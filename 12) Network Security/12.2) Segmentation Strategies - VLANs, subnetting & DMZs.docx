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08A89" w14:textId="77777777" w:rsidR="0031068B" w:rsidRDefault="0031068B" w:rsidP="00BC1C52">
      <w:pPr>
        <w:ind w:hanging="1134"/>
      </w:pPr>
    </w:p>
    <w:p w14:paraId="672F8FAC" w14:textId="77777777" w:rsidR="0053192A" w:rsidRDefault="0053192A"/>
    <w:p w14:paraId="26A79486" w14:textId="77777777" w:rsidR="0053192A" w:rsidRDefault="0053192A"/>
    <w:p w14:paraId="05F9A6C2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C0CE9" wp14:editId="4E081625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68B07D" w14:textId="028606B2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7C6CA0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C0CE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4A68B07D" w14:textId="028606B2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7C6CA0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7F1E4B" w14:textId="77777777" w:rsidR="0053192A" w:rsidRDefault="0053192A"/>
    <w:p w14:paraId="08B9F778" w14:textId="77777777" w:rsidR="0053192A" w:rsidRDefault="0053192A"/>
    <w:p w14:paraId="6157705D" w14:textId="77777777" w:rsidR="0053192A" w:rsidRDefault="0053192A"/>
    <w:p w14:paraId="727E7B58" w14:textId="77777777" w:rsidR="0053192A" w:rsidRDefault="0053192A"/>
    <w:p w14:paraId="794EDDD2" w14:textId="77777777" w:rsidR="0053192A" w:rsidRDefault="0053192A"/>
    <w:p w14:paraId="61A0AF0F" w14:textId="77777777" w:rsidR="0053192A" w:rsidRDefault="0053192A"/>
    <w:p w14:paraId="6C68B055" w14:textId="77777777" w:rsidR="0067231D" w:rsidRDefault="0067231D"/>
    <w:p w14:paraId="07419D93" w14:textId="77777777" w:rsidR="0067231D" w:rsidRDefault="0067231D"/>
    <w:p w14:paraId="7B46CB11" w14:textId="77777777" w:rsidR="00BA4481" w:rsidRDefault="00BA4481"/>
    <w:p w14:paraId="65E953FE" w14:textId="77777777" w:rsidR="00BA4481" w:rsidRDefault="00BA4481"/>
    <w:p w14:paraId="43482B30" w14:textId="77777777" w:rsidR="00BA4481" w:rsidRDefault="00BA4481"/>
    <w:p w14:paraId="42ADAA34" w14:textId="77777777" w:rsidR="00BA4481" w:rsidRDefault="00BA4481"/>
    <w:p w14:paraId="1B675799" w14:textId="77777777" w:rsidR="00BA4481" w:rsidRDefault="00BA4481"/>
    <w:p w14:paraId="66983FBA" w14:textId="77777777" w:rsidR="00BA4481" w:rsidRDefault="00BA4481"/>
    <w:p w14:paraId="79D1B6C8" w14:textId="77777777" w:rsidR="0067231D" w:rsidRDefault="0067231D"/>
    <w:p w14:paraId="7D5E0C4A" w14:textId="3C95FE20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E928D9" w:rsidRPr="00E928D9">
        <w:rPr>
          <w:sz w:val="56"/>
          <w:szCs w:val="56"/>
        </w:rPr>
        <w:t>Segmentation Strategies: VLANs, subnetting</w:t>
      </w:r>
      <w:r w:rsidR="00E928D9">
        <w:rPr>
          <w:sz w:val="56"/>
          <w:szCs w:val="56"/>
        </w:rPr>
        <w:t xml:space="preserve"> &amp;</w:t>
      </w:r>
      <w:r w:rsidR="00E928D9" w:rsidRPr="00E928D9">
        <w:rPr>
          <w:sz w:val="56"/>
          <w:szCs w:val="56"/>
        </w:rPr>
        <w:t xml:space="preserve"> DMZs</w:t>
      </w:r>
      <w:r w:rsidRPr="0067231D">
        <w:rPr>
          <w:sz w:val="56"/>
          <w:szCs w:val="56"/>
        </w:rPr>
        <w:t>"</w:t>
      </w:r>
    </w:p>
    <w:p w14:paraId="1C0A79FB" w14:textId="77777777" w:rsidR="0053192A" w:rsidRDefault="0053192A"/>
    <w:p w14:paraId="58F658D7" w14:textId="77777777" w:rsidR="0053192A" w:rsidRDefault="0053192A"/>
    <w:p w14:paraId="7DBB14F5" w14:textId="77777777" w:rsidR="0053192A" w:rsidRDefault="0053192A"/>
    <w:p w14:paraId="0D1FE794" w14:textId="77777777" w:rsidR="0053192A" w:rsidRDefault="0053192A"/>
    <w:p w14:paraId="1C03D3E3" w14:textId="77777777" w:rsidR="0053192A" w:rsidRDefault="0053192A"/>
    <w:p w14:paraId="59E46B01" w14:textId="77777777" w:rsidR="0053192A" w:rsidRDefault="0053192A"/>
    <w:p w14:paraId="2AE9E067" w14:textId="77777777" w:rsidR="0053192A" w:rsidRDefault="0053192A"/>
    <w:p w14:paraId="69529D7E" w14:textId="77777777" w:rsidR="0053192A" w:rsidRDefault="0053192A"/>
    <w:p w14:paraId="2170CEF4" w14:textId="77777777" w:rsidR="0053192A" w:rsidRDefault="0053192A"/>
    <w:p w14:paraId="7FC03ADB" w14:textId="77777777" w:rsidR="0053192A" w:rsidRDefault="0053192A"/>
    <w:p w14:paraId="0C9EEA0F" w14:textId="77777777" w:rsidR="0053192A" w:rsidRDefault="0053192A"/>
    <w:p w14:paraId="4785F6B9" w14:textId="77777777" w:rsidR="0053192A" w:rsidRDefault="0053192A"/>
    <w:p w14:paraId="7956F6AA" w14:textId="77777777" w:rsidR="0053192A" w:rsidRDefault="0053192A"/>
    <w:p w14:paraId="1841C156" w14:textId="77777777" w:rsidR="00BA4481" w:rsidRDefault="00BA4481"/>
    <w:p w14:paraId="2DA2B12C" w14:textId="77777777" w:rsidR="00BA4481" w:rsidRDefault="00BA4481"/>
    <w:p w14:paraId="5573AFE9" w14:textId="77777777" w:rsidR="00BA4481" w:rsidRDefault="00BA4481"/>
    <w:p w14:paraId="5230700F" w14:textId="77777777" w:rsidR="00BA4481" w:rsidRDefault="00BA4481"/>
    <w:p w14:paraId="2747D74D" w14:textId="77777777" w:rsidR="00BA4481" w:rsidRDefault="00BA4481"/>
    <w:p w14:paraId="0A1B7560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29A9BC1E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A72938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78928FF6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69F1AB07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FA2862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4901ED19" w14:textId="7A76BBB5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7C6CA0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40FD42A1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73B084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2EBA6D3B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2C706A4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EF1FE4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34B55AFD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2501995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FAA4C3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733A7759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4963F911" w14:textId="77777777" w:rsidR="00BA4481" w:rsidRDefault="00BA4481"/>
    <w:p w14:paraId="1B56DAF1" w14:textId="77777777" w:rsidR="00BA4481" w:rsidRDefault="00BA4481"/>
    <w:p w14:paraId="6E1A1A40" w14:textId="77777777" w:rsidR="0053192A" w:rsidRDefault="0053192A"/>
    <w:p w14:paraId="7A6E0D1F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6AFA5279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203AE1AC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0DF044C0" w14:textId="77777777" w:rsidR="0053192A" w:rsidRDefault="0053192A" w:rsidP="0053192A"/>
    <w:p w14:paraId="558A353E" w14:textId="77777777" w:rsidR="0053192A" w:rsidRDefault="0053192A" w:rsidP="0053192A">
      <w:r>
        <w:br w:type="page"/>
      </w:r>
    </w:p>
    <w:p w14:paraId="32296DE8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7A6A23B6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4C146023" w14:textId="77777777" w:rsidTr="00E455C4">
        <w:tc>
          <w:tcPr>
            <w:tcW w:w="1097" w:type="dxa"/>
          </w:tcPr>
          <w:p w14:paraId="54E8F36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07CF959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41AB428F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62254D53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37582CC2" w14:textId="77777777" w:rsidTr="00E455C4">
        <w:tc>
          <w:tcPr>
            <w:tcW w:w="1097" w:type="dxa"/>
          </w:tcPr>
          <w:p w14:paraId="44B909A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9B393C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938D97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24FA749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6601E7B" w14:textId="77777777" w:rsidTr="00E455C4">
        <w:tc>
          <w:tcPr>
            <w:tcW w:w="1097" w:type="dxa"/>
          </w:tcPr>
          <w:p w14:paraId="4CB9EF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417D15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0C6658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6318FA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207E2C5A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2378401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7400341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DC9BE5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4F97CE65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2CDEC1A1" w14:textId="77777777" w:rsidTr="00E455C4">
        <w:tc>
          <w:tcPr>
            <w:tcW w:w="2534" w:type="dxa"/>
          </w:tcPr>
          <w:p w14:paraId="0DD5DAC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036AED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6F4C7CB1" w14:textId="77777777" w:rsidTr="00E455C4">
        <w:tc>
          <w:tcPr>
            <w:tcW w:w="2534" w:type="dxa"/>
          </w:tcPr>
          <w:p w14:paraId="78B70E8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1B6725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FA5F9EC" w14:textId="77777777" w:rsidTr="00E455C4">
        <w:tc>
          <w:tcPr>
            <w:tcW w:w="2534" w:type="dxa"/>
          </w:tcPr>
          <w:p w14:paraId="6458886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37521F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5B30A0F" w14:textId="77777777" w:rsidTr="00E455C4">
        <w:tc>
          <w:tcPr>
            <w:tcW w:w="2534" w:type="dxa"/>
          </w:tcPr>
          <w:p w14:paraId="0D7194C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9643E3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095D1FD" w14:textId="77777777" w:rsidR="0053192A" w:rsidRPr="00302F91" w:rsidRDefault="0053192A" w:rsidP="0053192A">
      <w:pPr>
        <w:rPr>
          <w:sz w:val="24"/>
          <w:szCs w:val="24"/>
        </w:rPr>
      </w:pPr>
    </w:p>
    <w:p w14:paraId="3EA5D085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A3D50A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D4C5523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146AEF5E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09D9BA31" w14:textId="77777777" w:rsidTr="00E455C4">
        <w:tc>
          <w:tcPr>
            <w:tcW w:w="1674" w:type="dxa"/>
          </w:tcPr>
          <w:p w14:paraId="656D9FD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399A123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66BA6FC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195FC37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6BE1D63E" w14:textId="77777777" w:rsidTr="00E455C4">
        <w:tc>
          <w:tcPr>
            <w:tcW w:w="1674" w:type="dxa"/>
          </w:tcPr>
          <w:p w14:paraId="00C8B21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E659A8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0AE5723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1F5BE9D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2427636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161CD9F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1E4E8FE" w14:textId="77777777" w:rsidR="0053192A" w:rsidRDefault="0053192A"/>
    <w:p w14:paraId="55CB400C" w14:textId="77777777" w:rsidR="0067231D" w:rsidRDefault="0067231D"/>
    <w:p w14:paraId="7164FC26" w14:textId="77777777" w:rsidR="0067231D" w:rsidRDefault="0067231D"/>
    <w:p w14:paraId="4A2A3E4E" w14:textId="77777777" w:rsidR="0067231D" w:rsidRDefault="0067231D"/>
    <w:p w14:paraId="51A523F5" w14:textId="77777777" w:rsidR="0067231D" w:rsidRDefault="0067231D"/>
    <w:p w14:paraId="47613DE1" w14:textId="77777777" w:rsidR="0067231D" w:rsidRDefault="0067231D"/>
    <w:p w14:paraId="788FAC56" w14:textId="77777777" w:rsidR="0067231D" w:rsidRDefault="0067231D"/>
    <w:p w14:paraId="3AD36A03" w14:textId="77777777" w:rsidR="0067231D" w:rsidRDefault="0067231D"/>
    <w:p w14:paraId="5B96B7D9" w14:textId="77777777" w:rsidR="0067231D" w:rsidRDefault="0067231D"/>
    <w:p w14:paraId="4017F9F7" w14:textId="77777777" w:rsidR="0067231D" w:rsidRDefault="0067231D"/>
    <w:p w14:paraId="72DD556A" w14:textId="77777777" w:rsidR="0067231D" w:rsidRDefault="0067231D"/>
    <w:p w14:paraId="3022B7CC" w14:textId="77777777" w:rsidR="0067231D" w:rsidRDefault="0067231D"/>
    <w:p w14:paraId="3EF1E35A" w14:textId="77777777" w:rsidR="0067231D" w:rsidRDefault="0067231D"/>
    <w:p w14:paraId="60ABD028" w14:textId="77777777" w:rsidR="0067231D" w:rsidRDefault="0067231D"/>
    <w:p w14:paraId="3A5D6DEA" w14:textId="77777777" w:rsidR="0067231D" w:rsidRDefault="0067231D"/>
    <w:p w14:paraId="2D4E8C9D" w14:textId="77777777" w:rsidR="0067231D" w:rsidRDefault="0067231D"/>
    <w:p w14:paraId="39753E60" w14:textId="77777777" w:rsidR="0067231D" w:rsidRDefault="0067231D"/>
    <w:p w14:paraId="61E6AC75" w14:textId="77777777" w:rsidR="0067231D" w:rsidRDefault="0067231D"/>
    <w:p w14:paraId="6972FE8F" w14:textId="77777777" w:rsidR="0067231D" w:rsidRDefault="0067231D"/>
    <w:p w14:paraId="7B9CB007" w14:textId="77777777" w:rsidR="0067231D" w:rsidRDefault="0067231D"/>
    <w:p w14:paraId="4519F4F4" w14:textId="77777777" w:rsidR="0067231D" w:rsidRDefault="0067231D"/>
    <w:p w14:paraId="0FD70A96" w14:textId="77777777" w:rsidR="0067231D" w:rsidRDefault="0067231D"/>
    <w:p w14:paraId="47BDDD15" w14:textId="77777777" w:rsidR="0067231D" w:rsidRDefault="0067231D"/>
    <w:p w14:paraId="4BEE68FD" w14:textId="77777777" w:rsidR="00E928D9" w:rsidRDefault="00E928D9"/>
    <w:p w14:paraId="59D73822" w14:textId="77777777" w:rsidR="0067231D" w:rsidRDefault="0067231D"/>
    <w:p w14:paraId="30915176" w14:textId="77777777" w:rsidR="0067231D" w:rsidRDefault="0067231D"/>
    <w:p w14:paraId="51EEDEED" w14:textId="77777777" w:rsidR="0067231D" w:rsidRDefault="0067231D"/>
    <w:p w14:paraId="53EB19BD" w14:textId="77777777" w:rsidR="0067231D" w:rsidRDefault="0067231D"/>
    <w:p w14:paraId="7D475A39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11805419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3FFADF" w14:textId="53E531B3" w:rsidR="00E928D9" w:rsidRDefault="00E928D9">
          <w:pPr>
            <w:pStyle w:val="TOCHeading"/>
          </w:pPr>
          <w:r>
            <w:t>Table of Contents</w:t>
          </w:r>
        </w:p>
        <w:p w14:paraId="2686FDD1" w14:textId="362D6A9F" w:rsidR="00341272" w:rsidRDefault="00E928D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079" w:history="1">
            <w:r w:rsidR="00341272" w:rsidRPr="00C363BE">
              <w:rPr>
                <w:rStyle w:val="Hyperlink"/>
                <w:noProof/>
              </w:rPr>
              <w:t>1.</w:t>
            </w:r>
            <w:r w:rsidR="00341272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341272" w:rsidRPr="00C363BE">
              <w:rPr>
                <w:rStyle w:val="Hyperlink"/>
                <w:noProof/>
              </w:rPr>
              <w:t>Introduction</w:t>
            </w:r>
            <w:r w:rsidR="00341272">
              <w:rPr>
                <w:noProof/>
                <w:webHidden/>
              </w:rPr>
              <w:tab/>
            </w:r>
            <w:r w:rsidR="00341272">
              <w:rPr>
                <w:noProof/>
                <w:webHidden/>
              </w:rPr>
              <w:fldChar w:fldCharType="begin"/>
            </w:r>
            <w:r w:rsidR="00341272">
              <w:rPr>
                <w:noProof/>
                <w:webHidden/>
              </w:rPr>
              <w:instrText xml:space="preserve"> PAGEREF _Toc176333079 \h </w:instrText>
            </w:r>
            <w:r w:rsidR="00341272">
              <w:rPr>
                <w:noProof/>
                <w:webHidden/>
              </w:rPr>
            </w:r>
            <w:r w:rsidR="00341272">
              <w:rPr>
                <w:noProof/>
                <w:webHidden/>
              </w:rPr>
              <w:fldChar w:fldCharType="separate"/>
            </w:r>
            <w:r w:rsidR="00341272">
              <w:rPr>
                <w:noProof/>
                <w:webHidden/>
              </w:rPr>
              <w:t>4</w:t>
            </w:r>
            <w:r w:rsidR="00341272">
              <w:rPr>
                <w:noProof/>
                <w:webHidden/>
              </w:rPr>
              <w:fldChar w:fldCharType="end"/>
            </w:r>
          </w:hyperlink>
        </w:p>
        <w:p w14:paraId="23C41092" w14:textId="435556B0" w:rsidR="00341272" w:rsidRDefault="0034127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0" w:history="1">
            <w:r w:rsidRPr="00C363B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7C1E" w14:textId="50558D9A" w:rsidR="00341272" w:rsidRDefault="0034127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1" w:history="1">
            <w:r w:rsidRPr="00C363B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4E3" w14:textId="1A314539" w:rsidR="00341272" w:rsidRDefault="0034127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2" w:history="1">
            <w:r w:rsidRPr="00C363B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53813" w14:textId="2717D359" w:rsidR="00341272" w:rsidRDefault="0034127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3" w:history="1">
            <w:r w:rsidRPr="00C363B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</w:rPr>
              <w:t>Segmentation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5020D" w14:textId="1742029E" w:rsidR="00341272" w:rsidRDefault="0034127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4" w:history="1">
            <w:r w:rsidRPr="00C363BE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</w:rPr>
              <w:t>Access Control between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7BB3" w14:textId="7C8F6ABA" w:rsidR="00341272" w:rsidRDefault="0034127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5" w:history="1">
            <w:r w:rsidRPr="00C363BE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</w:rPr>
              <w:t>Monitoring and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46BE" w14:textId="60B9BDE0" w:rsidR="00341272" w:rsidRDefault="0034127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6" w:history="1">
            <w:r w:rsidRPr="00C363B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089CB" w14:textId="0405E40C" w:rsidR="00341272" w:rsidRDefault="0034127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7" w:history="1">
            <w:r w:rsidRPr="00C363B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EF02" w14:textId="0B31DBBC" w:rsidR="00341272" w:rsidRDefault="0034127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8" w:history="1">
            <w:r w:rsidRPr="00C363BE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40F6" w14:textId="54881DC1" w:rsidR="00E928D9" w:rsidRDefault="00E928D9">
          <w:r>
            <w:rPr>
              <w:b/>
              <w:bCs/>
              <w:noProof/>
            </w:rPr>
            <w:fldChar w:fldCharType="end"/>
          </w:r>
        </w:p>
      </w:sdtContent>
    </w:sdt>
    <w:p w14:paraId="355D327F" w14:textId="77777777" w:rsidR="0067231D" w:rsidRDefault="0067231D"/>
    <w:p w14:paraId="50115075" w14:textId="77777777" w:rsidR="00E928D9" w:rsidRDefault="00E928D9" w:rsidP="00193766">
      <w:pPr>
        <w:tabs>
          <w:tab w:val="left" w:pos="4055"/>
        </w:tabs>
      </w:pPr>
    </w:p>
    <w:p w14:paraId="4C9C940C" w14:textId="77777777" w:rsidR="00E928D9" w:rsidRDefault="00E928D9" w:rsidP="00193766">
      <w:pPr>
        <w:tabs>
          <w:tab w:val="left" w:pos="4055"/>
        </w:tabs>
      </w:pPr>
    </w:p>
    <w:p w14:paraId="4813DA24" w14:textId="77777777" w:rsidR="00E928D9" w:rsidRDefault="00E928D9" w:rsidP="00193766">
      <w:pPr>
        <w:tabs>
          <w:tab w:val="left" w:pos="4055"/>
        </w:tabs>
      </w:pPr>
    </w:p>
    <w:p w14:paraId="093F738F" w14:textId="77777777" w:rsidR="00E928D9" w:rsidRDefault="00E928D9" w:rsidP="00193766">
      <w:pPr>
        <w:tabs>
          <w:tab w:val="left" w:pos="4055"/>
        </w:tabs>
      </w:pPr>
    </w:p>
    <w:p w14:paraId="6F2FCE9F" w14:textId="77777777" w:rsidR="00E928D9" w:rsidRDefault="00E928D9" w:rsidP="00193766">
      <w:pPr>
        <w:tabs>
          <w:tab w:val="left" w:pos="4055"/>
        </w:tabs>
      </w:pPr>
    </w:p>
    <w:p w14:paraId="355B7EE5" w14:textId="77777777" w:rsidR="00E928D9" w:rsidRDefault="00E928D9" w:rsidP="00193766">
      <w:pPr>
        <w:tabs>
          <w:tab w:val="left" w:pos="4055"/>
        </w:tabs>
      </w:pPr>
    </w:p>
    <w:p w14:paraId="6BC5503A" w14:textId="77777777" w:rsidR="00E928D9" w:rsidRDefault="00E928D9" w:rsidP="00193766">
      <w:pPr>
        <w:tabs>
          <w:tab w:val="left" w:pos="4055"/>
        </w:tabs>
      </w:pPr>
    </w:p>
    <w:p w14:paraId="210CF0B4" w14:textId="77777777" w:rsidR="00E928D9" w:rsidRDefault="00E928D9" w:rsidP="00193766">
      <w:pPr>
        <w:tabs>
          <w:tab w:val="left" w:pos="4055"/>
        </w:tabs>
      </w:pPr>
    </w:p>
    <w:p w14:paraId="6EB40895" w14:textId="77777777" w:rsidR="00E928D9" w:rsidRDefault="00E928D9" w:rsidP="00193766">
      <w:pPr>
        <w:tabs>
          <w:tab w:val="left" w:pos="4055"/>
        </w:tabs>
      </w:pPr>
    </w:p>
    <w:p w14:paraId="006D544A" w14:textId="77777777" w:rsidR="00E928D9" w:rsidRDefault="00E928D9" w:rsidP="00193766">
      <w:pPr>
        <w:tabs>
          <w:tab w:val="left" w:pos="4055"/>
        </w:tabs>
      </w:pPr>
    </w:p>
    <w:p w14:paraId="35AF78E9" w14:textId="77777777" w:rsidR="00E928D9" w:rsidRDefault="00E928D9" w:rsidP="00193766">
      <w:pPr>
        <w:tabs>
          <w:tab w:val="left" w:pos="4055"/>
        </w:tabs>
      </w:pPr>
    </w:p>
    <w:p w14:paraId="4E19C545" w14:textId="77777777" w:rsidR="00E928D9" w:rsidRDefault="00E928D9" w:rsidP="00193766">
      <w:pPr>
        <w:tabs>
          <w:tab w:val="left" w:pos="4055"/>
        </w:tabs>
      </w:pPr>
    </w:p>
    <w:p w14:paraId="365A7F1C" w14:textId="77777777" w:rsidR="00E928D9" w:rsidRDefault="00E928D9" w:rsidP="00193766">
      <w:pPr>
        <w:tabs>
          <w:tab w:val="left" w:pos="4055"/>
        </w:tabs>
      </w:pPr>
    </w:p>
    <w:p w14:paraId="3655D212" w14:textId="77777777" w:rsidR="00E928D9" w:rsidRDefault="00E928D9" w:rsidP="00193766">
      <w:pPr>
        <w:tabs>
          <w:tab w:val="left" w:pos="4055"/>
        </w:tabs>
      </w:pPr>
    </w:p>
    <w:p w14:paraId="73764794" w14:textId="77777777" w:rsidR="00E928D9" w:rsidRDefault="00E928D9" w:rsidP="00193766">
      <w:pPr>
        <w:tabs>
          <w:tab w:val="left" w:pos="4055"/>
        </w:tabs>
      </w:pPr>
    </w:p>
    <w:p w14:paraId="209A2EBE" w14:textId="77777777" w:rsidR="00E928D9" w:rsidRDefault="00E928D9" w:rsidP="00193766">
      <w:pPr>
        <w:tabs>
          <w:tab w:val="left" w:pos="4055"/>
        </w:tabs>
      </w:pPr>
    </w:p>
    <w:p w14:paraId="57951828" w14:textId="77777777" w:rsidR="00E928D9" w:rsidRDefault="00E928D9" w:rsidP="00193766">
      <w:pPr>
        <w:tabs>
          <w:tab w:val="left" w:pos="4055"/>
        </w:tabs>
      </w:pPr>
    </w:p>
    <w:p w14:paraId="00070D6F" w14:textId="77777777" w:rsidR="00E928D9" w:rsidRDefault="00E928D9" w:rsidP="00193766">
      <w:pPr>
        <w:tabs>
          <w:tab w:val="left" w:pos="4055"/>
        </w:tabs>
      </w:pPr>
    </w:p>
    <w:p w14:paraId="39A561E7" w14:textId="77777777" w:rsidR="00E928D9" w:rsidRDefault="00E928D9" w:rsidP="00193766">
      <w:pPr>
        <w:tabs>
          <w:tab w:val="left" w:pos="4055"/>
        </w:tabs>
      </w:pPr>
    </w:p>
    <w:p w14:paraId="3DF91125" w14:textId="77777777" w:rsidR="00E928D9" w:rsidRDefault="00E928D9" w:rsidP="00193766">
      <w:pPr>
        <w:tabs>
          <w:tab w:val="left" w:pos="4055"/>
        </w:tabs>
      </w:pPr>
    </w:p>
    <w:p w14:paraId="651C031C" w14:textId="77777777" w:rsidR="00E928D9" w:rsidRDefault="00E928D9" w:rsidP="00193766">
      <w:pPr>
        <w:tabs>
          <w:tab w:val="left" w:pos="4055"/>
        </w:tabs>
      </w:pPr>
    </w:p>
    <w:p w14:paraId="4A71EB44" w14:textId="77777777" w:rsidR="00E928D9" w:rsidRDefault="00E928D9" w:rsidP="00193766">
      <w:pPr>
        <w:tabs>
          <w:tab w:val="left" w:pos="4055"/>
        </w:tabs>
      </w:pPr>
    </w:p>
    <w:p w14:paraId="3F3D9E91" w14:textId="77777777" w:rsidR="00E928D9" w:rsidRDefault="00E928D9" w:rsidP="00193766">
      <w:pPr>
        <w:tabs>
          <w:tab w:val="left" w:pos="4055"/>
        </w:tabs>
      </w:pPr>
    </w:p>
    <w:p w14:paraId="2044E4E7" w14:textId="77777777" w:rsidR="00E928D9" w:rsidRDefault="00E928D9" w:rsidP="00193766">
      <w:pPr>
        <w:tabs>
          <w:tab w:val="left" w:pos="4055"/>
        </w:tabs>
      </w:pPr>
    </w:p>
    <w:p w14:paraId="520D8AB9" w14:textId="77777777" w:rsidR="00E928D9" w:rsidRDefault="00E928D9" w:rsidP="00193766">
      <w:pPr>
        <w:tabs>
          <w:tab w:val="left" w:pos="4055"/>
        </w:tabs>
      </w:pPr>
    </w:p>
    <w:p w14:paraId="5F526857" w14:textId="77777777" w:rsidR="00E928D9" w:rsidRDefault="00E928D9" w:rsidP="00193766">
      <w:pPr>
        <w:tabs>
          <w:tab w:val="left" w:pos="4055"/>
        </w:tabs>
      </w:pPr>
    </w:p>
    <w:p w14:paraId="15E055FB" w14:textId="77777777" w:rsidR="00E928D9" w:rsidRDefault="00E928D9" w:rsidP="00193766">
      <w:pPr>
        <w:tabs>
          <w:tab w:val="left" w:pos="4055"/>
        </w:tabs>
      </w:pPr>
    </w:p>
    <w:p w14:paraId="2B5EF000" w14:textId="77777777" w:rsidR="00E928D9" w:rsidRDefault="00E928D9" w:rsidP="00193766">
      <w:pPr>
        <w:tabs>
          <w:tab w:val="left" w:pos="4055"/>
        </w:tabs>
      </w:pPr>
    </w:p>
    <w:p w14:paraId="07953F26" w14:textId="77777777" w:rsidR="00E928D9" w:rsidRDefault="00E928D9" w:rsidP="00193766">
      <w:pPr>
        <w:tabs>
          <w:tab w:val="left" w:pos="4055"/>
        </w:tabs>
      </w:pPr>
    </w:p>
    <w:p w14:paraId="516738F7" w14:textId="77777777" w:rsidR="00E928D9" w:rsidRDefault="00E928D9" w:rsidP="00193766">
      <w:pPr>
        <w:tabs>
          <w:tab w:val="left" w:pos="4055"/>
        </w:tabs>
      </w:pPr>
    </w:p>
    <w:p w14:paraId="493D360A" w14:textId="77777777" w:rsidR="00E928D9" w:rsidRDefault="00E928D9" w:rsidP="00193766">
      <w:pPr>
        <w:tabs>
          <w:tab w:val="left" w:pos="4055"/>
        </w:tabs>
      </w:pPr>
    </w:p>
    <w:p w14:paraId="0C05C1AB" w14:textId="77777777" w:rsidR="00E928D9" w:rsidRDefault="00E928D9" w:rsidP="00193766">
      <w:pPr>
        <w:tabs>
          <w:tab w:val="left" w:pos="4055"/>
        </w:tabs>
      </w:pPr>
    </w:p>
    <w:p w14:paraId="56BF96A0" w14:textId="77777777" w:rsidR="00E928D9" w:rsidRDefault="00E928D9" w:rsidP="00193766">
      <w:pPr>
        <w:tabs>
          <w:tab w:val="left" w:pos="4055"/>
        </w:tabs>
      </w:pPr>
    </w:p>
    <w:p w14:paraId="67B31B07" w14:textId="77777777" w:rsidR="00E928D9" w:rsidRDefault="00E928D9" w:rsidP="00193766">
      <w:pPr>
        <w:tabs>
          <w:tab w:val="left" w:pos="4055"/>
        </w:tabs>
      </w:pPr>
    </w:p>
    <w:p w14:paraId="4FD4A8FB" w14:textId="77777777" w:rsidR="00E928D9" w:rsidRDefault="00E928D9" w:rsidP="00193766">
      <w:pPr>
        <w:tabs>
          <w:tab w:val="left" w:pos="4055"/>
        </w:tabs>
      </w:pPr>
    </w:p>
    <w:p w14:paraId="025A2058" w14:textId="77777777" w:rsidR="00E928D9" w:rsidRDefault="00E928D9" w:rsidP="00193766">
      <w:pPr>
        <w:tabs>
          <w:tab w:val="left" w:pos="4055"/>
        </w:tabs>
      </w:pPr>
    </w:p>
    <w:p w14:paraId="0D69A04A" w14:textId="77777777" w:rsidR="00E928D9" w:rsidRDefault="00E928D9" w:rsidP="00193766">
      <w:pPr>
        <w:tabs>
          <w:tab w:val="left" w:pos="4055"/>
        </w:tabs>
      </w:pPr>
    </w:p>
    <w:p w14:paraId="602B01AD" w14:textId="77777777" w:rsidR="00E928D9" w:rsidRDefault="00E928D9" w:rsidP="00193766">
      <w:pPr>
        <w:tabs>
          <w:tab w:val="left" w:pos="4055"/>
        </w:tabs>
      </w:pPr>
    </w:p>
    <w:p w14:paraId="3B5E1A62" w14:textId="77777777" w:rsidR="00E928D9" w:rsidRDefault="00E928D9" w:rsidP="00193766">
      <w:pPr>
        <w:tabs>
          <w:tab w:val="left" w:pos="4055"/>
        </w:tabs>
      </w:pPr>
    </w:p>
    <w:p w14:paraId="5366FA4B" w14:textId="6CEC2BED" w:rsidR="0067231D" w:rsidRDefault="00193766" w:rsidP="00193766">
      <w:pPr>
        <w:tabs>
          <w:tab w:val="left" w:pos="4055"/>
        </w:tabs>
      </w:pPr>
      <w:r>
        <w:lastRenderedPageBreak/>
        <w:tab/>
      </w:r>
    </w:p>
    <w:p w14:paraId="1E5A4024" w14:textId="4E1698E6" w:rsidR="00E928D9" w:rsidRPr="00E928D9" w:rsidRDefault="00E928D9" w:rsidP="00E928D9">
      <w:pPr>
        <w:pStyle w:val="Heading1"/>
      </w:pPr>
      <w:bookmarkStart w:id="0" w:name="_Toc176333079"/>
      <w:r w:rsidRPr="00E928D9">
        <w:t>Introduction</w:t>
      </w:r>
      <w:bookmarkEnd w:id="0"/>
    </w:p>
    <w:p w14:paraId="075B654C" w14:textId="78254384" w:rsidR="00E928D9" w:rsidRPr="00E928D9" w:rsidRDefault="00E928D9" w:rsidP="00E928D9">
      <w:r w:rsidRPr="00E928D9">
        <w:t>The proliferation of Internet of Things (IoT) devices introduces a significant expansion of the attack surface within organi</w:t>
      </w:r>
      <w:r w:rsidR="00DC5992">
        <w:t>s</w:t>
      </w:r>
      <w:r w:rsidRPr="00E928D9">
        <w:t>ational networks. These devices, often with varying levels of security maturity, can be exploited to gain unauthori</w:t>
      </w:r>
      <w:r w:rsidR="00DC5992">
        <w:t>s</w:t>
      </w:r>
      <w:r w:rsidRPr="00E928D9">
        <w:t xml:space="preserve">ed access, propagate malware, or disrupt critical operations. Network segmentation provides a crucial </w:t>
      </w:r>
      <w:r w:rsidR="00DC5992" w:rsidRPr="00E928D9">
        <w:t>defence</w:t>
      </w:r>
      <w:r w:rsidRPr="00E928D9">
        <w:t xml:space="preserve"> mechanism by dividing the network into isolated segments, limiting the lateral movement of threats and containing potential breaches.</w:t>
      </w:r>
      <w:r>
        <w:br/>
      </w:r>
    </w:p>
    <w:p w14:paraId="5849BB45" w14:textId="47B930F8" w:rsidR="00E928D9" w:rsidRPr="00E928D9" w:rsidRDefault="00E928D9" w:rsidP="00E928D9">
      <w:pPr>
        <w:pStyle w:val="Heading1"/>
      </w:pPr>
      <w:bookmarkStart w:id="1" w:name="_Toc176333080"/>
      <w:r w:rsidRPr="00E928D9">
        <w:t>Purpose</w:t>
      </w:r>
      <w:bookmarkEnd w:id="1"/>
    </w:p>
    <w:p w14:paraId="1FA23BC8" w14:textId="586764F4" w:rsidR="00E928D9" w:rsidRPr="00E928D9" w:rsidRDefault="00E928D9" w:rsidP="00E928D9">
      <w:r w:rsidRPr="00E928D9">
        <w:t>The purpose of this policy is to establish guidelines and requirements for implementing network segmentation to enhance the security and resilience of the organi</w:t>
      </w:r>
      <w:r w:rsidR="00DC5992">
        <w:t>s</w:t>
      </w:r>
      <w:r w:rsidRPr="00E928D9">
        <w:t>ation's IoT infrastructure. This policy aims to:</w:t>
      </w:r>
    </w:p>
    <w:p w14:paraId="2DDC28D8" w14:textId="77777777" w:rsidR="00E928D9" w:rsidRPr="00E928D9" w:rsidRDefault="00E928D9" w:rsidP="00E928D9">
      <w:pPr>
        <w:numPr>
          <w:ilvl w:val="0"/>
          <w:numId w:val="4"/>
        </w:numPr>
      </w:pPr>
      <w:r w:rsidRPr="00E928D9">
        <w:t>Isolate critical systems and sensitive data from less sensitive or potentially compromised IoT devices.</w:t>
      </w:r>
    </w:p>
    <w:p w14:paraId="7217C15B" w14:textId="77777777" w:rsidR="00E928D9" w:rsidRPr="00E928D9" w:rsidRDefault="00E928D9" w:rsidP="00E928D9">
      <w:pPr>
        <w:numPr>
          <w:ilvl w:val="0"/>
          <w:numId w:val="4"/>
        </w:numPr>
      </w:pPr>
      <w:r w:rsidRPr="00E928D9">
        <w:t>Restrict the lateral movement of threats within the network.</w:t>
      </w:r>
    </w:p>
    <w:p w14:paraId="1461A690" w14:textId="77777777" w:rsidR="00E928D9" w:rsidRPr="00E928D9" w:rsidRDefault="00E928D9" w:rsidP="00E928D9">
      <w:pPr>
        <w:numPr>
          <w:ilvl w:val="0"/>
          <w:numId w:val="4"/>
        </w:numPr>
      </w:pPr>
      <w:r w:rsidRPr="00E928D9">
        <w:t>Contain the impact of security breaches and limit their propagation.</w:t>
      </w:r>
    </w:p>
    <w:p w14:paraId="013FA860" w14:textId="269876DB" w:rsidR="00E928D9" w:rsidRPr="00E928D9" w:rsidRDefault="00E928D9" w:rsidP="00E928D9">
      <w:pPr>
        <w:numPr>
          <w:ilvl w:val="0"/>
          <w:numId w:val="4"/>
        </w:numPr>
      </w:pPr>
      <w:r w:rsidRPr="00E928D9">
        <w:t>Improve network performance and manageability by reducing broadcast domains.</w:t>
      </w:r>
      <w:r>
        <w:br/>
      </w:r>
    </w:p>
    <w:p w14:paraId="022B17FC" w14:textId="74576F2C" w:rsidR="00E928D9" w:rsidRPr="00E928D9" w:rsidRDefault="00E928D9" w:rsidP="00E928D9">
      <w:pPr>
        <w:pStyle w:val="Heading1"/>
      </w:pPr>
      <w:bookmarkStart w:id="2" w:name="_Toc176333081"/>
      <w:r w:rsidRPr="00E928D9">
        <w:t>Scope</w:t>
      </w:r>
      <w:bookmarkEnd w:id="2"/>
    </w:p>
    <w:p w14:paraId="4A43DF5C" w14:textId="2E1C632C" w:rsidR="00E928D9" w:rsidRPr="00E928D9" w:rsidRDefault="00E928D9" w:rsidP="00E928D9">
      <w:r w:rsidRPr="00E928D9">
        <w:t>This policy applies to all IoT devices and systems connected to the organi</w:t>
      </w:r>
      <w:r w:rsidR="00DC5992">
        <w:t>s</w:t>
      </w:r>
      <w:r w:rsidRPr="00E928D9">
        <w:t>ation's network, regardless of their function or manufacturer. This includes, but is not limited to:</w:t>
      </w:r>
    </w:p>
    <w:p w14:paraId="28DCB655" w14:textId="77777777" w:rsidR="00E928D9" w:rsidRPr="00E928D9" w:rsidRDefault="00E928D9" w:rsidP="00E928D9">
      <w:pPr>
        <w:numPr>
          <w:ilvl w:val="0"/>
          <w:numId w:val="5"/>
        </w:numPr>
      </w:pPr>
      <w:r w:rsidRPr="00E928D9">
        <w:t>Sensors, actuators, and controllers</w:t>
      </w:r>
    </w:p>
    <w:p w14:paraId="364BA74F" w14:textId="77777777" w:rsidR="00E928D9" w:rsidRPr="00E928D9" w:rsidRDefault="00E928D9" w:rsidP="00E928D9">
      <w:pPr>
        <w:numPr>
          <w:ilvl w:val="0"/>
          <w:numId w:val="5"/>
        </w:numPr>
      </w:pPr>
      <w:r w:rsidRPr="00E928D9">
        <w:t>Gateways and edge devices</w:t>
      </w:r>
    </w:p>
    <w:p w14:paraId="0F5E3FAB" w14:textId="77777777" w:rsidR="00E928D9" w:rsidRPr="00E928D9" w:rsidRDefault="00E928D9" w:rsidP="00E928D9">
      <w:pPr>
        <w:numPr>
          <w:ilvl w:val="0"/>
          <w:numId w:val="5"/>
        </w:numPr>
      </w:pPr>
      <w:r w:rsidRPr="00E928D9">
        <w:t>Industrial control systems (ICS)</w:t>
      </w:r>
    </w:p>
    <w:p w14:paraId="2DBD3EEA" w14:textId="5950ED35" w:rsidR="00E928D9" w:rsidRPr="00E928D9" w:rsidRDefault="00E928D9" w:rsidP="00E928D9">
      <w:pPr>
        <w:numPr>
          <w:ilvl w:val="0"/>
          <w:numId w:val="5"/>
        </w:numPr>
      </w:pPr>
      <w:r w:rsidRPr="00E928D9">
        <w:t>Wearable and embedded devices</w:t>
      </w:r>
      <w:r>
        <w:br/>
      </w:r>
    </w:p>
    <w:p w14:paraId="50236EE6" w14:textId="21DC933E" w:rsidR="00E928D9" w:rsidRPr="00E928D9" w:rsidRDefault="00E928D9" w:rsidP="00E928D9">
      <w:pPr>
        <w:pStyle w:val="Heading1"/>
      </w:pPr>
      <w:bookmarkStart w:id="3" w:name="_Toc176333082"/>
      <w:r w:rsidRPr="00E928D9">
        <w:t>Policy Statement</w:t>
      </w:r>
      <w:bookmarkEnd w:id="3"/>
    </w:p>
    <w:p w14:paraId="7A6249DD" w14:textId="08456DF1" w:rsidR="00E928D9" w:rsidRPr="00E928D9" w:rsidRDefault="00E928D9" w:rsidP="00E928D9">
      <w:pPr>
        <w:pStyle w:val="Heading2"/>
      </w:pPr>
      <w:bookmarkStart w:id="4" w:name="_Toc176333083"/>
      <w:r w:rsidRPr="00E928D9">
        <w:t>Segmentation Architecture</w:t>
      </w:r>
      <w:bookmarkEnd w:id="4"/>
    </w:p>
    <w:p w14:paraId="27B89B19" w14:textId="57555B80" w:rsidR="00E928D9" w:rsidRPr="00E928D9" w:rsidRDefault="00E928D9" w:rsidP="00E928D9">
      <w:pPr>
        <w:numPr>
          <w:ilvl w:val="0"/>
          <w:numId w:val="6"/>
        </w:numPr>
      </w:pPr>
      <w:r w:rsidRPr="00E928D9">
        <w:rPr>
          <w:b/>
          <w:bCs/>
        </w:rPr>
        <w:t>Segmentation Strategy:</w:t>
      </w:r>
      <w:r w:rsidRPr="00E928D9">
        <w:t xml:space="preserve"> A well-defined network segmentation strategy shall be developed, considering the organi</w:t>
      </w:r>
      <w:r w:rsidR="00DC5992">
        <w:t>s</w:t>
      </w:r>
      <w:r w:rsidRPr="00E928D9">
        <w:t>ation's risk profile, business requirements, and IoT device characteristics.</w:t>
      </w:r>
    </w:p>
    <w:p w14:paraId="7022D2A4" w14:textId="77777777" w:rsidR="00E928D9" w:rsidRPr="00E928D9" w:rsidRDefault="00E928D9" w:rsidP="00E928D9">
      <w:pPr>
        <w:numPr>
          <w:ilvl w:val="0"/>
          <w:numId w:val="6"/>
        </w:numPr>
      </w:pPr>
      <w:r w:rsidRPr="00E928D9">
        <w:rPr>
          <w:b/>
          <w:bCs/>
        </w:rPr>
        <w:t>Logical or Physical Segmentation:</w:t>
      </w:r>
      <w:r w:rsidRPr="00E928D9">
        <w:t xml:space="preserve"> Network segmentation may be implemented using logical constructs, such as VLANs or virtual private networks (VPNs), or physical separation of network infrastructure.</w:t>
      </w:r>
    </w:p>
    <w:p w14:paraId="02F7BF24" w14:textId="77777777" w:rsidR="00E928D9" w:rsidRPr="00E928D9" w:rsidRDefault="00E928D9" w:rsidP="00E928D9">
      <w:pPr>
        <w:numPr>
          <w:ilvl w:val="0"/>
          <w:numId w:val="6"/>
        </w:numPr>
      </w:pPr>
      <w:r w:rsidRPr="00E928D9">
        <w:rPr>
          <w:b/>
          <w:bCs/>
        </w:rPr>
        <w:t>Segmentation Granularity:</w:t>
      </w:r>
      <w:r w:rsidRPr="00E928D9">
        <w:t xml:space="preserve"> The level of segmentation shall be determined based on the sensitivity and criticality of the data and systems involved, with more sensitive assets residing in more isolated segments.</w:t>
      </w:r>
    </w:p>
    <w:p w14:paraId="756C685F" w14:textId="77777777" w:rsidR="00E928D9" w:rsidRPr="00E928D9" w:rsidRDefault="00E928D9" w:rsidP="00E928D9">
      <w:pPr>
        <w:numPr>
          <w:ilvl w:val="0"/>
          <w:numId w:val="6"/>
        </w:numPr>
      </w:pPr>
      <w:r w:rsidRPr="00E928D9">
        <w:rPr>
          <w:b/>
          <w:bCs/>
        </w:rPr>
        <w:t>VLANs:</w:t>
      </w:r>
      <w:r w:rsidRPr="00E928D9">
        <w:t xml:space="preserve"> Virtual LANs (VLANs) shall be used to create logical network segments, grouping devices based on their function, sensitivity, or security requirements.</w:t>
      </w:r>
    </w:p>
    <w:p w14:paraId="5AECE95E" w14:textId="77777777" w:rsidR="00E928D9" w:rsidRPr="00E928D9" w:rsidRDefault="00E928D9" w:rsidP="00E928D9">
      <w:pPr>
        <w:numPr>
          <w:ilvl w:val="0"/>
          <w:numId w:val="6"/>
        </w:numPr>
      </w:pPr>
      <w:r w:rsidRPr="00E928D9">
        <w:rPr>
          <w:b/>
          <w:bCs/>
        </w:rPr>
        <w:t>Subnetting:</w:t>
      </w:r>
      <w:r w:rsidRPr="00E928D9">
        <w:t xml:space="preserve"> Subnetting shall be employed to divide the network into smaller subnetworks, enhancing security and improving network performance.</w:t>
      </w:r>
    </w:p>
    <w:p w14:paraId="4DC1986F" w14:textId="3350E892" w:rsidR="00E928D9" w:rsidRPr="00E928D9" w:rsidRDefault="00E928D9" w:rsidP="00E928D9">
      <w:pPr>
        <w:numPr>
          <w:ilvl w:val="0"/>
          <w:numId w:val="6"/>
        </w:numPr>
      </w:pPr>
      <w:r w:rsidRPr="00E928D9">
        <w:rPr>
          <w:b/>
          <w:bCs/>
        </w:rPr>
        <w:t>DMZs:</w:t>
      </w:r>
      <w:r w:rsidRPr="00E928D9">
        <w:t xml:space="preserve"> Demilitari</w:t>
      </w:r>
      <w:r w:rsidR="00DC5992">
        <w:t>s</w:t>
      </w:r>
      <w:r w:rsidRPr="00E928D9">
        <w:t>ed Zones (DMZs) shall be established to provide a controlled buffer zone between the internal network and the internet, allowing for the secure hosting of publicly accessible services.</w:t>
      </w:r>
      <w:r>
        <w:br/>
      </w:r>
    </w:p>
    <w:p w14:paraId="1701B9A3" w14:textId="04A4320A" w:rsidR="00E928D9" w:rsidRPr="00E928D9" w:rsidRDefault="00E928D9" w:rsidP="00E928D9">
      <w:pPr>
        <w:pStyle w:val="Heading2"/>
      </w:pPr>
      <w:bookmarkStart w:id="5" w:name="_Toc176333084"/>
      <w:r w:rsidRPr="00E928D9">
        <w:t>Access Control between Segments</w:t>
      </w:r>
      <w:bookmarkEnd w:id="5"/>
    </w:p>
    <w:p w14:paraId="383B577D" w14:textId="39EBE94B" w:rsidR="00E928D9" w:rsidRPr="00E928D9" w:rsidRDefault="00E928D9" w:rsidP="00E928D9">
      <w:pPr>
        <w:numPr>
          <w:ilvl w:val="0"/>
          <w:numId w:val="7"/>
        </w:numPr>
      </w:pPr>
      <w:r w:rsidRPr="00E928D9">
        <w:rPr>
          <w:b/>
          <w:bCs/>
        </w:rPr>
        <w:t>Restricted Access:</w:t>
      </w:r>
      <w:r w:rsidRPr="00E928D9">
        <w:t xml:space="preserve"> Communication between network segments shall be strictly controlled and limited to authori</w:t>
      </w:r>
      <w:r w:rsidR="00DC5992">
        <w:t>s</w:t>
      </w:r>
      <w:r w:rsidRPr="00E928D9">
        <w:t>ed traffic only.</w:t>
      </w:r>
    </w:p>
    <w:p w14:paraId="579835DE" w14:textId="77777777" w:rsidR="00E928D9" w:rsidRPr="00E928D9" w:rsidRDefault="00E928D9" w:rsidP="00E928D9">
      <w:pPr>
        <w:numPr>
          <w:ilvl w:val="0"/>
          <w:numId w:val="7"/>
        </w:numPr>
      </w:pPr>
      <w:r w:rsidRPr="00E928D9">
        <w:rPr>
          <w:b/>
          <w:bCs/>
        </w:rPr>
        <w:lastRenderedPageBreak/>
        <w:t>Firewalls and Security Gateways:</w:t>
      </w:r>
      <w:r w:rsidRPr="00E928D9">
        <w:t xml:space="preserve"> Firewalls and security gateways shall be deployed at the boundaries of network segments to enforce access control policies and filter traffic.</w:t>
      </w:r>
    </w:p>
    <w:p w14:paraId="05576F3A" w14:textId="041A36EA" w:rsidR="00E928D9" w:rsidRPr="00E928D9" w:rsidRDefault="00E928D9" w:rsidP="00E928D9">
      <w:pPr>
        <w:numPr>
          <w:ilvl w:val="0"/>
          <w:numId w:val="7"/>
        </w:numPr>
      </w:pPr>
      <w:r w:rsidRPr="00E928D9">
        <w:rPr>
          <w:b/>
          <w:bCs/>
        </w:rPr>
        <w:t>Intrusion Detection and Prevention Systems (IDPS):</w:t>
      </w:r>
      <w:r w:rsidRPr="00E928D9">
        <w:t xml:space="preserve"> IDPS shall be utili</w:t>
      </w:r>
      <w:r w:rsidR="00DC5992">
        <w:t>s</w:t>
      </w:r>
      <w:r w:rsidRPr="00E928D9">
        <w:t>ed to monitor traffic between segments and detect and block any suspicious or malicious activity.</w:t>
      </w:r>
    </w:p>
    <w:p w14:paraId="0652B4ED" w14:textId="1FBDC9EB" w:rsidR="00E928D9" w:rsidRPr="00E928D9" w:rsidRDefault="00E928D9" w:rsidP="00E928D9">
      <w:pPr>
        <w:numPr>
          <w:ilvl w:val="0"/>
          <w:numId w:val="7"/>
        </w:numPr>
      </w:pPr>
      <w:r w:rsidRPr="00E928D9">
        <w:rPr>
          <w:b/>
          <w:bCs/>
        </w:rPr>
        <w:t>Rule-Based Access Control:</w:t>
      </w:r>
      <w:r w:rsidRPr="00E928D9">
        <w:t xml:space="preserve"> Access control lists (ACLs) or firewall rules shall be configured to explicitly permit or deny traffic between segments based on predefined criteria.</w:t>
      </w:r>
      <w:r>
        <w:br/>
      </w:r>
    </w:p>
    <w:p w14:paraId="2DF3AC0F" w14:textId="76487EF8" w:rsidR="00E928D9" w:rsidRPr="00E928D9" w:rsidRDefault="00E928D9" w:rsidP="00E928D9">
      <w:pPr>
        <w:pStyle w:val="Heading2"/>
      </w:pPr>
      <w:bookmarkStart w:id="6" w:name="_Toc176333085"/>
      <w:r w:rsidRPr="00E928D9">
        <w:t>Monitoring and Inspection</w:t>
      </w:r>
      <w:bookmarkEnd w:id="6"/>
    </w:p>
    <w:p w14:paraId="781C8B9F" w14:textId="7162856E" w:rsidR="00E928D9" w:rsidRPr="00E928D9" w:rsidRDefault="00E928D9" w:rsidP="00E928D9">
      <w:pPr>
        <w:numPr>
          <w:ilvl w:val="0"/>
          <w:numId w:val="8"/>
        </w:numPr>
      </w:pPr>
      <w:r w:rsidRPr="00E928D9">
        <w:rPr>
          <w:b/>
          <w:bCs/>
        </w:rPr>
        <w:t>Network Traffic Analysis:</w:t>
      </w:r>
      <w:r w:rsidRPr="00E928D9">
        <w:t xml:space="preserve"> Network traffic within and between segments shall be monitored and </w:t>
      </w:r>
      <w:r w:rsidR="00DC5992" w:rsidRPr="00E928D9">
        <w:t>analysed</w:t>
      </w:r>
      <w:r w:rsidRPr="00E928D9">
        <w:t xml:space="preserve"> to identify anomalies, potential threats, and policy violations.</w:t>
      </w:r>
    </w:p>
    <w:p w14:paraId="7A253A3C" w14:textId="4EDA02C0" w:rsidR="00E928D9" w:rsidRPr="00E928D9" w:rsidRDefault="00E928D9" w:rsidP="00E928D9">
      <w:pPr>
        <w:numPr>
          <w:ilvl w:val="0"/>
          <w:numId w:val="8"/>
        </w:numPr>
      </w:pPr>
      <w:r w:rsidRPr="00E928D9">
        <w:rPr>
          <w:b/>
          <w:bCs/>
        </w:rPr>
        <w:t>Log Collection and Analysis:</w:t>
      </w:r>
      <w:r w:rsidRPr="00E928D9">
        <w:t xml:space="preserve"> Logs from firewalls, IDPS, and other security devices shall be collected and </w:t>
      </w:r>
      <w:r w:rsidR="00DC5992" w:rsidRPr="00E928D9">
        <w:t>analysed</w:t>
      </w:r>
      <w:r w:rsidRPr="00E928D9">
        <w:t xml:space="preserve"> to gain insights into network activity and potential security incidents.</w:t>
      </w:r>
    </w:p>
    <w:p w14:paraId="01380A29" w14:textId="1B03F178" w:rsidR="00E928D9" w:rsidRPr="00E928D9" w:rsidRDefault="00E928D9" w:rsidP="00E928D9">
      <w:pPr>
        <w:numPr>
          <w:ilvl w:val="0"/>
          <w:numId w:val="8"/>
        </w:numPr>
      </w:pPr>
      <w:r w:rsidRPr="00E928D9">
        <w:rPr>
          <w:b/>
          <w:bCs/>
        </w:rPr>
        <w:t>Regular Reviews:</w:t>
      </w:r>
      <w:r w:rsidRPr="00E928D9">
        <w:t xml:space="preserve"> Network segmentation architecture and access control policies shall be periodically reviewed and updated to ensure their continued effectiveness.</w:t>
      </w:r>
      <w:r>
        <w:br/>
      </w:r>
    </w:p>
    <w:p w14:paraId="5DEA6BD5" w14:textId="2F63E782" w:rsidR="00E928D9" w:rsidRPr="00E928D9" w:rsidRDefault="00E928D9" w:rsidP="00E928D9">
      <w:pPr>
        <w:pStyle w:val="Heading1"/>
      </w:pPr>
      <w:bookmarkStart w:id="7" w:name="_Toc176333086"/>
      <w:r w:rsidRPr="00E928D9">
        <w:t>Responsibilities</w:t>
      </w:r>
      <w:bookmarkEnd w:id="7"/>
    </w:p>
    <w:p w14:paraId="0537B947" w14:textId="77777777" w:rsidR="00E928D9" w:rsidRPr="00E928D9" w:rsidRDefault="00E928D9" w:rsidP="00E928D9">
      <w:pPr>
        <w:numPr>
          <w:ilvl w:val="0"/>
          <w:numId w:val="9"/>
        </w:numPr>
      </w:pPr>
      <w:r w:rsidRPr="00E928D9">
        <w:rPr>
          <w:b/>
          <w:bCs/>
        </w:rPr>
        <w:t>Information Security Officer:</w:t>
      </w:r>
      <w:r w:rsidRPr="00E928D9">
        <w:t xml:space="preserve"> Responsible for overseeing the implementation and enforcement of this policy.</w:t>
      </w:r>
    </w:p>
    <w:p w14:paraId="45CB9124" w14:textId="77777777" w:rsidR="00E928D9" w:rsidRPr="00E928D9" w:rsidRDefault="00E928D9" w:rsidP="00E928D9">
      <w:pPr>
        <w:numPr>
          <w:ilvl w:val="0"/>
          <w:numId w:val="9"/>
        </w:numPr>
      </w:pPr>
      <w:r w:rsidRPr="00E928D9">
        <w:rPr>
          <w:b/>
          <w:bCs/>
        </w:rPr>
        <w:t>Network Administrators:</w:t>
      </w:r>
      <w:r w:rsidRPr="00E928D9">
        <w:t xml:space="preserve"> Responsible for designing, implementing, and maintaining the network segmentation architecture.</w:t>
      </w:r>
    </w:p>
    <w:p w14:paraId="2D8BDC55" w14:textId="14C876D5" w:rsidR="00E928D9" w:rsidRPr="00E928D9" w:rsidRDefault="00E928D9" w:rsidP="00E928D9">
      <w:pPr>
        <w:numPr>
          <w:ilvl w:val="0"/>
          <w:numId w:val="9"/>
        </w:numPr>
      </w:pPr>
      <w:r w:rsidRPr="00E928D9">
        <w:rPr>
          <w:b/>
          <w:bCs/>
        </w:rPr>
        <w:t xml:space="preserve">Security Operations </w:t>
      </w:r>
      <w:r w:rsidR="00DC5992" w:rsidRPr="00E928D9">
        <w:rPr>
          <w:b/>
          <w:bCs/>
        </w:rPr>
        <w:t>Centre</w:t>
      </w:r>
      <w:r w:rsidRPr="00E928D9">
        <w:rPr>
          <w:b/>
          <w:bCs/>
        </w:rPr>
        <w:t xml:space="preserve"> (SOC):</w:t>
      </w:r>
      <w:r w:rsidRPr="00E928D9">
        <w:t xml:space="preserve"> Responsible for monitoring network traffic, </w:t>
      </w:r>
      <w:r w:rsidR="00DC5992" w:rsidRPr="00E928D9">
        <w:t>analysing</w:t>
      </w:r>
      <w:r w:rsidRPr="00E928D9">
        <w:t xml:space="preserve"> security events, and responding to incidents.</w:t>
      </w:r>
    </w:p>
    <w:p w14:paraId="699082F1" w14:textId="115C3FB0" w:rsidR="00E928D9" w:rsidRPr="00E928D9" w:rsidRDefault="00E928D9" w:rsidP="00E928D9">
      <w:pPr>
        <w:numPr>
          <w:ilvl w:val="0"/>
          <w:numId w:val="9"/>
        </w:numPr>
      </w:pPr>
      <w:r w:rsidRPr="00E928D9">
        <w:rPr>
          <w:b/>
          <w:bCs/>
        </w:rPr>
        <w:t>System Owners:</w:t>
      </w:r>
      <w:r w:rsidRPr="00E928D9">
        <w:t xml:space="preserve"> Responsible for defining and managing access control policies for their respective systems and data.</w:t>
      </w:r>
      <w:r>
        <w:br/>
      </w:r>
    </w:p>
    <w:p w14:paraId="67FC3E20" w14:textId="7E3E078B" w:rsidR="00E928D9" w:rsidRPr="00E928D9" w:rsidRDefault="00E928D9" w:rsidP="00E928D9">
      <w:pPr>
        <w:pStyle w:val="Heading1"/>
      </w:pPr>
      <w:bookmarkStart w:id="8" w:name="_Toc176333087"/>
      <w:r w:rsidRPr="00E928D9">
        <w:t>Breaches of Policy</w:t>
      </w:r>
      <w:bookmarkEnd w:id="8"/>
    </w:p>
    <w:p w14:paraId="2033F588" w14:textId="252BF180" w:rsidR="00193766" w:rsidRDefault="00E928D9">
      <w:r w:rsidRPr="00E928D9">
        <w:t xml:space="preserve">Non-compliance with this policy may result in disciplinary action, up to and including termination of employment or contractual relationships.   </w:t>
      </w:r>
    </w:p>
    <w:p w14:paraId="2E215EC3" w14:textId="77777777" w:rsidR="00193766" w:rsidRDefault="00193766"/>
    <w:p w14:paraId="513D3C33" w14:textId="77777777" w:rsidR="00193766" w:rsidRPr="00E3781C" w:rsidRDefault="00193766" w:rsidP="00E928D9">
      <w:pPr>
        <w:pStyle w:val="Heading1"/>
        <w:rPr>
          <w:lang w:val="en-US"/>
        </w:rPr>
      </w:pPr>
      <w:bookmarkStart w:id="9" w:name="_Toc491088520"/>
      <w:bookmarkStart w:id="10" w:name="_Toc491255835"/>
      <w:bookmarkStart w:id="11" w:name="_Toc176333088"/>
      <w:r w:rsidRPr="00E3781C">
        <w:rPr>
          <w:lang w:val="en-US"/>
        </w:rPr>
        <w:t>Document Management</w:t>
      </w:r>
      <w:bookmarkEnd w:id="9"/>
      <w:bookmarkEnd w:id="10"/>
      <w:bookmarkEnd w:id="11"/>
    </w:p>
    <w:p w14:paraId="353B56C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407DF45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B14008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0965211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7B37EB2" w14:textId="74E5D40B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7C6CA0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0C103880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65544510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CEA6A5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7FEDBF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74A0B92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3EAA9C5B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323D315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09BA29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DBA351B" w14:textId="77777777" w:rsidR="00193766" w:rsidRDefault="00193766" w:rsidP="00193766"/>
    <w:p w14:paraId="0B941F29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80CA4" w14:textId="77777777" w:rsidR="00BB6CF7" w:rsidRDefault="00BB6CF7" w:rsidP="00F27AE8">
      <w:r>
        <w:separator/>
      </w:r>
    </w:p>
  </w:endnote>
  <w:endnote w:type="continuationSeparator" w:id="0">
    <w:p w14:paraId="3BB9D62D" w14:textId="77777777" w:rsidR="00BB6CF7" w:rsidRDefault="00BB6CF7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2CFB7377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6F8474F7" wp14:editId="478813B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973C65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F8474F7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1973C65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228FF" w14:textId="77777777" w:rsidR="00BB6CF7" w:rsidRDefault="00BB6CF7" w:rsidP="00F27AE8">
      <w:r>
        <w:separator/>
      </w:r>
    </w:p>
  </w:footnote>
  <w:footnote w:type="continuationSeparator" w:id="0">
    <w:p w14:paraId="70221D00" w14:textId="77777777" w:rsidR="00BB6CF7" w:rsidRDefault="00BB6CF7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056D9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7D138DC3" wp14:editId="72326ED1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13D2473B" wp14:editId="05036D4A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CD863" w14:textId="77777777" w:rsidR="00BC1C52" w:rsidRDefault="00BC1C52" w:rsidP="00BC1C52">
    <w:pPr>
      <w:pStyle w:val="Header"/>
      <w:ind w:hanging="1276"/>
    </w:pPr>
  </w:p>
  <w:p w14:paraId="65A62FF8" w14:textId="77777777" w:rsidR="00BC1C52" w:rsidRDefault="00BC1C52">
    <w:pPr>
      <w:pStyle w:val="Header"/>
    </w:pPr>
  </w:p>
  <w:p w14:paraId="338B2D6A" w14:textId="77777777" w:rsidR="00BC1C52" w:rsidRDefault="00BC1C52">
    <w:pPr>
      <w:pStyle w:val="Header"/>
    </w:pPr>
  </w:p>
  <w:p w14:paraId="7D59F9B2" w14:textId="77777777" w:rsidR="00BC1C52" w:rsidRDefault="00BC1C52">
    <w:pPr>
      <w:pStyle w:val="Header"/>
    </w:pPr>
  </w:p>
  <w:p w14:paraId="7FCD18B9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C3DE3" w14:textId="77777777" w:rsidR="00140B26" w:rsidRDefault="00140B26" w:rsidP="00F85381">
    <w:pPr>
      <w:pStyle w:val="Header"/>
    </w:pPr>
  </w:p>
  <w:p w14:paraId="2D7F0668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543FE3"/>
    <w:multiLevelType w:val="multilevel"/>
    <w:tmpl w:val="619A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C1676"/>
    <w:multiLevelType w:val="multilevel"/>
    <w:tmpl w:val="AD2E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A173F"/>
    <w:multiLevelType w:val="multilevel"/>
    <w:tmpl w:val="E30E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65CC1"/>
    <w:multiLevelType w:val="multilevel"/>
    <w:tmpl w:val="4D0C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E5382"/>
    <w:multiLevelType w:val="multilevel"/>
    <w:tmpl w:val="B4D6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953D8"/>
    <w:multiLevelType w:val="multilevel"/>
    <w:tmpl w:val="94DA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169E"/>
    <w:multiLevelType w:val="multilevel"/>
    <w:tmpl w:val="A18A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660B0"/>
    <w:multiLevelType w:val="multilevel"/>
    <w:tmpl w:val="329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B4FD5"/>
    <w:multiLevelType w:val="multilevel"/>
    <w:tmpl w:val="B50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4"/>
  </w:num>
  <w:num w:numId="3" w16cid:durableId="1923223915">
    <w:abstractNumId w:val="3"/>
  </w:num>
  <w:num w:numId="4" w16cid:durableId="701981430">
    <w:abstractNumId w:val="8"/>
  </w:num>
  <w:num w:numId="5" w16cid:durableId="1587575455">
    <w:abstractNumId w:val="6"/>
  </w:num>
  <w:num w:numId="6" w16cid:durableId="1752699247">
    <w:abstractNumId w:val="9"/>
  </w:num>
  <w:num w:numId="7" w16cid:durableId="76556767">
    <w:abstractNumId w:val="1"/>
  </w:num>
  <w:num w:numId="8" w16cid:durableId="256325635">
    <w:abstractNumId w:val="10"/>
  </w:num>
  <w:num w:numId="9" w16cid:durableId="461655827">
    <w:abstractNumId w:val="2"/>
  </w:num>
  <w:num w:numId="10" w16cid:durableId="1755399186">
    <w:abstractNumId w:val="7"/>
  </w:num>
  <w:num w:numId="11" w16cid:durableId="1840928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D9"/>
    <w:rsid w:val="000D1E55"/>
    <w:rsid w:val="000E777D"/>
    <w:rsid w:val="000F36F9"/>
    <w:rsid w:val="00140B26"/>
    <w:rsid w:val="001812D8"/>
    <w:rsid w:val="0018275E"/>
    <w:rsid w:val="00193766"/>
    <w:rsid w:val="00194CB7"/>
    <w:rsid w:val="001F251C"/>
    <w:rsid w:val="00251FC0"/>
    <w:rsid w:val="002577AC"/>
    <w:rsid w:val="002D4124"/>
    <w:rsid w:val="002E2049"/>
    <w:rsid w:val="003103A4"/>
    <w:rsid w:val="0031068B"/>
    <w:rsid w:val="003122F7"/>
    <w:rsid w:val="00341272"/>
    <w:rsid w:val="0034583A"/>
    <w:rsid w:val="00354C4F"/>
    <w:rsid w:val="0053192A"/>
    <w:rsid w:val="00591B19"/>
    <w:rsid w:val="005D5120"/>
    <w:rsid w:val="0067231D"/>
    <w:rsid w:val="006B43C6"/>
    <w:rsid w:val="006C7791"/>
    <w:rsid w:val="007718D8"/>
    <w:rsid w:val="007805A7"/>
    <w:rsid w:val="007C6CA0"/>
    <w:rsid w:val="007F5985"/>
    <w:rsid w:val="00810261"/>
    <w:rsid w:val="00926696"/>
    <w:rsid w:val="009A16F7"/>
    <w:rsid w:val="009B57D2"/>
    <w:rsid w:val="009D22A0"/>
    <w:rsid w:val="00A07C8D"/>
    <w:rsid w:val="00A138BC"/>
    <w:rsid w:val="00A55CF3"/>
    <w:rsid w:val="00AD094F"/>
    <w:rsid w:val="00B07AC0"/>
    <w:rsid w:val="00B31625"/>
    <w:rsid w:val="00B33CF5"/>
    <w:rsid w:val="00BA4481"/>
    <w:rsid w:val="00BB6CF7"/>
    <w:rsid w:val="00BC1C52"/>
    <w:rsid w:val="00D52311"/>
    <w:rsid w:val="00D643A5"/>
    <w:rsid w:val="00DB40A2"/>
    <w:rsid w:val="00DC5992"/>
    <w:rsid w:val="00E455C4"/>
    <w:rsid w:val="00E51D89"/>
    <w:rsid w:val="00E928D9"/>
    <w:rsid w:val="00E959EB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9D951"/>
  <w15:docId w15:val="{E1C975F7-9F64-437A-991D-E5249DDB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928D9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28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28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28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2024-09-02T09:28:00Z</dcterms:created>
  <dcterms:modified xsi:type="dcterms:W3CDTF">2025-02-19T22:28:00Z</dcterms:modified>
</cp:coreProperties>
</file>