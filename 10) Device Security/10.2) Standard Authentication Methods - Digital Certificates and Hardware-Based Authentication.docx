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CE45" w14:textId="77777777" w:rsidR="0031068B" w:rsidRDefault="0031068B" w:rsidP="00BC1C52">
      <w:pPr>
        <w:ind w:hanging="1134"/>
      </w:pPr>
    </w:p>
    <w:p w14:paraId="186F08C8" w14:textId="77777777" w:rsidR="0053192A" w:rsidRDefault="0053192A"/>
    <w:p w14:paraId="76B0A0B8" w14:textId="77777777" w:rsidR="0053192A" w:rsidRDefault="0053192A"/>
    <w:p w14:paraId="7112984B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103E3" wp14:editId="3B0EDF8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33AAC" w14:textId="781E4ADB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C26899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103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AD33AAC" w14:textId="781E4ADB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C26899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97359" w14:textId="77777777" w:rsidR="0053192A" w:rsidRDefault="0053192A"/>
    <w:p w14:paraId="757B1224" w14:textId="77777777" w:rsidR="0053192A" w:rsidRDefault="0053192A"/>
    <w:p w14:paraId="0D73F62D" w14:textId="77777777" w:rsidR="0053192A" w:rsidRDefault="0053192A"/>
    <w:p w14:paraId="34B7E302" w14:textId="77777777" w:rsidR="0053192A" w:rsidRDefault="0053192A"/>
    <w:p w14:paraId="0D8C8238" w14:textId="77777777" w:rsidR="0053192A" w:rsidRDefault="0053192A"/>
    <w:p w14:paraId="626C648D" w14:textId="77777777" w:rsidR="0053192A" w:rsidRDefault="0053192A"/>
    <w:p w14:paraId="735A56A0" w14:textId="77777777" w:rsidR="0067231D" w:rsidRDefault="0067231D"/>
    <w:p w14:paraId="6BBA3D6C" w14:textId="77777777" w:rsidR="0067231D" w:rsidRDefault="0067231D"/>
    <w:p w14:paraId="62D33777" w14:textId="77777777" w:rsidR="00BA4481" w:rsidRDefault="00BA4481"/>
    <w:p w14:paraId="5C03CB56" w14:textId="77777777" w:rsidR="00BA4481" w:rsidRDefault="00BA4481"/>
    <w:p w14:paraId="189C8CCB" w14:textId="77777777" w:rsidR="00BA4481" w:rsidRDefault="00BA4481"/>
    <w:p w14:paraId="48D20676" w14:textId="77777777" w:rsidR="00BA4481" w:rsidRDefault="00BA4481"/>
    <w:p w14:paraId="3C4EB7FB" w14:textId="77777777" w:rsidR="00BA4481" w:rsidRDefault="00BA4481"/>
    <w:p w14:paraId="32F4ED3A" w14:textId="77777777" w:rsidR="00BA4481" w:rsidRDefault="00BA4481"/>
    <w:p w14:paraId="793DAA20" w14:textId="77777777" w:rsidR="0067231D" w:rsidRDefault="0067231D"/>
    <w:p w14:paraId="4DB48895" w14:textId="51E17DB3" w:rsidR="0067231D" w:rsidRPr="0067231D" w:rsidRDefault="000F4E18" w:rsidP="0067231D">
      <w:pPr>
        <w:jc w:val="center"/>
        <w:rPr>
          <w:sz w:val="56"/>
          <w:szCs w:val="56"/>
        </w:rPr>
      </w:pPr>
      <w:r>
        <w:rPr>
          <w:sz w:val="56"/>
          <w:szCs w:val="56"/>
        </w:rPr>
        <w:t>“</w:t>
      </w:r>
      <w:r w:rsidR="00096310" w:rsidRPr="00096310">
        <w:rPr>
          <w:sz w:val="56"/>
          <w:szCs w:val="56"/>
        </w:rPr>
        <w:t>Standard Authentication Methods: Digital Certificates and Hardware-Based Authentication</w:t>
      </w:r>
      <w:r>
        <w:rPr>
          <w:sz w:val="56"/>
          <w:szCs w:val="56"/>
        </w:rPr>
        <w:t>”</w:t>
      </w:r>
    </w:p>
    <w:p w14:paraId="21E898D1" w14:textId="77777777" w:rsidR="0053192A" w:rsidRDefault="0053192A"/>
    <w:p w14:paraId="733B57D9" w14:textId="77777777" w:rsidR="0053192A" w:rsidRDefault="0053192A"/>
    <w:p w14:paraId="46A61C70" w14:textId="77777777" w:rsidR="0053192A" w:rsidRDefault="0053192A"/>
    <w:p w14:paraId="6D9DD139" w14:textId="77777777" w:rsidR="0053192A" w:rsidRDefault="0053192A"/>
    <w:p w14:paraId="5A705E0F" w14:textId="77777777" w:rsidR="0053192A" w:rsidRDefault="0053192A"/>
    <w:p w14:paraId="23D54416" w14:textId="77777777" w:rsidR="0053192A" w:rsidRDefault="0053192A"/>
    <w:p w14:paraId="47A1C347" w14:textId="77777777" w:rsidR="0053192A" w:rsidRDefault="0053192A"/>
    <w:p w14:paraId="23CD58FB" w14:textId="77777777" w:rsidR="0053192A" w:rsidRDefault="0053192A"/>
    <w:p w14:paraId="17DB5506" w14:textId="77777777" w:rsidR="0053192A" w:rsidRDefault="0053192A"/>
    <w:p w14:paraId="545997BA" w14:textId="77777777" w:rsidR="0053192A" w:rsidRDefault="0053192A"/>
    <w:p w14:paraId="0C1E9E87" w14:textId="77777777" w:rsidR="0053192A" w:rsidRDefault="0053192A"/>
    <w:p w14:paraId="0DB4605C" w14:textId="77777777" w:rsidR="0053192A" w:rsidRDefault="0053192A"/>
    <w:p w14:paraId="5BE16F8E" w14:textId="77777777" w:rsidR="0053192A" w:rsidRDefault="0053192A"/>
    <w:p w14:paraId="72817506" w14:textId="77777777" w:rsidR="00BA4481" w:rsidRDefault="00BA4481"/>
    <w:p w14:paraId="6B734A3C" w14:textId="77777777" w:rsidR="00BA4481" w:rsidRDefault="00BA4481"/>
    <w:p w14:paraId="40F3BEBB" w14:textId="77777777" w:rsidR="00BA4481" w:rsidRDefault="00BA4481"/>
    <w:p w14:paraId="61E8EB2A" w14:textId="77777777" w:rsidR="00BA4481" w:rsidRDefault="00BA4481"/>
    <w:p w14:paraId="3F92A54A" w14:textId="77777777" w:rsidR="00BA4481" w:rsidRDefault="00BA4481"/>
    <w:p w14:paraId="77DBEB76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A0CE69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AE4F71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CE721EA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958F76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BF663B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65BC31C" w14:textId="053EB684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C26899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1518A3B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51798A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548635D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0F5108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4CFDB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DAE40B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8E26C7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48814C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391512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01677596" w14:textId="77777777" w:rsidR="00BA4481" w:rsidRDefault="00BA4481"/>
    <w:p w14:paraId="7916ADFE" w14:textId="77777777" w:rsidR="00BA4481" w:rsidRDefault="00BA4481"/>
    <w:p w14:paraId="761DD372" w14:textId="77777777" w:rsidR="0053192A" w:rsidRDefault="0053192A"/>
    <w:p w14:paraId="7145B0A0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995DFD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5B8FC5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4B68401" w14:textId="77777777" w:rsidR="0053192A" w:rsidRDefault="0053192A" w:rsidP="0053192A"/>
    <w:p w14:paraId="28F2FCBF" w14:textId="77777777" w:rsidR="0053192A" w:rsidRDefault="0053192A" w:rsidP="0053192A">
      <w:r>
        <w:br w:type="page"/>
      </w:r>
    </w:p>
    <w:p w14:paraId="0CD6F1D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D07D53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A3542E9" w14:textId="77777777" w:rsidTr="00E455C4">
        <w:tc>
          <w:tcPr>
            <w:tcW w:w="1097" w:type="dxa"/>
          </w:tcPr>
          <w:p w14:paraId="208C57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430E81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80047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038B2E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9C83D90" w14:textId="77777777" w:rsidTr="00E455C4">
        <w:tc>
          <w:tcPr>
            <w:tcW w:w="1097" w:type="dxa"/>
          </w:tcPr>
          <w:p w14:paraId="38548E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EDB80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D472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24771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FB97468" w14:textId="77777777" w:rsidTr="00E455C4">
        <w:tc>
          <w:tcPr>
            <w:tcW w:w="1097" w:type="dxa"/>
          </w:tcPr>
          <w:p w14:paraId="01EE883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6ED7E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01DB54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EBF66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8B3822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9954A9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F5A774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9E36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C97316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8E0FA03" w14:textId="77777777" w:rsidTr="00E455C4">
        <w:tc>
          <w:tcPr>
            <w:tcW w:w="2534" w:type="dxa"/>
          </w:tcPr>
          <w:p w14:paraId="4F4FCE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3A6964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AB55629" w14:textId="77777777" w:rsidTr="00E455C4">
        <w:tc>
          <w:tcPr>
            <w:tcW w:w="2534" w:type="dxa"/>
          </w:tcPr>
          <w:p w14:paraId="19E430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22403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D808772" w14:textId="77777777" w:rsidTr="00E455C4">
        <w:tc>
          <w:tcPr>
            <w:tcW w:w="2534" w:type="dxa"/>
          </w:tcPr>
          <w:p w14:paraId="39B715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C82D5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845F4AC" w14:textId="77777777" w:rsidTr="00E455C4">
        <w:tc>
          <w:tcPr>
            <w:tcW w:w="2534" w:type="dxa"/>
          </w:tcPr>
          <w:p w14:paraId="46D911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08639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EC81005" w14:textId="77777777" w:rsidR="0053192A" w:rsidRPr="00302F91" w:rsidRDefault="0053192A" w:rsidP="0053192A">
      <w:pPr>
        <w:rPr>
          <w:sz w:val="24"/>
          <w:szCs w:val="24"/>
        </w:rPr>
      </w:pPr>
    </w:p>
    <w:p w14:paraId="5C1B901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873C15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CDBBB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EA643E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89F4CBC" w14:textId="77777777" w:rsidTr="00E455C4">
        <w:tc>
          <w:tcPr>
            <w:tcW w:w="1674" w:type="dxa"/>
          </w:tcPr>
          <w:p w14:paraId="6B87BD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17318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77C52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78085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C2B910A" w14:textId="77777777" w:rsidTr="00E455C4">
        <w:tc>
          <w:tcPr>
            <w:tcW w:w="1674" w:type="dxa"/>
          </w:tcPr>
          <w:p w14:paraId="424FAE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5E635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B8DF1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6F6F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11E92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CDCC2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680BDD" w14:textId="77777777" w:rsidR="0053192A" w:rsidRDefault="0053192A"/>
    <w:p w14:paraId="289C1852" w14:textId="77777777" w:rsidR="0067231D" w:rsidRDefault="0067231D"/>
    <w:p w14:paraId="075DBF29" w14:textId="77777777" w:rsidR="0067231D" w:rsidRDefault="0067231D"/>
    <w:p w14:paraId="327B324E" w14:textId="77777777" w:rsidR="0067231D" w:rsidRDefault="0067231D"/>
    <w:p w14:paraId="3B45ACD5" w14:textId="77777777" w:rsidR="0067231D" w:rsidRDefault="0067231D"/>
    <w:p w14:paraId="7B0440B1" w14:textId="77777777" w:rsidR="0067231D" w:rsidRDefault="0067231D"/>
    <w:p w14:paraId="6D32B3EB" w14:textId="77777777" w:rsidR="0067231D" w:rsidRDefault="0067231D"/>
    <w:p w14:paraId="4D2D34AF" w14:textId="77777777" w:rsidR="0067231D" w:rsidRDefault="0067231D"/>
    <w:p w14:paraId="5A4AF038" w14:textId="77777777" w:rsidR="0067231D" w:rsidRDefault="0067231D"/>
    <w:p w14:paraId="07EE7B99" w14:textId="77777777" w:rsidR="0067231D" w:rsidRDefault="0067231D"/>
    <w:p w14:paraId="63085B98" w14:textId="77777777" w:rsidR="0067231D" w:rsidRDefault="0067231D"/>
    <w:p w14:paraId="52AECD34" w14:textId="77777777" w:rsidR="0067231D" w:rsidRDefault="0067231D"/>
    <w:p w14:paraId="17032ED1" w14:textId="77777777" w:rsidR="0067231D" w:rsidRDefault="0067231D"/>
    <w:p w14:paraId="7027C31E" w14:textId="77777777" w:rsidR="0067231D" w:rsidRDefault="0067231D"/>
    <w:p w14:paraId="407542C5" w14:textId="77777777" w:rsidR="0067231D" w:rsidRDefault="0067231D"/>
    <w:p w14:paraId="6D8F568E" w14:textId="77777777" w:rsidR="0067231D" w:rsidRDefault="0067231D"/>
    <w:p w14:paraId="2EF8815E" w14:textId="77777777" w:rsidR="0067231D" w:rsidRDefault="0067231D"/>
    <w:p w14:paraId="0E87CFB0" w14:textId="77777777" w:rsidR="0067231D" w:rsidRDefault="0067231D"/>
    <w:p w14:paraId="0B3752EE" w14:textId="77777777" w:rsidR="0067231D" w:rsidRDefault="0067231D"/>
    <w:p w14:paraId="42096E34" w14:textId="77777777" w:rsidR="00096310" w:rsidRDefault="00096310"/>
    <w:p w14:paraId="78D78E0B" w14:textId="77777777" w:rsidR="00096310" w:rsidRDefault="00096310"/>
    <w:p w14:paraId="0FDAC7D6" w14:textId="77777777" w:rsidR="00096310" w:rsidRDefault="00096310"/>
    <w:p w14:paraId="11B52119" w14:textId="77777777" w:rsidR="00096310" w:rsidRDefault="00096310"/>
    <w:p w14:paraId="1F0C049A" w14:textId="77777777" w:rsidR="00096310" w:rsidRDefault="00096310"/>
    <w:p w14:paraId="01967515" w14:textId="77777777" w:rsidR="00096310" w:rsidRDefault="00096310"/>
    <w:p w14:paraId="6A2F3C99" w14:textId="77777777" w:rsidR="00096310" w:rsidRDefault="00096310"/>
    <w:p w14:paraId="4C81E1E9" w14:textId="77777777" w:rsidR="00096310" w:rsidRDefault="00096310"/>
    <w:p w14:paraId="64752C9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38379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FACCA0" w14:textId="1A3933F1" w:rsidR="00096310" w:rsidRDefault="00096310">
          <w:pPr>
            <w:pStyle w:val="TOCHeading"/>
          </w:pPr>
          <w:r>
            <w:t>Table of Contents</w:t>
          </w:r>
        </w:p>
        <w:p w14:paraId="503BF299" w14:textId="3427FB96" w:rsidR="00EB7287" w:rsidRDefault="0009631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3641" w:history="1">
            <w:r w:rsidR="00EB7287" w:rsidRPr="009632A0">
              <w:rPr>
                <w:rStyle w:val="Hyperlink"/>
                <w:noProof/>
              </w:rPr>
              <w:t>1.</w:t>
            </w:r>
            <w:r w:rsidR="00EB72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EB7287" w:rsidRPr="009632A0">
              <w:rPr>
                <w:rStyle w:val="Hyperlink"/>
                <w:noProof/>
              </w:rPr>
              <w:t>Introduction</w:t>
            </w:r>
            <w:r w:rsidR="00EB7287">
              <w:rPr>
                <w:noProof/>
                <w:webHidden/>
              </w:rPr>
              <w:tab/>
            </w:r>
            <w:r w:rsidR="00EB7287">
              <w:rPr>
                <w:noProof/>
                <w:webHidden/>
              </w:rPr>
              <w:fldChar w:fldCharType="begin"/>
            </w:r>
            <w:r w:rsidR="00EB7287">
              <w:rPr>
                <w:noProof/>
                <w:webHidden/>
              </w:rPr>
              <w:instrText xml:space="preserve"> PAGEREF _Toc190893641 \h </w:instrText>
            </w:r>
            <w:r w:rsidR="00EB7287">
              <w:rPr>
                <w:noProof/>
                <w:webHidden/>
              </w:rPr>
            </w:r>
            <w:r w:rsidR="00EB7287">
              <w:rPr>
                <w:noProof/>
                <w:webHidden/>
              </w:rPr>
              <w:fldChar w:fldCharType="separate"/>
            </w:r>
            <w:r w:rsidR="00EB7287">
              <w:rPr>
                <w:noProof/>
                <w:webHidden/>
              </w:rPr>
              <w:t>4</w:t>
            </w:r>
            <w:r w:rsidR="00EB7287">
              <w:rPr>
                <w:noProof/>
                <w:webHidden/>
              </w:rPr>
              <w:fldChar w:fldCharType="end"/>
            </w:r>
          </w:hyperlink>
        </w:p>
        <w:p w14:paraId="26D6C26E" w14:textId="16150D82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2" w:history="1">
            <w:r w:rsidRPr="009632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D08D" w14:textId="75F1A303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3" w:history="1">
            <w:r w:rsidRPr="009632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7BDB" w14:textId="3A66E0C6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4" w:history="1">
            <w:r w:rsidRPr="009632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30BE" w14:textId="2B855096" w:rsidR="00EB7287" w:rsidRDefault="00EB728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5" w:history="1">
            <w:r w:rsidRPr="009632A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Digital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94A2" w14:textId="09A9C6B7" w:rsidR="00EB7287" w:rsidRDefault="00EB728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6" w:history="1">
            <w:r w:rsidRPr="009632A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Hardware-Based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D9C1" w14:textId="482118BE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7" w:history="1">
            <w:r w:rsidRPr="009632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7EDB" w14:textId="4D4CE3D7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8" w:history="1">
            <w:r w:rsidRPr="009632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64CF" w14:textId="4EB67019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9" w:history="1">
            <w:r w:rsidRPr="009632A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D00C" w14:textId="5DAF3D74" w:rsidR="00096310" w:rsidRDefault="00096310">
          <w:r>
            <w:rPr>
              <w:b/>
              <w:bCs/>
              <w:noProof/>
            </w:rPr>
            <w:fldChar w:fldCharType="end"/>
          </w:r>
        </w:p>
      </w:sdtContent>
    </w:sdt>
    <w:p w14:paraId="7E3C2BD6" w14:textId="77777777" w:rsidR="0067231D" w:rsidRDefault="0067231D"/>
    <w:p w14:paraId="656ABD88" w14:textId="77777777" w:rsidR="0067231D" w:rsidRDefault="0067231D"/>
    <w:p w14:paraId="4AF5EFEF" w14:textId="77777777" w:rsidR="0067231D" w:rsidRDefault="0067231D"/>
    <w:p w14:paraId="6868AF8B" w14:textId="77777777" w:rsidR="00096310" w:rsidRDefault="00096310"/>
    <w:p w14:paraId="4BE182A7" w14:textId="77777777" w:rsidR="00096310" w:rsidRDefault="00096310"/>
    <w:p w14:paraId="27F7AA35" w14:textId="77777777" w:rsidR="00096310" w:rsidRDefault="00096310"/>
    <w:p w14:paraId="16917096" w14:textId="77777777" w:rsidR="00096310" w:rsidRDefault="00096310"/>
    <w:p w14:paraId="5737C863" w14:textId="77777777" w:rsidR="00096310" w:rsidRDefault="00096310"/>
    <w:p w14:paraId="71A28BC4" w14:textId="77777777" w:rsidR="00096310" w:rsidRDefault="00096310"/>
    <w:p w14:paraId="2D44424B" w14:textId="77777777" w:rsidR="00096310" w:rsidRDefault="00096310"/>
    <w:p w14:paraId="33896ACB" w14:textId="77777777" w:rsidR="00096310" w:rsidRDefault="00096310"/>
    <w:p w14:paraId="66CC70D3" w14:textId="77777777" w:rsidR="00096310" w:rsidRDefault="00096310"/>
    <w:p w14:paraId="4D75AB77" w14:textId="77777777" w:rsidR="00096310" w:rsidRDefault="00096310"/>
    <w:p w14:paraId="4997B14A" w14:textId="77777777" w:rsidR="00096310" w:rsidRDefault="00096310"/>
    <w:p w14:paraId="52D1EFF1" w14:textId="77777777" w:rsidR="00096310" w:rsidRDefault="00096310"/>
    <w:p w14:paraId="178EFC37" w14:textId="77777777" w:rsidR="00096310" w:rsidRDefault="00096310"/>
    <w:p w14:paraId="23FD3E94" w14:textId="77777777" w:rsidR="00096310" w:rsidRDefault="00096310"/>
    <w:p w14:paraId="2224C045" w14:textId="77777777" w:rsidR="00096310" w:rsidRDefault="00096310"/>
    <w:p w14:paraId="1259FCD9" w14:textId="77777777" w:rsidR="00096310" w:rsidRDefault="00096310"/>
    <w:p w14:paraId="0C8E9C1E" w14:textId="77777777" w:rsidR="00096310" w:rsidRDefault="00096310"/>
    <w:p w14:paraId="059D698D" w14:textId="77777777" w:rsidR="00096310" w:rsidRDefault="00096310"/>
    <w:p w14:paraId="749B3BF4" w14:textId="77777777" w:rsidR="00096310" w:rsidRDefault="00096310"/>
    <w:p w14:paraId="00DD19BD" w14:textId="77777777" w:rsidR="00096310" w:rsidRDefault="00096310"/>
    <w:p w14:paraId="218BC3A2" w14:textId="77777777" w:rsidR="00096310" w:rsidRDefault="00096310"/>
    <w:p w14:paraId="7B3CC84F" w14:textId="77777777" w:rsidR="00096310" w:rsidRDefault="00096310"/>
    <w:p w14:paraId="7BB3A899" w14:textId="77777777" w:rsidR="00096310" w:rsidRDefault="00096310"/>
    <w:p w14:paraId="66382074" w14:textId="77777777" w:rsidR="00096310" w:rsidRDefault="00096310"/>
    <w:p w14:paraId="06727D66" w14:textId="77777777" w:rsidR="00096310" w:rsidRDefault="00096310"/>
    <w:p w14:paraId="75064265" w14:textId="77777777" w:rsidR="00096310" w:rsidRDefault="00096310"/>
    <w:p w14:paraId="5DC169D6" w14:textId="77777777" w:rsidR="00096310" w:rsidRDefault="00096310"/>
    <w:p w14:paraId="66AAF3C9" w14:textId="77777777" w:rsidR="00096310" w:rsidRDefault="00096310"/>
    <w:p w14:paraId="7D755BD6" w14:textId="77777777" w:rsidR="00096310" w:rsidRDefault="00096310"/>
    <w:p w14:paraId="327B777E" w14:textId="77777777" w:rsidR="00096310" w:rsidRDefault="00096310"/>
    <w:p w14:paraId="3AB4FF30" w14:textId="77777777" w:rsidR="00096310" w:rsidRDefault="00096310"/>
    <w:p w14:paraId="6224A533" w14:textId="77777777" w:rsidR="00096310" w:rsidRDefault="00096310"/>
    <w:p w14:paraId="58028262" w14:textId="77777777" w:rsidR="0067231D" w:rsidRDefault="0067231D"/>
    <w:p w14:paraId="7350CC48" w14:textId="77777777" w:rsidR="0067231D" w:rsidRDefault="0067231D"/>
    <w:p w14:paraId="7DB9C875" w14:textId="77777777" w:rsidR="0067231D" w:rsidRDefault="0067231D"/>
    <w:p w14:paraId="5B4C3CB2" w14:textId="77777777" w:rsidR="0067231D" w:rsidRDefault="0067231D"/>
    <w:p w14:paraId="16C14CD0" w14:textId="77777777" w:rsidR="0067231D" w:rsidRDefault="0067231D"/>
    <w:p w14:paraId="10AC7A5E" w14:textId="77777777" w:rsidR="0067231D" w:rsidRDefault="0067231D"/>
    <w:p w14:paraId="43DF2178" w14:textId="77777777" w:rsidR="0067231D" w:rsidRDefault="00193766" w:rsidP="00193766">
      <w:pPr>
        <w:tabs>
          <w:tab w:val="left" w:pos="4055"/>
        </w:tabs>
      </w:pPr>
      <w:r>
        <w:tab/>
      </w:r>
    </w:p>
    <w:p w14:paraId="208FCC73" w14:textId="74B21787" w:rsidR="00096310" w:rsidRPr="00096310" w:rsidRDefault="00096310" w:rsidP="00096310">
      <w:pPr>
        <w:pStyle w:val="Heading1"/>
      </w:pPr>
      <w:bookmarkStart w:id="0" w:name="_Toc190893641"/>
      <w:r w:rsidRPr="00096310">
        <w:lastRenderedPageBreak/>
        <w:t>Introduction</w:t>
      </w:r>
      <w:bookmarkEnd w:id="0"/>
    </w:p>
    <w:p w14:paraId="47A3210F" w14:textId="06DBA748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In the realm of information security, authentication serves as the first line of defence against unauthori</w:t>
      </w:r>
      <w:r w:rsidR="00EB7287">
        <w:rPr>
          <w:rFonts w:cs="Arial"/>
        </w:rPr>
        <w:t>s</w:t>
      </w:r>
      <w:r w:rsidRPr="00096310">
        <w:rPr>
          <w:rFonts w:cs="Arial"/>
        </w:rPr>
        <w:t xml:space="preserve">ed access. The increasing sophistication of cyber threats necessitates the adoption of robust and reliable authentication methods that can effectively verify the identity of users and devices. This policy outlines the </w:t>
      </w:r>
      <w:r w:rsidR="00C26899">
        <w:rPr>
          <w:rFonts w:cs="Arial"/>
        </w:rPr>
        <w:t>policies</w:t>
      </w:r>
      <w:r w:rsidRPr="00096310">
        <w:rPr>
          <w:rFonts w:cs="Arial"/>
        </w:rPr>
        <w:t xml:space="preserve"> for utili</w:t>
      </w:r>
      <w:r w:rsidR="007A6067">
        <w:rPr>
          <w:rFonts w:cs="Arial"/>
        </w:rPr>
        <w:t>s</w:t>
      </w:r>
      <w:r w:rsidRPr="00096310">
        <w:rPr>
          <w:rFonts w:cs="Arial"/>
        </w:rPr>
        <w:t>ing digital certificates and hardware-based authentication mechanisms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ation, ensuring a heightened level of security for sensitive systems and data.</w:t>
      </w:r>
      <w:r>
        <w:rPr>
          <w:rFonts w:cs="Arial"/>
        </w:rPr>
        <w:br/>
      </w:r>
    </w:p>
    <w:p w14:paraId="583808A6" w14:textId="1E50D986" w:rsidR="00096310" w:rsidRPr="00096310" w:rsidRDefault="00096310" w:rsidP="00096310">
      <w:pPr>
        <w:pStyle w:val="Heading1"/>
      </w:pPr>
      <w:bookmarkStart w:id="1" w:name="_Toc190893642"/>
      <w:r w:rsidRPr="00096310">
        <w:t>Purpose</w:t>
      </w:r>
      <w:bookmarkEnd w:id="1"/>
    </w:p>
    <w:p w14:paraId="78B0BE17" w14:textId="63687452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The purpose of this policy is to establish clear guidelines and requirements for the implementation and management of digital certificates and hardware-based authentication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ation. This policy aims to:</w:t>
      </w:r>
    </w:p>
    <w:p w14:paraId="2F7966E0" w14:textId="7375E742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Enhance the security posture of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 by employing strong authentication methods.</w:t>
      </w:r>
    </w:p>
    <w:p w14:paraId="5F6C7637" w14:textId="1A2AF982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Mitigate the risk of unauthori</w:t>
      </w:r>
      <w:r w:rsidR="00EB7287">
        <w:rPr>
          <w:rFonts w:cs="Arial"/>
        </w:rPr>
        <w:t>s</w:t>
      </w:r>
      <w:r w:rsidRPr="00096310">
        <w:rPr>
          <w:rFonts w:cs="Arial"/>
        </w:rPr>
        <w:t>ed access to critical systems and data.</w:t>
      </w:r>
    </w:p>
    <w:p w14:paraId="5F0009D3" w14:textId="34D02078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Ensure compliance with industry best practices and regulatory requirements.</w:t>
      </w:r>
      <w:r>
        <w:rPr>
          <w:rFonts w:cs="Arial"/>
        </w:rPr>
        <w:br/>
      </w:r>
    </w:p>
    <w:p w14:paraId="1F85C86F" w14:textId="5988E740" w:rsidR="00096310" w:rsidRPr="00096310" w:rsidRDefault="00096310" w:rsidP="00096310">
      <w:pPr>
        <w:pStyle w:val="Heading1"/>
      </w:pPr>
      <w:bookmarkStart w:id="2" w:name="_Toc190893643"/>
      <w:r w:rsidRPr="00096310">
        <w:t>Scope</w:t>
      </w:r>
      <w:bookmarkEnd w:id="2"/>
    </w:p>
    <w:p w14:paraId="6A670990" w14:textId="663C505B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This policy applies to all users, devices, and systems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 that require authentication for access. This includes, but is not limited to:</w:t>
      </w:r>
    </w:p>
    <w:p w14:paraId="0DE6BED8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Employees, contractors, and third-party vendors</w:t>
      </w:r>
    </w:p>
    <w:p w14:paraId="68341CAA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Workstations, laptops, and mobile devices</w:t>
      </w:r>
    </w:p>
    <w:p w14:paraId="323C8871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Servers, network infrastructure, and cloud services</w:t>
      </w:r>
    </w:p>
    <w:p w14:paraId="574B12FE" w14:textId="2F7A621A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Applications and databases containing sensitive information</w:t>
      </w:r>
      <w:r>
        <w:rPr>
          <w:rFonts w:cs="Arial"/>
        </w:rPr>
        <w:br/>
      </w:r>
    </w:p>
    <w:p w14:paraId="76248019" w14:textId="0D9C243B" w:rsidR="00096310" w:rsidRPr="00096310" w:rsidRDefault="00096310" w:rsidP="00096310">
      <w:pPr>
        <w:pStyle w:val="Heading1"/>
      </w:pPr>
      <w:bookmarkStart w:id="3" w:name="_Toc190893644"/>
      <w:r w:rsidRPr="00096310">
        <w:t>Policy Statement</w:t>
      </w:r>
      <w:bookmarkEnd w:id="3"/>
    </w:p>
    <w:p w14:paraId="71533983" w14:textId="1ECDCA86" w:rsidR="00096310" w:rsidRPr="00096310" w:rsidRDefault="00096310" w:rsidP="00096310">
      <w:pPr>
        <w:pStyle w:val="Heading2"/>
      </w:pPr>
      <w:bookmarkStart w:id="4" w:name="_Toc190893645"/>
      <w:r w:rsidRPr="00096310">
        <w:t>Digital Certificates</w:t>
      </w:r>
      <w:bookmarkEnd w:id="4"/>
    </w:p>
    <w:p w14:paraId="20D24F4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Issuance:</w:t>
      </w:r>
      <w:r w:rsidRPr="00096310">
        <w:rPr>
          <w:rFonts w:cs="Arial"/>
        </w:rPr>
        <w:t xml:space="preserve"> Digital certificates shall be issued by a trusted Certificate Authority (CA) that adheres to industry standards and best practices.</w:t>
      </w:r>
    </w:p>
    <w:p w14:paraId="3F39086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Management:</w:t>
      </w:r>
      <w:r w:rsidRPr="00096310">
        <w:rPr>
          <w:rFonts w:cs="Arial"/>
        </w:rPr>
        <w:t xml:space="preserve"> A robust system shall be implemented for managing the lifecycle of digital certificates, including issuance, renewal, revocation, and secure storage.</w:t>
      </w:r>
    </w:p>
    <w:p w14:paraId="0A051412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Key Protection:</w:t>
      </w:r>
      <w:r w:rsidRPr="00096310">
        <w:rPr>
          <w:rFonts w:cs="Arial"/>
        </w:rPr>
        <w:t xml:space="preserve"> Private keys associated with digital certificates shall be protected using strong encryption and access controls.</w:t>
      </w:r>
    </w:p>
    <w:p w14:paraId="7FDF9B2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Usage:</w:t>
      </w:r>
      <w:r w:rsidRPr="00096310">
        <w:rPr>
          <w:rFonts w:cs="Arial"/>
        </w:rPr>
        <w:t xml:space="preserve"> Digital certificates shall be used for various authentication purposes, including: </w:t>
      </w:r>
    </w:p>
    <w:p w14:paraId="405106BB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Secure remote access (e.g., VPN)</w:t>
      </w:r>
    </w:p>
    <w:p w14:paraId="7F7C17A9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Email encryption and signing</w:t>
      </w:r>
    </w:p>
    <w:p w14:paraId="56A4A588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Document signing and verification</w:t>
      </w:r>
    </w:p>
    <w:p w14:paraId="056F250E" w14:textId="2B87FC3D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Secure web browsing (HTTPS)</w:t>
      </w:r>
      <w:r>
        <w:rPr>
          <w:rFonts w:cs="Arial"/>
        </w:rPr>
        <w:br/>
      </w:r>
    </w:p>
    <w:p w14:paraId="13ED4AFA" w14:textId="5C8C6F76" w:rsidR="00096310" w:rsidRPr="00096310" w:rsidRDefault="00096310" w:rsidP="00096310">
      <w:pPr>
        <w:pStyle w:val="Heading2"/>
      </w:pPr>
      <w:bookmarkStart w:id="5" w:name="_Toc190893646"/>
      <w:r w:rsidRPr="00096310">
        <w:t>Hardware-Based Authentication</w:t>
      </w:r>
      <w:bookmarkEnd w:id="5"/>
    </w:p>
    <w:p w14:paraId="116217D7" w14:textId="60A96DD1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Approved Devices:</w:t>
      </w:r>
      <w:r w:rsidRPr="00096310">
        <w:rPr>
          <w:rFonts w:cs="Arial"/>
        </w:rPr>
        <w:t xml:space="preserve"> Only hardware-based authentication devices that meet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ation's security requirements shall be permitted.</w:t>
      </w:r>
    </w:p>
    <w:p w14:paraId="7B393D5D" w14:textId="593960CB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Secure Storage:</w:t>
      </w:r>
      <w:r w:rsidRPr="00096310">
        <w:rPr>
          <w:rFonts w:cs="Arial"/>
        </w:rPr>
        <w:t xml:space="preserve"> Hardware tokens shall be stored securely when not in use to prevent unauthori</w:t>
      </w:r>
      <w:r w:rsidR="00EB7287">
        <w:rPr>
          <w:rFonts w:cs="Arial"/>
        </w:rPr>
        <w:t>s</w:t>
      </w:r>
      <w:r w:rsidRPr="00096310">
        <w:rPr>
          <w:rFonts w:cs="Arial"/>
        </w:rPr>
        <w:t>ed access or theft.</w:t>
      </w:r>
    </w:p>
    <w:p w14:paraId="5DF403B5" w14:textId="77777777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Multi-Factor Authentication:</w:t>
      </w:r>
      <w:r w:rsidRPr="00096310">
        <w:rPr>
          <w:rFonts w:cs="Arial"/>
        </w:rPr>
        <w:t xml:space="preserve"> Hardware tokens shall be used in conjunction with other authentication factors (e.g., passwords, biometrics) to implement multi-factor authentication.</w:t>
      </w:r>
    </w:p>
    <w:p w14:paraId="753F1862" w14:textId="1AE46A75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lastRenderedPageBreak/>
        <w:t>Lost or Stolen Tokens:</w:t>
      </w:r>
      <w:r w:rsidRPr="00096310">
        <w:rPr>
          <w:rFonts w:cs="Arial"/>
        </w:rPr>
        <w:t xml:space="preserve"> Procedures shall be in place for reporting and deactivating lost or stolen hardware tokens promptly.</w:t>
      </w:r>
      <w:r>
        <w:rPr>
          <w:rFonts w:cs="Arial"/>
        </w:rPr>
        <w:br/>
      </w:r>
    </w:p>
    <w:p w14:paraId="10975B72" w14:textId="247E1EC8" w:rsidR="00096310" w:rsidRPr="00096310" w:rsidRDefault="00096310" w:rsidP="00096310">
      <w:pPr>
        <w:pStyle w:val="Heading1"/>
      </w:pPr>
      <w:bookmarkStart w:id="6" w:name="_Toc190893647"/>
      <w:r w:rsidRPr="00096310">
        <w:t>Responsibilities</w:t>
      </w:r>
      <w:bookmarkEnd w:id="6"/>
    </w:p>
    <w:p w14:paraId="199BD100" w14:textId="77777777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Information Security Officer:</w:t>
      </w:r>
      <w:r w:rsidRPr="00096310">
        <w:rPr>
          <w:rFonts w:cs="Arial"/>
        </w:rPr>
        <w:t xml:space="preserve"> Responsible for overseeing the implementation and enforcement of this policy.</w:t>
      </w:r>
    </w:p>
    <w:p w14:paraId="09ADA367" w14:textId="77777777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IT Department:</w:t>
      </w:r>
      <w:r w:rsidRPr="00096310">
        <w:rPr>
          <w:rFonts w:cs="Arial"/>
        </w:rPr>
        <w:t xml:space="preserve"> Responsible for managing the technical infrastructure and processes related to digital certificates and hardware-based authentication.</w:t>
      </w:r>
    </w:p>
    <w:p w14:paraId="656254F2" w14:textId="47D4CA1E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Users:</w:t>
      </w:r>
      <w:r w:rsidRPr="00096310">
        <w:rPr>
          <w:rFonts w:cs="Arial"/>
        </w:rPr>
        <w:t xml:space="preserve"> Responsible for using their authentication credentials responsibly and reporting any security incidents or concerns.</w:t>
      </w:r>
      <w:r>
        <w:rPr>
          <w:rFonts w:cs="Arial"/>
        </w:rPr>
        <w:br/>
      </w:r>
    </w:p>
    <w:p w14:paraId="0861C067" w14:textId="61ECCA59" w:rsidR="00096310" w:rsidRPr="00096310" w:rsidRDefault="00096310" w:rsidP="00096310">
      <w:pPr>
        <w:pStyle w:val="Heading1"/>
      </w:pPr>
      <w:bookmarkStart w:id="7" w:name="_Toc190893648"/>
      <w:r w:rsidRPr="00096310">
        <w:t>Breaches of Policy</w:t>
      </w:r>
      <w:bookmarkEnd w:id="7"/>
    </w:p>
    <w:p w14:paraId="291EE5E4" w14:textId="77777777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 xml:space="preserve">Non-compliance with this policy may result in disciplinary action, up to and including termination of employment or contractual relationships.   </w:t>
      </w:r>
    </w:p>
    <w:p w14:paraId="6213D0B5" w14:textId="77777777" w:rsidR="0067231D" w:rsidRPr="00096310" w:rsidRDefault="0067231D">
      <w:pPr>
        <w:rPr>
          <w:rFonts w:cs="Arial"/>
        </w:rPr>
      </w:pPr>
    </w:p>
    <w:p w14:paraId="2678FECD" w14:textId="77777777" w:rsidR="00193766" w:rsidRPr="00096310" w:rsidRDefault="00193766" w:rsidP="00096310">
      <w:pPr>
        <w:pStyle w:val="Heading1"/>
        <w:rPr>
          <w:lang w:val="en-US"/>
        </w:rPr>
      </w:pPr>
      <w:bookmarkStart w:id="8" w:name="_Toc491088520"/>
      <w:bookmarkStart w:id="9" w:name="_Toc491255835"/>
      <w:bookmarkStart w:id="10" w:name="_Toc190893649"/>
      <w:r w:rsidRPr="00096310">
        <w:rPr>
          <w:lang w:val="en-US"/>
        </w:rPr>
        <w:t>Document Management</w:t>
      </w:r>
      <w:bookmarkEnd w:id="8"/>
      <w:bookmarkEnd w:id="9"/>
      <w:bookmarkEnd w:id="10"/>
    </w:p>
    <w:p w14:paraId="0AD3B360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This document is valid as of [dd/mm/</w:t>
      </w:r>
      <w:proofErr w:type="spellStart"/>
      <w:r w:rsidRPr="00096310">
        <w:rPr>
          <w:rFonts w:cs="Arial"/>
          <w:lang w:val="en-US"/>
        </w:rPr>
        <w:t>yyyy</w:t>
      </w:r>
      <w:proofErr w:type="spellEnd"/>
      <w:r w:rsidRPr="00096310">
        <w:rPr>
          <w:rFonts w:cs="Arial"/>
          <w:lang w:val="en-US"/>
        </w:rPr>
        <w:t>].</w:t>
      </w:r>
    </w:p>
    <w:p w14:paraId="7695267D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52F28797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D488133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21915719" w14:textId="6EBF6C91" w:rsidR="00193766" w:rsidRPr="00096310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 w:rsidRPr="00096310">
        <w:rPr>
          <w:rFonts w:cs="Arial"/>
          <w:lang w:val="en-US"/>
        </w:rPr>
        <w:t xml:space="preserve">Compliant with the </w:t>
      </w:r>
      <w:r w:rsidR="00E455C4" w:rsidRPr="00096310">
        <w:rPr>
          <w:rFonts w:cs="Arial"/>
          <w:lang w:val="en-US"/>
        </w:rPr>
        <w:t xml:space="preserve">Internet of Things (IoT) </w:t>
      </w:r>
      <w:r w:rsidR="00C26899">
        <w:rPr>
          <w:rFonts w:cs="Arial"/>
          <w:lang w:val="en-US"/>
        </w:rPr>
        <w:t>Security</w:t>
      </w:r>
      <w:r w:rsidR="00E455C4" w:rsidRPr="00096310">
        <w:rPr>
          <w:rFonts w:cs="Arial"/>
          <w:lang w:val="en-US"/>
        </w:rPr>
        <w:t xml:space="preserve"> Framework for Industry 4.0</w:t>
      </w:r>
      <w:r w:rsidRPr="00096310">
        <w:rPr>
          <w:rFonts w:cs="Arial"/>
          <w:lang w:val="en-US"/>
        </w:rPr>
        <w:t>.</w:t>
      </w:r>
    </w:p>
    <w:p w14:paraId="5FC71E31" w14:textId="77777777" w:rsidR="00193766" w:rsidRPr="00096310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Legislative requirements defined by law, where appropriate.</w:t>
      </w:r>
    </w:p>
    <w:p w14:paraId="74DE1BE8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07E198E2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74B2C47B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09288D3C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_______________</w:t>
      </w:r>
    </w:p>
    <w:p w14:paraId="73BEF5A9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[Name 1]</w:t>
      </w:r>
    </w:p>
    <w:p w14:paraId="7FE33D71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Manager</w:t>
      </w:r>
    </w:p>
    <w:p w14:paraId="4BB90B5D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14F5DD9B" w14:textId="77777777" w:rsidR="00193766" w:rsidRPr="00096310" w:rsidRDefault="00193766" w:rsidP="00193766">
      <w:pPr>
        <w:rPr>
          <w:rFonts w:cs="Arial"/>
        </w:rPr>
      </w:pPr>
    </w:p>
    <w:p w14:paraId="37434F9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08452" w14:textId="77777777" w:rsidR="005B46F8" w:rsidRDefault="005B46F8" w:rsidP="00F27AE8">
      <w:r>
        <w:separator/>
      </w:r>
    </w:p>
  </w:endnote>
  <w:endnote w:type="continuationSeparator" w:id="0">
    <w:p w14:paraId="2DA97BB8" w14:textId="77777777" w:rsidR="005B46F8" w:rsidRDefault="005B46F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2A96A1B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3135B7" wp14:editId="49E6804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6902A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3135B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956902A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FC02D" w14:textId="77777777" w:rsidR="005B46F8" w:rsidRDefault="005B46F8" w:rsidP="00F27AE8">
      <w:r>
        <w:separator/>
      </w:r>
    </w:p>
  </w:footnote>
  <w:footnote w:type="continuationSeparator" w:id="0">
    <w:p w14:paraId="7A9346CD" w14:textId="77777777" w:rsidR="005B46F8" w:rsidRDefault="005B46F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853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3B9543F" wp14:editId="07E1E68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0569E1F" wp14:editId="15FCB82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F24D" w14:textId="77777777" w:rsidR="00BC1C52" w:rsidRDefault="00BC1C52" w:rsidP="00BC1C52">
    <w:pPr>
      <w:pStyle w:val="Header"/>
      <w:ind w:hanging="1276"/>
    </w:pPr>
  </w:p>
  <w:p w14:paraId="0A7D5096" w14:textId="77777777" w:rsidR="00BC1C52" w:rsidRDefault="00BC1C52">
    <w:pPr>
      <w:pStyle w:val="Header"/>
    </w:pPr>
  </w:p>
  <w:p w14:paraId="04895174" w14:textId="77777777" w:rsidR="00BC1C52" w:rsidRDefault="00BC1C52">
    <w:pPr>
      <w:pStyle w:val="Header"/>
    </w:pPr>
  </w:p>
  <w:p w14:paraId="23068325" w14:textId="77777777" w:rsidR="00BC1C52" w:rsidRDefault="00BC1C52">
    <w:pPr>
      <w:pStyle w:val="Header"/>
    </w:pPr>
  </w:p>
  <w:p w14:paraId="4BE1D82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BD9F" w14:textId="77777777" w:rsidR="00140B26" w:rsidRDefault="00140B26" w:rsidP="00F85381">
    <w:pPr>
      <w:pStyle w:val="Header"/>
    </w:pPr>
  </w:p>
  <w:p w14:paraId="033D6AD6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0695D"/>
    <w:multiLevelType w:val="multilevel"/>
    <w:tmpl w:val="D95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672E"/>
    <w:multiLevelType w:val="multilevel"/>
    <w:tmpl w:val="49E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1FA2"/>
    <w:multiLevelType w:val="multilevel"/>
    <w:tmpl w:val="914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92E"/>
    <w:multiLevelType w:val="multilevel"/>
    <w:tmpl w:val="6DE6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36CB1"/>
    <w:multiLevelType w:val="multilevel"/>
    <w:tmpl w:val="40C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268B"/>
    <w:multiLevelType w:val="multilevel"/>
    <w:tmpl w:val="DE3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84F71"/>
    <w:multiLevelType w:val="multilevel"/>
    <w:tmpl w:val="DFD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749C2"/>
    <w:multiLevelType w:val="multilevel"/>
    <w:tmpl w:val="D98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224560262">
    <w:abstractNumId w:val="1"/>
  </w:num>
  <w:num w:numId="4" w16cid:durableId="695469773">
    <w:abstractNumId w:val="8"/>
  </w:num>
  <w:num w:numId="5" w16cid:durableId="163054238">
    <w:abstractNumId w:val="3"/>
  </w:num>
  <w:num w:numId="6" w16cid:durableId="12149216">
    <w:abstractNumId w:val="4"/>
  </w:num>
  <w:num w:numId="7" w16cid:durableId="1375499819">
    <w:abstractNumId w:val="2"/>
  </w:num>
  <w:num w:numId="8" w16cid:durableId="164825084">
    <w:abstractNumId w:val="5"/>
  </w:num>
  <w:num w:numId="9" w16cid:durableId="1168905248">
    <w:abstractNumId w:val="9"/>
  </w:num>
  <w:num w:numId="10" w16cid:durableId="1716612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10"/>
    <w:rsid w:val="00005B9E"/>
    <w:rsid w:val="00096310"/>
    <w:rsid w:val="000D1E55"/>
    <w:rsid w:val="000E777D"/>
    <w:rsid w:val="000F36F9"/>
    <w:rsid w:val="000F4E18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A66CD"/>
    <w:rsid w:val="0053192A"/>
    <w:rsid w:val="00591B19"/>
    <w:rsid w:val="005A0D37"/>
    <w:rsid w:val="005B46F8"/>
    <w:rsid w:val="005D5120"/>
    <w:rsid w:val="0067231D"/>
    <w:rsid w:val="006B43C6"/>
    <w:rsid w:val="006C0EED"/>
    <w:rsid w:val="0071074C"/>
    <w:rsid w:val="007718D8"/>
    <w:rsid w:val="00774036"/>
    <w:rsid w:val="007805A7"/>
    <w:rsid w:val="007A6067"/>
    <w:rsid w:val="007F5985"/>
    <w:rsid w:val="00810261"/>
    <w:rsid w:val="00817FC3"/>
    <w:rsid w:val="00880DA6"/>
    <w:rsid w:val="00881E17"/>
    <w:rsid w:val="00926696"/>
    <w:rsid w:val="00964175"/>
    <w:rsid w:val="009A16F7"/>
    <w:rsid w:val="009B57D2"/>
    <w:rsid w:val="009D22A0"/>
    <w:rsid w:val="00A55CF3"/>
    <w:rsid w:val="00B31625"/>
    <w:rsid w:val="00B33CF5"/>
    <w:rsid w:val="00B6711E"/>
    <w:rsid w:val="00B810F2"/>
    <w:rsid w:val="00BA4481"/>
    <w:rsid w:val="00BC1C52"/>
    <w:rsid w:val="00C26899"/>
    <w:rsid w:val="00C73B2D"/>
    <w:rsid w:val="00C94941"/>
    <w:rsid w:val="00D52311"/>
    <w:rsid w:val="00DB40A2"/>
    <w:rsid w:val="00E455C4"/>
    <w:rsid w:val="00E959EB"/>
    <w:rsid w:val="00EB7287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55FC8"/>
  <w15:docId w15:val="{43BF5332-5003-4993-9A58-6AEC45AD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9631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3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3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8</cp:revision>
  <dcterms:created xsi:type="dcterms:W3CDTF">2024-08-31T11:46:00Z</dcterms:created>
  <dcterms:modified xsi:type="dcterms:W3CDTF">2025-02-19T23:07:00Z</dcterms:modified>
</cp:coreProperties>
</file>