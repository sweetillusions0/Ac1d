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07761" w14:textId="77777777" w:rsidR="0031068B" w:rsidRDefault="0031068B" w:rsidP="00BC1C52">
      <w:pPr>
        <w:ind w:hanging="1134"/>
      </w:pPr>
    </w:p>
    <w:p w14:paraId="2380A9B1" w14:textId="77777777" w:rsidR="0053192A" w:rsidRDefault="0053192A"/>
    <w:p w14:paraId="19FAC2E5" w14:textId="77777777" w:rsidR="0053192A" w:rsidRDefault="0053192A"/>
    <w:p w14:paraId="44138BA1" w14:textId="77777777" w:rsidR="0053192A" w:rsidRDefault="00E455C4">
      <w:r>
        <w:rPr>
          <w:noProof/>
        </w:rPr>
        <mc:AlternateContent>
          <mc:Choice Requires="wps">
            <w:drawing>
              <wp:anchor distT="0" distB="0" distL="114300" distR="114300" simplePos="0" relativeHeight="251659264" behindDoc="0" locked="0" layoutInCell="1" allowOverlap="1" wp14:anchorId="4E7F949D" wp14:editId="0F75337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D3BC8EC" w14:textId="43437D40" w:rsidR="00BA4481" w:rsidRPr="00E455C4" w:rsidRDefault="00E455C4" w:rsidP="00E455C4">
                            <w:pPr>
                              <w:pStyle w:val="IntenseQuote"/>
                              <w:rPr>
                                <w:rStyle w:val="SubtleReference"/>
                              </w:rPr>
                            </w:pPr>
                            <w:r w:rsidRPr="00E455C4">
                              <w:rPr>
                                <w:rStyle w:val="SubtleReference"/>
                              </w:rPr>
                              <w:t xml:space="preserve">Internet of Things (IoT) </w:t>
                            </w:r>
                            <w:r w:rsidR="0098784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E7F949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D3BC8EC" w14:textId="43437D40" w:rsidR="00BA4481" w:rsidRPr="00E455C4" w:rsidRDefault="00E455C4" w:rsidP="00E455C4">
                      <w:pPr>
                        <w:pStyle w:val="IntenseQuote"/>
                        <w:rPr>
                          <w:rStyle w:val="SubtleReference"/>
                        </w:rPr>
                      </w:pPr>
                      <w:r w:rsidRPr="00E455C4">
                        <w:rPr>
                          <w:rStyle w:val="SubtleReference"/>
                        </w:rPr>
                        <w:t xml:space="preserve">Internet of Things (IoT) </w:t>
                      </w:r>
                      <w:r w:rsidR="0098784B">
                        <w:rPr>
                          <w:rStyle w:val="SubtleReference"/>
                        </w:rPr>
                        <w:t>Security</w:t>
                      </w:r>
                      <w:r w:rsidRPr="00E455C4">
                        <w:rPr>
                          <w:rStyle w:val="SubtleReference"/>
                        </w:rPr>
                        <w:t xml:space="preserve"> Framework for Industry 4.0</w:t>
                      </w:r>
                    </w:p>
                  </w:txbxContent>
                </v:textbox>
                <w10:wrap anchorx="margin"/>
              </v:shape>
            </w:pict>
          </mc:Fallback>
        </mc:AlternateContent>
      </w:r>
    </w:p>
    <w:p w14:paraId="3CE0816C" w14:textId="77777777" w:rsidR="0053192A" w:rsidRDefault="0053192A"/>
    <w:p w14:paraId="0BD1CF39" w14:textId="77777777" w:rsidR="0053192A" w:rsidRDefault="0053192A"/>
    <w:p w14:paraId="0B078006" w14:textId="77777777" w:rsidR="0053192A" w:rsidRDefault="0053192A"/>
    <w:p w14:paraId="39C71024" w14:textId="77777777" w:rsidR="0053192A" w:rsidRDefault="0053192A"/>
    <w:p w14:paraId="24C30421" w14:textId="77777777" w:rsidR="0053192A" w:rsidRDefault="0053192A"/>
    <w:p w14:paraId="688231AA" w14:textId="77777777" w:rsidR="0053192A" w:rsidRDefault="0053192A"/>
    <w:p w14:paraId="65B83221" w14:textId="77777777" w:rsidR="0067231D" w:rsidRDefault="0067231D"/>
    <w:p w14:paraId="666800FD" w14:textId="77777777" w:rsidR="0067231D" w:rsidRDefault="0067231D"/>
    <w:p w14:paraId="3EFAE46B" w14:textId="77777777" w:rsidR="00BA4481" w:rsidRDefault="00BA4481"/>
    <w:p w14:paraId="3A19B609" w14:textId="77777777" w:rsidR="00BA4481" w:rsidRDefault="00BA4481"/>
    <w:p w14:paraId="076956F5" w14:textId="77777777" w:rsidR="00BA4481" w:rsidRDefault="00BA4481"/>
    <w:p w14:paraId="6F39A6C1" w14:textId="77777777" w:rsidR="00BA4481" w:rsidRDefault="00BA4481"/>
    <w:p w14:paraId="11BF2B55" w14:textId="77777777" w:rsidR="00BA4481" w:rsidRDefault="00BA4481"/>
    <w:p w14:paraId="6DEE2109" w14:textId="77777777" w:rsidR="00BA4481" w:rsidRDefault="00BA4481"/>
    <w:p w14:paraId="63764935" w14:textId="77777777" w:rsidR="0067231D" w:rsidRDefault="0067231D"/>
    <w:p w14:paraId="4BE368AB" w14:textId="78BBD64F" w:rsidR="0067231D" w:rsidRPr="0067231D" w:rsidRDefault="0067231D" w:rsidP="0067231D">
      <w:pPr>
        <w:jc w:val="center"/>
        <w:rPr>
          <w:sz w:val="56"/>
          <w:szCs w:val="56"/>
        </w:rPr>
      </w:pPr>
      <w:r w:rsidRPr="0067231D">
        <w:rPr>
          <w:sz w:val="56"/>
          <w:szCs w:val="56"/>
        </w:rPr>
        <w:t>"</w:t>
      </w:r>
      <w:r w:rsidR="00DE66E4" w:rsidRPr="00DE66E4">
        <w:rPr>
          <w:sz w:val="56"/>
          <w:szCs w:val="56"/>
        </w:rPr>
        <w:t>Secure Decommissioning and disposal: Data wiping</w:t>
      </w:r>
      <w:r w:rsidR="00D60D90">
        <w:rPr>
          <w:sz w:val="56"/>
          <w:szCs w:val="56"/>
        </w:rPr>
        <w:t xml:space="preserve"> &amp;</w:t>
      </w:r>
      <w:r w:rsidR="00DE66E4" w:rsidRPr="00DE66E4">
        <w:rPr>
          <w:sz w:val="56"/>
          <w:szCs w:val="56"/>
        </w:rPr>
        <w:t xml:space="preserve"> device recycling</w:t>
      </w:r>
      <w:r w:rsidRPr="0067231D">
        <w:rPr>
          <w:sz w:val="56"/>
          <w:szCs w:val="56"/>
        </w:rPr>
        <w:t>"</w:t>
      </w:r>
    </w:p>
    <w:p w14:paraId="6E334FF8" w14:textId="77777777" w:rsidR="0053192A" w:rsidRDefault="0053192A"/>
    <w:p w14:paraId="418FD3DB" w14:textId="77777777" w:rsidR="0053192A" w:rsidRDefault="0053192A"/>
    <w:p w14:paraId="45BF4EA7" w14:textId="77777777" w:rsidR="0053192A" w:rsidRDefault="0053192A"/>
    <w:p w14:paraId="57392B31" w14:textId="77777777" w:rsidR="0053192A" w:rsidRDefault="0053192A"/>
    <w:p w14:paraId="473ADE6D" w14:textId="77777777" w:rsidR="0053192A" w:rsidRDefault="0053192A"/>
    <w:p w14:paraId="3873DD74" w14:textId="77777777" w:rsidR="0053192A" w:rsidRDefault="0053192A"/>
    <w:p w14:paraId="50038D85" w14:textId="77777777" w:rsidR="0053192A" w:rsidRDefault="0053192A"/>
    <w:p w14:paraId="3359141D" w14:textId="77777777" w:rsidR="0053192A" w:rsidRDefault="0053192A"/>
    <w:p w14:paraId="7B656C7B" w14:textId="77777777" w:rsidR="0053192A" w:rsidRDefault="0053192A"/>
    <w:p w14:paraId="7CFFA39D" w14:textId="77777777" w:rsidR="0053192A" w:rsidRDefault="0053192A"/>
    <w:p w14:paraId="7634C4D4" w14:textId="77777777" w:rsidR="0053192A" w:rsidRDefault="0053192A"/>
    <w:p w14:paraId="616FF086" w14:textId="77777777" w:rsidR="0053192A" w:rsidRDefault="0053192A"/>
    <w:p w14:paraId="1E6B3A18" w14:textId="77777777" w:rsidR="0053192A" w:rsidRDefault="0053192A"/>
    <w:p w14:paraId="12A07666" w14:textId="77777777" w:rsidR="00BA4481" w:rsidRDefault="00BA4481"/>
    <w:p w14:paraId="30EAEC11" w14:textId="77777777" w:rsidR="00BA4481" w:rsidRDefault="00BA4481"/>
    <w:p w14:paraId="3F6F06D1" w14:textId="77777777" w:rsidR="00BA4481" w:rsidRDefault="00BA4481"/>
    <w:p w14:paraId="21655413" w14:textId="77777777" w:rsidR="00BA4481" w:rsidRDefault="00BA4481"/>
    <w:p w14:paraId="47570FB4" w14:textId="77777777" w:rsidR="00BA4481" w:rsidRDefault="00BA4481"/>
    <w:p w14:paraId="72024C12"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EF8229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D2D4D0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DF083A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8183FE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5300A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B4CB067" w14:textId="07E8C3C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98784B">
              <w:rPr>
                <w:rFonts w:cs="Arial"/>
                <w:bCs/>
                <w:i/>
                <w:iCs/>
                <w:sz w:val="24"/>
                <w:szCs w:val="28"/>
              </w:rPr>
              <w:t>Security</w:t>
            </w:r>
            <w:r w:rsidRPr="000D1E55">
              <w:rPr>
                <w:rFonts w:cs="Arial"/>
                <w:bCs/>
                <w:i/>
                <w:iCs/>
                <w:sz w:val="24"/>
                <w:szCs w:val="28"/>
              </w:rPr>
              <w:t xml:space="preserve"> Framework for Industry 4.0</w:t>
            </w:r>
          </w:p>
        </w:tc>
      </w:tr>
      <w:tr w:rsidR="00F85381" w:rsidRPr="00302F91" w14:paraId="7A4FCBE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593F2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BD80B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6370D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4F7B6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E3EB1C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4B1903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0B5BF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3D45AF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AF65E88" w14:textId="77777777" w:rsidR="00BA4481" w:rsidRDefault="00BA4481"/>
    <w:p w14:paraId="789544FF" w14:textId="77777777" w:rsidR="00BA4481" w:rsidRDefault="00BA4481"/>
    <w:p w14:paraId="1184D051" w14:textId="77777777" w:rsidR="0053192A" w:rsidRDefault="0053192A"/>
    <w:p w14:paraId="2F3879A3" w14:textId="77777777" w:rsidR="0053192A" w:rsidRPr="00302F91" w:rsidRDefault="0053192A" w:rsidP="0053192A">
      <w:pPr>
        <w:rPr>
          <w:rFonts w:cs="Arial"/>
          <w:b/>
          <w:color w:val="000000" w:themeColor="text1"/>
          <w:sz w:val="28"/>
          <w:szCs w:val="28"/>
        </w:rPr>
      </w:pPr>
    </w:p>
    <w:p w14:paraId="249F1D43" w14:textId="77777777" w:rsidR="0053192A" w:rsidRPr="00302F91" w:rsidRDefault="0053192A" w:rsidP="0053192A">
      <w:pPr>
        <w:ind w:left="2880"/>
        <w:jc w:val="right"/>
        <w:rPr>
          <w:rFonts w:cs="Arial"/>
          <w:b/>
          <w:color w:val="000000" w:themeColor="text1"/>
          <w:sz w:val="24"/>
          <w:szCs w:val="24"/>
        </w:rPr>
      </w:pPr>
    </w:p>
    <w:p w14:paraId="07324BEA" w14:textId="77777777" w:rsidR="0053192A" w:rsidRPr="00030919" w:rsidRDefault="0053192A" w:rsidP="0053192A">
      <w:pPr>
        <w:jc w:val="right"/>
        <w:rPr>
          <w:rFonts w:cs="Arial"/>
          <w:b/>
          <w:sz w:val="28"/>
          <w:szCs w:val="28"/>
          <w:lang w:val="en-US" w:eastAsia="en-GB"/>
        </w:rPr>
      </w:pPr>
    </w:p>
    <w:p w14:paraId="2F9708CE" w14:textId="77777777" w:rsidR="0053192A" w:rsidRDefault="0053192A" w:rsidP="0053192A"/>
    <w:p w14:paraId="50399489" w14:textId="77777777" w:rsidR="0053192A" w:rsidRDefault="0053192A" w:rsidP="0053192A">
      <w:r>
        <w:br w:type="page"/>
      </w:r>
    </w:p>
    <w:p w14:paraId="4C04337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8376B6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2D4510E" w14:textId="77777777" w:rsidTr="00E455C4">
        <w:tc>
          <w:tcPr>
            <w:tcW w:w="1097" w:type="dxa"/>
          </w:tcPr>
          <w:p w14:paraId="6120C62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15DCD2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6946A5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6BFB01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1B1A97" w14:textId="77777777" w:rsidTr="00E455C4">
        <w:tc>
          <w:tcPr>
            <w:tcW w:w="1097" w:type="dxa"/>
          </w:tcPr>
          <w:p w14:paraId="66365DFA" w14:textId="77777777" w:rsidR="0053192A" w:rsidRPr="00302F91" w:rsidRDefault="0053192A" w:rsidP="00053CD8">
            <w:pPr>
              <w:autoSpaceDE w:val="0"/>
              <w:autoSpaceDN w:val="0"/>
              <w:rPr>
                <w:rFonts w:cs="Arial"/>
                <w:sz w:val="24"/>
                <w:szCs w:val="24"/>
              </w:rPr>
            </w:pPr>
          </w:p>
        </w:tc>
        <w:tc>
          <w:tcPr>
            <w:tcW w:w="1547" w:type="dxa"/>
          </w:tcPr>
          <w:p w14:paraId="4EC01C22" w14:textId="77777777" w:rsidR="0053192A" w:rsidRPr="00302F91" w:rsidRDefault="0053192A" w:rsidP="00053CD8">
            <w:pPr>
              <w:autoSpaceDE w:val="0"/>
              <w:autoSpaceDN w:val="0"/>
              <w:rPr>
                <w:rFonts w:cs="Arial"/>
                <w:sz w:val="24"/>
                <w:szCs w:val="24"/>
              </w:rPr>
            </w:pPr>
          </w:p>
        </w:tc>
        <w:tc>
          <w:tcPr>
            <w:tcW w:w="1802" w:type="dxa"/>
          </w:tcPr>
          <w:p w14:paraId="3B0415CD" w14:textId="77777777" w:rsidR="0053192A" w:rsidRPr="00302F91" w:rsidRDefault="0053192A" w:rsidP="00053CD8">
            <w:pPr>
              <w:autoSpaceDE w:val="0"/>
              <w:autoSpaceDN w:val="0"/>
              <w:rPr>
                <w:rFonts w:cs="Arial"/>
                <w:sz w:val="24"/>
                <w:szCs w:val="24"/>
              </w:rPr>
            </w:pPr>
          </w:p>
        </w:tc>
        <w:tc>
          <w:tcPr>
            <w:tcW w:w="4626" w:type="dxa"/>
          </w:tcPr>
          <w:p w14:paraId="26C51DF5" w14:textId="77777777" w:rsidR="0053192A" w:rsidRPr="00302F91" w:rsidRDefault="0053192A" w:rsidP="00053CD8">
            <w:pPr>
              <w:autoSpaceDE w:val="0"/>
              <w:autoSpaceDN w:val="0"/>
              <w:rPr>
                <w:rFonts w:cs="Arial"/>
                <w:sz w:val="24"/>
                <w:szCs w:val="24"/>
              </w:rPr>
            </w:pPr>
          </w:p>
        </w:tc>
      </w:tr>
      <w:tr w:rsidR="0053192A" w:rsidRPr="00302F91" w14:paraId="7F8288ED" w14:textId="77777777" w:rsidTr="00E455C4">
        <w:tc>
          <w:tcPr>
            <w:tcW w:w="1097" w:type="dxa"/>
          </w:tcPr>
          <w:p w14:paraId="71D803D8" w14:textId="77777777" w:rsidR="0053192A" w:rsidRPr="00302F91" w:rsidRDefault="0053192A" w:rsidP="00053CD8">
            <w:pPr>
              <w:autoSpaceDE w:val="0"/>
              <w:autoSpaceDN w:val="0"/>
              <w:rPr>
                <w:rFonts w:cs="Arial"/>
                <w:sz w:val="24"/>
                <w:szCs w:val="24"/>
              </w:rPr>
            </w:pPr>
          </w:p>
        </w:tc>
        <w:tc>
          <w:tcPr>
            <w:tcW w:w="1547" w:type="dxa"/>
          </w:tcPr>
          <w:p w14:paraId="07187261" w14:textId="77777777" w:rsidR="0053192A" w:rsidRPr="00302F91" w:rsidRDefault="0053192A" w:rsidP="00053CD8">
            <w:pPr>
              <w:autoSpaceDE w:val="0"/>
              <w:autoSpaceDN w:val="0"/>
              <w:rPr>
                <w:rFonts w:cs="Arial"/>
                <w:sz w:val="24"/>
                <w:szCs w:val="24"/>
              </w:rPr>
            </w:pPr>
          </w:p>
        </w:tc>
        <w:tc>
          <w:tcPr>
            <w:tcW w:w="1802" w:type="dxa"/>
          </w:tcPr>
          <w:p w14:paraId="4FE89EEC" w14:textId="77777777" w:rsidR="0053192A" w:rsidRPr="00302F91" w:rsidRDefault="0053192A" w:rsidP="00053CD8">
            <w:pPr>
              <w:autoSpaceDE w:val="0"/>
              <w:autoSpaceDN w:val="0"/>
              <w:rPr>
                <w:rFonts w:cs="Arial"/>
                <w:sz w:val="24"/>
                <w:szCs w:val="24"/>
              </w:rPr>
            </w:pPr>
          </w:p>
        </w:tc>
        <w:tc>
          <w:tcPr>
            <w:tcW w:w="4626" w:type="dxa"/>
          </w:tcPr>
          <w:p w14:paraId="2A25999B" w14:textId="77777777" w:rsidR="0053192A" w:rsidRPr="00302F91" w:rsidRDefault="0053192A" w:rsidP="00053CD8">
            <w:pPr>
              <w:autoSpaceDE w:val="0"/>
              <w:autoSpaceDN w:val="0"/>
              <w:rPr>
                <w:rFonts w:cs="Arial"/>
                <w:sz w:val="24"/>
                <w:szCs w:val="24"/>
              </w:rPr>
            </w:pPr>
          </w:p>
        </w:tc>
      </w:tr>
    </w:tbl>
    <w:p w14:paraId="4DCBE016" w14:textId="77777777" w:rsidR="0053192A" w:rsidRPr="00302F91" w:rsidRDefault="0053192A" w:rsidP="0053192A">
      <w:pPr>
        <w:rPr>
          <w:rFonts w:cs="Arial"/>
          <w:sz w:val="24"/>
          <w:szCs w:val="24"/>
        </w:rPr>
      </w:pPr>
    </w:p>
    <w:p w14:paraId="21608CBA" w14:textId="77777777" w:rsidR="0067231D" w:rsidRDefault="0067231D" w:rsidP="0053192A">
      <w:pPr>
        <w:rPr>
          <w:rFonts w:cs="Arial"/>
          <w:b/>
          <w:sz w:val="24"/>
          <w:szCs w:val="24"/>
        </w:rPr>
      </w:pPr>
    </w:p>
    <w:p w14:paraId="10038228" w14:textId="77777777" w:rsidR="0067231D" w:rsidRDefault="0067231D" w:rsidP="0053192A">
      <w:pPr>
        <w:rPr>
          <w:rFonts w:cs="Arial"/>
          <w:b/>
          <w:sz w:val="24"/>
          <w:szCs w:val="24"/>
        </w:rPr>
      </w:pPr>
    </w:p>
    <w:p w14:paraId="71A4F00D" w14:textId="77777777" w:rsidR="0053192A" w:rsidRPr="00302F91" w:rsidRDefault="0053192A" w:rsidP="0053192A">
      <w:pPr>
        <w:rPr>
          <w:rFonts w:cs="Arial"/>
          <w:b/>
          <w:sz w:val="24"/>
          <w:szCs w:val="24"/>
        </w:rPr>
      </w:pPr>
      <w:r w:rsidRPr="00302F91">
        <w:rPr>
          <w:rFonts w:cs="Arial"/>
          <w:b/>
          <w:sz w:val="24"/>
          <w:szCs w:val="24"/>
        </w:rPr>
        <w:t>Distribution</w:t>
      </w:r>
    </w:p>
    <w:p w14:paraId="5F9A136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A1B3841" w14:textId="77777777" w:rsidTr="00E455C4">
        <w:tc>
          <w:tcPr>
            <w:tcW w:w="2534" w:type="dxa"/>
          </w:tcPr>
          <w:p w14:paraId="34E7AA8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68652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99AA16B" w14:textId="77777777" w:rsidTr="00E455C4">
        <w:tc>
          <w:tcPr>
            <w:tcW w:w="2534" w:type="dxa"/>
          </w:tcPr>
          <w:p w14:paraId="614A07CD" w14:textId="77777777" w:rsidR="0053192A" w:rsidRPr="00302F91" w:rsidRDefault="0053192A" w:rsidP="00053CD8">
            <w:pPr>
              <w:autoSpaceDE w:val="0"/>
              <w:autoSpaceDN w:val="0"/>
              <w:rPr>
                <w:rFonts w:cs="Arial"/>
                <w:sz w:val="24"/>
                <w:szCs w:val="24"/>
              </w:rPr>
            </w:pPr>
          </w:p>
        </w:tc>
        <w:tc>
          <w:tcPr>
            <w:tcW w:w="6538" w:type="dxa"/>
          </w:tcPr>
          <w:p w14:paraId="701A3CC7" w14:textId="77777777" w:rsidR="0053192A" w:rsidRPr="00302F91" w:rsidRDefault="0053192A" w:rsidP="00053CD8">
            <w:pPr>
              <w:autoSpaceDE w:val="0"/>
              <w:autoSpaceDN w:val="0"/>
              <w:rPr>
                <w:rFonts w:cs="Arial"/>
                <w:sz w:val="24"/>
                <w:szCs w:val="24"/>
              </w:rPr>
            </w:pPr>
          </w:p>
        </w:tc>
      </w:tr>
      <w:tr w:rsidR="0053192A" w:rsidRPr="00302F91" w14:paraId="35DF97EC" w14:textId="77777777" w:rsidTr="00E455C4">
        <w:tc>
          <w:tcPr>
            <w:tcW w:w="2534" w:type="dxa"/>
          </w:tcPr>
          <w:p w14:paraId="7C2F5AE9" w14:textId="77777777" w:rsidR="0053192A" w:rsidRPr="00302F91" w:rsidRDefault="0053192A" w:rsidP="00053CD8">
            <w:pPr>
              <w:autoSpaceDE w:val="0"/>
              <w:autoSpaceDN w:val="0"/>
              <w:rPr>
                <w:rFonts w:cs="Arial"/>
                <w:sz w:val="24"/>
                <w:szCs w:val="24"/>
              </w:rPr>
            </w:pPr>
          </w:p>
        </w:tc>
        <w:tc>
          <w:tcPr>
            <w:tcW w:w="6538" w:type="dxa"/>
          </w:tcPr>
          <w:p w14:paraId="3FBFA311" w14:textId="77777777" w:rsidR="0053192A" w:rsidRPr="00302F91" w:rsidRDefault="0053192A" w:rsidP="00053CD8">
            <w:pPr>
              <w:autoSpaceDE w:val="0"/>
              <w:autoSpaceDN w:val="0"/>
              <w:rPr>
                <w:rFonts w:cs="Arial"/>
                <w:sz w:val="24"/>
                <w:szCs w:val="24"/>
              </w:rPr>
            </w:pPr>
          </w:p>
        </w:tc>
      </w:tr>
      <w:tr w:rsidR="0053192A" w:rsidRPr="00302F91" w14:paraId="503D1EE4" w14:textId="77777777" w:rsidTr="00E455C4">
        <w:tc>
          <w:tcPr>
            <w:tcW w:w="2534" w:type="dxa"/>
          </w:tcPr>
          <w:p w14:paraId="5DD3FCEB" w14:textId="77777777" w:rsidR="0053192A" w:rsidRPr="00302F91" w:rsidRDefault="0053192A" w:rsidP="00053CD8">
            <w:pPr>
              <w:autoSpaceDE w:val="0"/>
              <w:autoSpaceDN w:val="0"/>
              <w:rPr>
                <w:rFonts w:cs="Arial"/>
                <w:sz w:val="24"/>
                <w:szCs w:val="24"/>
              </w:rPr>
            </w:pPr>
          </w:p>
        </w:tc>
        <w:tc>
          <w:tcPr>
            <w:tcW w:w="6538" w:type="dxa"/>
          </w:tcPr>
          <w:p w14:paraId="289AA873" w14:textId="77777777" w:rsidR="0053192A" w:rsidRPr="00302F91" w:rsidRDefault="0053192A" w:rsidP="00053CD8">
            <w:pPr>
              <w:autoSpaceDE w:val="0"/>
              <w:autoSpaceDN w:val="0"/>
              <w:rPr>
                <w:rFonts w:cs="Arial"/>
                <w:sz w:val="24"/>
                <w:szCs w:val="24"/>
              </w:rPr>
            </w:pPr>
          </w:p>
        </w:tc>
      </w:tr>
    </w:tbl>
    <w:p w14:paraId="53D6E5DF" w14:textId="77777777" w:rsidR="0053192A" w:rsidRPr="00302F91" w:rsidRDefault="0053192A" w:rsidP="0053192A">
      <w:pPr>
        <w:rPr>
          <w:sz w:val="24"/>
          <w:szCs w:val="24"/>
        </w:rPr>
      </w:pPr>
    </w:p>
    <w:p w14:paraId="763D7C11" w14:textId="77777777" w:rsidR="0067231D" w:rsidRDefault="0067231D" w:rsidP="0053192A">
      <w:pPr>
        <w:rPr>
          <w:rFonts w:cs="Arial"/>
          <w:b/>
          <w:sz w:val="24"/>
          <w:szCs w:val="24"/>
        </w:rPr>
      </w:pPr>
    </w:p>
    <w:p w14:paraId="2FCD9322" w14:textId="77777777" w:rsidR="0067231D" w:rsidRDefault="0067231D" w:rsidP="0053192A">
      <w:pPr>
        <w:rPr>
          <w:rFonts w:cs="Arial"/>
          <w:b/>
          <w:sz w:val="24"/>
          <w:szCs w:val="24"/>
        </w:rPr>
      </w:pPr>
    </w:p>
    <w:p w14:paraId="7C925C09" w14:textId="77777777" w:rsidR="0053192A" w:rsidRPr="00302F91" w:rsidRDefault="0053192A" w:rsidP="0053192A">
      <w:pPr>
        <w:rPr>
          <w:rFonts w:cs="Arial"/>
          <w:b/>
          <w:sz w:val="24"/>
          <w:szCs w:val="24"/>
        </w:rPr>
      </w:pPr>
      <w:r w:rsidRPr="00302F91">
        <w:rPr>
          <w:rFonts w:cs="Arial"/>
          <w:b/>
          <w:sz w:val="24"/>
          <w:szCs w:val="24"/>
        </w:rPr>
        <w:t>Approval</w:t>
      </w:r>
    </w:p>
    <w:p w14:paraId="15E1B99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61F13E6" w14:textId="77777777" w:rsidTr="00E455C4">
        <w:tc>
          <w:tcPr>
            <w:tcW w:w="1674" w:type="dxa"/>
          </w:tcPr>
          <w:p w14:paraId="0F98793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76E294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831CEB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9D471C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BF8BB78" w14:textId="77777777" w:rsidTr="00E455C4">
        <w:tc>
          <w:tcPr>
            <w:tcW w:w="1674" w:type="dxa"/>
          </w:tcPr>
          <w:p w14:paraId="514B4894" w14:textId="77777777" w:rsidR="0053192A" w:rsidRPr="00302F91" w:rsidRDefault="0053192A" w:rsidP="00053CD8">
            <w:pPr>
              <w:autoSpaceDE w:val="0"/>
              <w:autoSpaceDN w:val="0"/>
              <w:rPr>
                <w:rFonts w:cs="Arial"/>
                <w:sz w:val="24"/>
                <w:szCs w:val="24"/>
              </w:rPr>
            </w:pPr>
          </w:p>
          <w:p w14:paraId="502C306E" w14:textId="77777777" w:rsidR="0053192A" w:rsidRPr="00302F91" w:rsidRDefault="0053192A" w:rsidP="00053CD8">
            <w:pPr>
              <w:autoSpaceDE w:val="0"/>
              <w:autoSpaceDN w:val="0"/>
              <w:rPr>
                <w:rFonts w:cs="Arial"/>
                <w:sz w:val="24"/>
                <w:szCs w:val="24"/>
              </w:rPr>
            </w:pPr>
          </w:p>
          <w:p w14:paraId="4A4ABD8F" w14:textId="77777777" w:rsidR="0053192A" w:rsidRPr="00302F91" w:rsidRDefault="0053192A" w:rsidP="00053CD8">
            <w:pPr>
              <w:autoSpaceDE w:val="0"/>
              <w:autoSpaceDN w:val="0"/>
              <w:rPr>
                <w:rFonts w:cs="Arial"/>
                <w:sz w:val="24"/>
                <w:szCs w:val="24"/>
              </w:rPr>
            </w:pPr>
          </w:p>
        </w:tc>
        <w:tc>
          <w:tcPr>
            <w:tcW w:w="2579" w:type="dxa"/>
          </w:tcPr>
          <w:p w14:paraId="3056E95F" w14:textId="77777777" w:rsidR="0053192A" w:rsidRPr="00302F91" w:rsidRDefault="0053192A" w:rsidP="00053CD8">
            <w:pPr>
              <w:autoSpaceDE w:val="0"/>
              <w:autoSpaceDN w:val="0"/>
              <w:rPr>
                <w:rFonts w:cs="Arial"/>
                <w:sz w:val="24"/>
                <w:szCs w:val="24"/>
              </w:rPr>
            </w:pPr>
          </w:p>
        </w:tc>
        <w:tc>
          <w:tcPr>
            <w:tcW w:w="2597" w:type="dxa"/>
          </w:tcPr>
          <w:p w14:paraId="1143B3DC" w14:textId="77777777" w:rsidR="0053192A" w:rsidRPr="00302F91" w:rsidRDefault="0053192A" w:rsidP="00053CD8">
            <w:pPr>
              <w:autoSpaceDE w:val="0"/>
              <w:autoSpaceDN w:val="0"/>
              <w:rPr>
                <w:rFonts w:cs="Arial"/>
                <w:sz w:val="24"/>
                <w:szCs w:val="24"/>
              </w:rPr>
            </w:pPr>
          </w:p>
        </w:tc>
        <w:tc>
          <w:tcPr>
            <w:tcW w:w="2222" w:type="dxa"/>
          </w:tcPr>
          <w:p w14:paraId="6D57CA4C" w14:textId="77777777" w:rsidR="0053192A" w:rsidRPr="00302F91" w:rsidRDefault="0053192A" w:rsidP="00053CD8">
            <w:pPr>
              <w:autoSpaceDE w:val="0"/>
              <w:autoSpaceDN w:val="0"/>
              <w:rPr>
                <w:rFonts w:cs="Arial"/>
                <w:sz w:val="24"/>
                <w:szCs w:val="24"/>
              </w:rPr>
            </w:pPr>
          </w:p>
        </w:tc>
      </w:tr>
    </w:tbl>
    <w:p w14:paraId="703CE027" w14:textId="77777777" w:rsidR="0053192A" w:rsidRDefault="0053192A"/>
    <w:p w14:paraId="6A703825" w14:textId="77777777" w:rsidR="0067231D" w:rsidRDefault="0067231D"/>
    <w:p w14:paraId="6E26C692" w14:textId="77777777" w:rsidR="0067231D" w:rsidRDefault="0067231D"/>
    <w:p w14:paraId="609CB4CA" w14:textId="77777777" w:rsidR="0067231D" w:rsidRDefault="0067231D"/>
    <w:p w14:paraId="76D09CFF" w14:textId="77777777" w:rsidR="0067231D" w:rsidRDefault="0067231D"/>
    <w:p w14:paraId="3C23C6E4" w14:textId="77777777" w:rsidR="0067231D" w:rsidRDefault="0067231D"/>
    <w:p w14:paraId="4391F42A" w14:textId="77777777" w:rsidR="0067231D" w:rsidRDefault="0067231D"/>
    <w:p w14:paraId="5150D935" w14:textId="77777777" w:rsidR="0067231D" w:rsidRDefault="0067231D"/>
    <w:p w14:paraId="25A999F3" w14:textId="77777777" w:rsidR="0067231D" w:rsidRDefault="0067231D"/>
    <w:p w14:paraId="7683D4FE" w14:textId="77777777" w:rsidR="0067231D" w:rsidRDefault="0067231D"/>
    <w:p w14:paraId="3A8F0CAF" w14:textId="77777777" w:rsidR="0067231D" w:rsidRDefault="0067231D"/>
    <w:p w14:paraId="1CE66B85" w14:textId="77777777" w:rsidR="0067231D" w:rsidRDefault="0067231D"/>
    <w:p w14:paraId="7CCB3CD6" w14:textId="77777777" w:rsidR="00DE66E4" w:rsidRDefault="00DE66E4"/>
    <w:p w14:paraId="5242DC53" w14:textId="77777777" w:rsidR="00DE66E4" w:rsidRDefault="00DE66E4"/>
    <w:p w14:paraId="4DDAC3A6" w14:textId="77777777" w:rsidR="00DE66E4" w:rsidRDefault="00DE66E4"/>
    <w:p w14:paraId="31118AA2" w14:textId="77777777" w:rsidR="00DE66E4" w:rsidRDefault="00DE66E4"/>
    <w:p w14:paraId="66B2B882" w14:textId="77777777" w:rsidR="00DE66E4" w:rsidRDefault="00DE66E4"/>
    <w:p w14:paraId="245674A3" w14:textId="77777777" w:rsidR="00DE66E4" w:rsidRDefault="00DE66E4"/>
    <w:p w14:paraId="61DD8C7D" w14:textId="77777777" w:rsidR="00DE66E4" w:rsidRDefault="00DE66E4"/>
    <w:p w14:paraId="03639A40" w14:textId="77777777" w:rsidR="00DE66E4" w:rsidRDefault="00DE66E4"/>
    <w:p w14:paraId="59237D3E" w14:textId="77777777" w:rsidR="00DE66E4" w:rsidRDefault="00DE66E4"/>
    <w:p w14:paraId="2E92BB3C" w14:textId="77777777" w:rsidR="00DE66E4" w:rsidRDefault="00DE66E4"/>
    <w:p w14:paraId="4EB78DE7" w14:textId="77777777" w:rsidR="0067231D" w:rsidRDefault="0067231D"/>
    <w:p w14:paraId="72CBC6C8" w14:textId="77777777" w:rsidR="0067231D" w:rsidRDefault="0067231D"/>
    <w:p w14:paraId="0E95EE21" w14:textId="77777777" w:rsidR="0067231D" w:rsidRDefault="0067231D"/>
    <w:p w14:paraId="28DD2B0D" w14:textId="77777777" w:rsidR="0067231D" w:rsidRDefault="0067231D"/>
    <w:p w14:paraId="47C95B01" w14:textId="77777777" w:rsidR="0067231D" w:rsidRDefault="0067231D"/>
    <w:p w14:paraId="12B50192" w14:textId="77777777" w:rsidR="0067231D" w:rsidRDefault="0067231D"/>
    <w:p w14:paraId="4509E71A" w14:textId="77777777" w:rsidR="0067231D" w:rsidRDefault="0067231D"/>
    <w:sdt>
      <w:sdtPr>
        <w:rPr>
          <w:rFonts w:ascii="Arial" w:eastAsia="Times New Roman" w:hAnsi="Arial" w:cs="Times New Roman"/>
          <w:color w:val="auto"/>
          <w:sz w:val="22"/>
          <w:szCs w:val="22"/>
          <w:lang w:val="en-GB"/>
        </w:rPr>
        <w:id w:val="-1196381521"/>
        <w:docPartObj>
          <w:docPartGallery w:val="Table of Contents"/>
          <w:docPartUnique/>
        </w:docPartObj>
      </w:sdtPr>
      <w:sdtEndPr>
        <w:rPr>
          <w:b/>
          <w:bCs/>
          <w:noProof/>
        </w:rPr>
      </w:sdtEndPr>
      <w:sdtContent>
        <w:p w14:paraId="790F5E73" w14:textId="720545DE" w:rsidR="00DE66E4" w:rsidRDefault="00DE66E4">
          <w:pPr>
            <w:pStyle w:val="TOCHeading"/>
          </w:pPr>
          <w:r>
            <w:t>Table of Contents</w:t>
          </w:r>
        </w:p>
        <w:p w14:paraId="0A9439AF" w14:textId="6C7DA642" w:rsidR="007C03A2" w:rsidRDefault="00DE66E4">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4703" w:history="1">
            <w:r w:rsidR="007C03A2" w:rsidRPr="00121865">
              <w:rPr>
                <w:rStyle w:val="Hyperlink"/>
                <w:noProof/>
              </w:rPr>
              <w:t>1.</w:t>
            </w:r>
            <w:r w:rsidR="007C03A2">
              <w:rPr>
                <w:rFonts w:asciiTheme="minorHAnsi" w:eastAsiaTheme="minorEastAsia" w:hAnsiTheme="minorHAnsi" w:cstheme="minorBidi"/>
                <w:noProof/>
                <w:kern w:val="2"/>
                <w:sz w:val="24"/>
                <w:szCs w:val="24"/>
                <w:lang w:eastAsia="en-GB"/>
                <w14:ligatures w14:val="standardContextual"/>
              </w:rPr>
              <w:tab/>
            </w:r>
            <w:r w:rsidR="007C03A2" w:rsidRPr="00121865">
              <w:rPr>
                <w:rStyle w:val="Hyperlink"/>
                <w:noProof/>
              </w:rPr>
              <w:t>Introduction</w:t>
            </w:r>
            <w:r w:rsidR="007C03A2">
              <w:rPr>
                <w:noProof/>
                <w:webHidden/>
              </w:rPr>
              <w:tab/>
            </w:r>
            <w:r w:rsidR="007C03A2">
              <w:rPr>
                <w:noProof/>
                <w:webHidden/>
              </w:rPr>
              <w:fldChar w:fldCharType="begin"/>
            </w:r>
            <w:r w:rsidR="007C03A2">
              <w:rPr>
                <w:noProof/>
                <w:webHidden/>
              </w:rPr>
              <w:instrText xml:space="preserve"> PAGEREF _Toc190904703 \h </w:instrText>
            </w:r>
            <w:r w:rsidR="007C03A2">
              <w:rPr>
                <w:noProof/>
                <w:webHidden/>
              </w:rPr>
            </w:r>
            <w:r w:rsidR="007C03A2">
              <w:rPr>
                <w:noProof/>
                <w:webHidden/>
              </w:rPr>
              <w:fldChar w:fldCharType="separate"/>
            </w:r>
            <w:r w:rsidR="007C03A2">
              <w:rPr>
                <w:noProof/>
                <w:webHidden/>
              </w:rPr>
              <w:t>4</w:t>
            </w:r>
            <w:r w:rsidR="007C03A2">
              <w:rPr>
                <w:noProof/>
                <w:webHidden/>
              </w:rPr>
              <w:fldChar w:fldCharType="end"/>
            </w:r>
          </w:hyperlink>
        </w:p>
        <w:p w14:paraId="737592D6" w14:textId="69DD8A20"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4" w:history="1">
            <w:r w:rsidRPr="00121865">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Purpose</w:t>
            </w:r>
            <w:r>
              <w:rPr>
                <w:noProof/>
                <w:webHidden/>
              </w:rPr>
              <w:tab/>
            </w:r>
            <w:r>
              <w:rPr>
                <w:noProof/>
                <w:webHidden/>
              </w:rPr>
              <w:fldChar w:fldCharType="begin"/>
            </w:r>
            <w:r>
              <w:rPr>
                <w:noProof/>
                <w:webHidden/>
              </w:rPr>
              <w:instrText xml:space="preserve"> PAGEREF _Toc190904704 \h </w:instrText>
            </w:r>
            <w:r>
              <w:rPr>
                <w:noProof/>
                <w:webHidden/>
              </w:rPr>
            </w:r>
            <w:r>
              <w:rPr>
                <w:noProof/>
                <w:webHidden/>
              </w:rPr>
              <w:fldChar w:fldCharType="separate"/>
            </w:r>
            <w:r>
              <w:rPr>
                <w:noProof/>
                <w:webHidden/>
              </w:rPr>
              <w:t>4</w:t>
            </w:r>
            <w:r>
              <w:rPr>
                <w:noProof/>
                <w:webHidden/>
              </w:rPr>
              <w:fldChar w:fldCharType="end"/>
            </w:r>
          </w:hyperlink>
        </w:p>
        <w:p w14:paraId="008F18A7" w14:textId="64C8D5D7"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5" w:history="1">
            <w:r w:rsidRPr="00121865">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Scope</w:t>
            </w:r>
            <w:r>
              <w:rPr>
                <w:noProof/>
                <w:webHidden/>
              </w:rPr>
              <w:tab/>
            </w:r>
            <w:r>
              <w:rPr>
                <w:noProof/>
                <w:webHidden/>
              </w:rPr>
              <w:fldChar w:fldCharType="begin"/>
            </w:r>
            <w:r>
              <w:rPr>
                <w:noProof/>
                <w:webHidden/>
              </w:rPr>
              <w:instrText xml:space="preserve"> PAGEREF _Toc190904705 \h </w:instrText>
            </w:r>
            <w:r>
              <w:rPr>
                <w:noProof/>
                <w:webHidden/>
              </w:rPr>
            </w:r>
            <w:r>
              <w:rPr>
                <w:noProof/>
                <w:webHidden/>
              </w:rPr>
              <w:fldChar w:fldCharType="separate"/>
            </w:r>
            <w:r>
              <w:rPr>
                <w:noProof/>
                <w:webHidden/>
              </w:rPr>
              <w:t>4</w:t>
            </w:r>
            <w:r>
              <w:rPr>
                <w:noProof/>
                <w:webHidden/>
              </w:rPr>
              <w:fldChar w:fldCharType="end"/>
            </w:r>
          </w:hyperlink>
        </w:p>
        <w:p w14:paraId="0CB16A5B" w14:textId="4F4BD062"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6" w:history="1">
            <w:r w:rsidRPr="00121865">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Policy Statement</w:t>
            </w:r>
            <w:r>
              <w:rPr>
                <w:noProof/>
                <w:webHidden/>
              </w:rPr>
              <w:tab/>
            </w:r>
            <w:r>
              <w:rPr>
                <w:noProof/>
                <w:webHidden/>
              </w:rPr>
              <w:fldChar w:fldCharType="begin"/>
            </w:r>
            <w:r>
              <w:rPr>
                <w:noProof/>
                <w:webHidden/>
              </w:rPr>
              <w:instrText xml:space="preserve"> PAGEREF _Toc190904706 \h </w:instrText>
            </w:r>
            <w:r>
              <w:rPr>
                <w:noProof/>
                <w:webHidden/>
              </w:rPr>
            </w:r>
            <w:r>
              <w:rPr>
                <w:noProof/>
                <w:webHidden/>
              </w:rPr>
              <w:fldChar w:fldCharType="separate"/>
            </w:r>
            <w:r>
              <w:rPr>
                <w:noProof/>
                <w:webHidden/>
              </w:rPr>
              <w:t>4</w:t>
            </w:r>
            <w:r>
              <w:rPr>
                <w:noProof/>
                <w:webHidden/>
              </w:rPr>
              <w:fldChar w:fldCharType="end"/>
            </w:r>
          </w:hyperlink>
        </w:p>
        <w:p w14:paraId="0D49D491" w14:textId="0DB8422E"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7" w:history="1">
            <w:r w:rsidRPr="00121865">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Data Sanitisation and Destruction</w:t>
            </w:r>
            <w:r>
              <w:rPr>
                <w:noProof/>
                <w:webHidden/>
              </w:rPr>
              <w:tab/>
            </w:r>
            <w:r>
              <w:rPr>
                <w:noProof/>
                <w:webHidden/>
              </w:rPr>
              <w:fldChar w:fldCharType="begin"/>
            </w:r>
            <w:r>
              <w:rPr>
                <w:noProof/>
                <w:webHidden/>
              </w:rPr>
              <w:instrText xml:space="preserve"> PAGEREF _Toc190904707 \h </w:instrText>
            </w:r>
            <w:r>
              <w:rPr>
                <w:noProof/>
                <w:webHidden/>
              </w:rPr>
            </w:r>
            <w:r>
              <w:rPr>
                <w:noProof/>
                <w:webHidden/>
              </w:rPr>
              <w:fldChar w:fldCharType="separate"/>
            </w:r>
            <w:r>
              <w:rPr>
                <w:noProof/>
                <w:webHidden/>
              </w:rPr>
              <w:t>4</w:t>
            </w:r>
            <w:r>
              <w:rPr>
                <w:noProof/>
                <w:webHidden/>
              </w:rPr>
              <w:fldChar w:fldCharType="end"/>
            </w:r>
          </w:hyperlink>
        </w:p>
        <w:p w14:paraId="646C83CC" w14:textId="019021BA"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8" w:history="1">
            <w:r w:rsidRPr="00121865">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Device Decommissioning</w:t>
            </w:r>
            <w:r>
              <w:rPr>
                <w:noProof/>
                <w:webHidden/>
              </w:rPr>
              <w:tab/>
            </w:r>
            <w:r>
              <w:rPr>
                <w:noProof/>
                <w:webHidden/>
              </w:rPr>
              <w:fldChar w:fldCharType="begin"/>
            </w:r>
            <w:r>
              <w:rPr>
                <w:noProof/>
                <w:webHidden/>
              </w:rPr>
              <w:instrText xml:space="preserve"> PAGEREF _Toc190904708 \h </w:instrText>
            </w:r>
            <w:r>
              <w:rPr>
                <w:noProof/>
                <w:webHidden/>
              </w:rPr>
            </w:r>
            <w:r>
              <w:rPr>
                <w:noProof/>
                <w:webHidden/>
              </w:rPr>
              <w:fldChar w:fldCharType="separate"/>
            </w:r>
            <w:r>
              <w:rPr>
                <w:noProof/>
                <w:webHidden/>
              </w:rPr>
              <w:t>4</w:t>
            </w:r>
            <w:r>
              <w:rPr>
                <w:noProof/>
                <w:webHidden/>
              </w:rPr>
              <w:fldChar w:fldCharType="end"/>
            </w:r>
          </w:hyperlink>
        </w:p>
        <w:p w14:paraId="32090562" w14:textId="4FEDD969" w:rsidR="007C03A2" w:rsidRDefault="007C03A2">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09" w:history="1">
            <w:r w:rsidRPr="00121865">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Secure Disposal or Reuse</w:t>
            </w:r>
            <w:r>
              <w:rPr>
                <w:noProof/>
                <w:webHidden/>
              </w:rPr>
              <w:tab/>
            </w:r>
            <w:r>
              <w:rPr>
                <w:noProof/>
                <w:webHidden/>
              </w:rPr>
              <w:fldChar w:fldCharType="begin"/>
            </w:r>
            <w:r>
              <w:rPr>
                <w:noProof/>
                <w:webHidden/>
              </w:rPr>
              <w:instrText xml:space="preserve"> PAGEREF _Toc190904709 \h </w:instrText>
            </w:r>
            <w:r>
              <w:rPr>
                <w:noProof/>
                <w:webHidden/>
              </w:rPr>
            </w:r>
            <w:r>
              <w:rPr>
                <w:noProof/>
                <w:webHidden/>
              </w:rPr>
              <w:fldChar w:fldCharType="separate"/>
            </w:r>
            <w:r>
              <w:rPr>
                <w:noProof/>
                <w:webHidden/>
              </w:rPr>
              <w:t>4</w:t>
            </w:r>
            <w:r>
              <w:rPr>
                <w:noProof/>
                <w:webHidden/>
              </w:rPr>
              <w:fldChar w:fldCharType="end"/>
            </w:r>
          </w:hyperlink>
        </w:p>
        <w:p w14:paraId="1F2061B6" w14:textId="1405D67C"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0" w:history="1">
            <w:r w:rsidRPr="00121865">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Responsibilities</w:t>
            </w:r>
            <w:r>
              <w:rPr>
                <w:noProof/>
                <w:webHidden/>
              </w:rPr>
              <w:tab/>
            </w:r>
            <w:r>
              <w:rPr>
                <w:noProof/>
                <w:webHidden/>
              </w:rPr>
              <w:fldChar w:fldCharType="begin"/>
            </w:r>
            <w:r>
              <w:rPr>
                <w:noProof/>
                <w:webHidden/>
              </w:rPr>
              <w:instrText xml:space="preserve"> PAGEREF _Toc190904710 \h </w:instrText>
            </w:r>
            <w:r>
              <w:rPr>
                <w:noProof/>
                <w:webHidden/>
              </w:rPr>
            </w:r>
            <w:r>
              <w:rPr>
                <w:noProof/>
                <w:webHidden/>
              </w:rPr>
              <w:fldChar w:fldCharType="separate"/>
            </w:r>
            <w:r>
              <w:rPr>
                <w:noProof/>
                <w:webHidden/>
              </w:rPr>
              <w:t>5</w:t>
            </w:r>
            <w:r>
              <w:rPr>
                <w:noProof/>
                <w:webHidden/>
              </w:rPr>
              <w:fldChar w:fldCharType="end"/>
            </w:r>
          </w:hyperlink>
        </w:p>
        <w:p w14:paraId="3851462E" w14:textId="788F931C"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1" w:history="1">
            <w:r w:rsidRPr="00121865">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rPr>
              <w:t>Breaches of Policy</w:t>
            </w:r>
            <w:r>
              <w:rPr>
                <w:noProof/>
                <w:webHidden/>
              </w:rPr>
              <w:tab/>
            </w:r>
            <w:r>
              <w:rPr>
                <w:noProof/>
                <w:webHidden/>
              </w:rPr>
              <w:fldChar w:fldCharType="begin"/>
            </w:r>
            <w:r>
              <w:rPr>
                <w:noProof/>
                <w:webHidden/>
              </w:rPr>
              <w:instrText xml:space="preserve"> PAGEREF _Toc190904711 \h </w:instrText>
            </w:r>
            <w:r>
              <w:rPr>
                <w:noProof/>
                <w:webHidden/>
              </w:rPr>
            </w:r>
            <w:r>
              <w:rPr>
                <w:noProof/>
                <w:webHidden/>
              </w:rPr>
              <w:fldChar w:fldCharType="separate"/>
            </w:r>
            <w:r>
              <w:rPr>
                <w:noProof/>
                <w:webHidden/>
              </w:rPr>
              <w:t>5</w:t>
            </w:r>
            <w:r>
              <w:rPr>
                <w:noProof/>
                <w:webHidden/>
              </w:rPr>
              <w:fldChar w:fldCharType="end"/>
            </w:r>
          </w:hyperlink>
        </w:p>
        <w:p w14:paraId="20FE1BFE" w14:textId="21C0211B" w:rsidR="007C03A2" w:rsidRDefault="007C03A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4712" w:history="1">
            <w:r w:rsidRPr="00121865">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21865">
              <w:rPr>
                <w:rStyle w:val="Hyperlink"/>
                <w:noProof/>
                <w:lang w:val="en-US"/>
              </w:rPr>
              <w:t>Document Management</w:t>
            </w:r>
            <w:r>
              <w:rPr>
                <w:noProof/>
                <w:webHidden/>
              </w:rPr>
              <w:tab/>
            </w:r>
            <w:r>
              <w:rPr>
                <w:noProof/>
                <w:webHidden/>
              </w:rPr>
              <w:fldChar w:fldCharType="begin"/>
            </w:r>
            <w:r>
              <w:rPr>
                <w:noProof/>
                <w:webHidden/>
              </w:rPr>
              <w:instrText xml:space="preserve"> PAGEREF _Toc190904712 \h </w:instrText>
            </w:r>
            <w:r>
              <w:rPr>
                <w:noProof/>
                <w:webHidden/>
              </w:rPr>
            </w:r>
            <w:r>
              <w:rPr>
                <w:noProof/>
                <w:webHidden/>
              </w:rPr>
              <w:fldChar w:fldCharType="separate"/>
            </w:r>
            <w:r>
              <w:rPr>
                <w:noProof/>
                <w:webHidden/>
              </w:rPr>
              <w:t>5</w:t>
            </w:r>
            <w:r>
              <w:rPr>
                <w:noProof/>
                <w:webHidden/>
              </w:rPr>
              <w:fldChar w:fldCharType="end"/>
            </w:r>
          </w:hyperlink>
        </w:p>
        <w:p w14:paraId="5DA74ECC" w14:textId="4F84AB7A" w:rsidR="00DE66E4" w:rsidRDefault="00DE66E4">
          <w:r>
            <w:rPr>
              <w:b/>
              <w:bCs/>
              <w:noProof/>
            </w:rPr>
            <w:fldChar w:fldCharType="end"/>
          </w:r>
        </w:p>
      </w:sdtContent>
    </w:sdt>
    <w:p w14:paraId="27F3989A" w14:textId="77777777" w:rsidR="0067231D" w:rsidRDefault="0067231D"/>
    <w:p w14:paraId="473222B6" w14:textId="77777777" w:rsidR="0067231D" w:rsidRDefault="0067231D"/>
    <w:p w14:paraId="696A86FE" w14:textId="77777777" w:rsidR="0067231D" w:rsidRDefault="0067231D"/>
    <w:p w14:paraId="36C9A72D" w14:textId="77777777" w:rsidR="0067231D" w:rsidRDefault="0067231D"/>
    <w:p w14:paraId="711F2836" w14:textId="77777777" w:rsidR="0067231D" w:rsidRDefault="0067231D"/>
    <w:p w14:paraId="535688AA" w14:textId="77777777" w:rsidR="0067231D" w:rsidRDefault="0067231D"/>
    <w:p w14:paraId="39C5D513" w14:textId="77777777" w:rsidR="0067231D" w:rsidRDefault="0067231D"/>
    <w:p w14:paraId="758C0248" w14:textId="77777777" w:rsidR="0067231D" w:rsidRDefault="0067231D"/>
    <w:p w14:paraId="1825C534" w14:textId="77777777" w:rsidR="00DE66E4" w:rsidRDefault="00DE66E4"/>
    <w:p w14:paraId="50678EAA" w14:textId="77777777" w:rsidR="00DE66E4" w:rsidRDefault="00DE66E4"/>
    <w:p w14:paraId="2EE56B7F" w14:textId="77777777" w:rsidR="00DE66E4" w:rsidRDefault="00DE66E4"/>
    <w:p w14:paraId="3852C83C" w14:textId="77777777" w:rsidR="00DE66E4" w:rsidRDefault="00DE66E4"/>
    <w:p w14:paraId="3D57F0E4" w14:textId="77777777" w:rsidR="00DE66E4" w:rsidRDefault="00DE66E4"/>
    <w:p w14:paraId="18E3BA44" w14:textId="77777777" w:rsidR="00DE66E4" w:rsidRDefault="00DE66E4"/>
    <w:p w14:paraId="4AF981C2" w14:textId="77777777" w:rsidR="00DE66E4" w:rsidRDefault="00DE66E4"/>
    <w:p w14:paraId="06815771" w14:textId="77777777" w:rsidR="00DE66E4" w:rsidRDefault="00DE66E4"/>
    <w:p w14:paraId="5DDE6886" w14:textId="77777777" w:rsidR="00DE66E4" w:rsidRDefault="00DE66E4"/>
    <w:p w14:paraId="5800DBEB" w14:textId="77777777" w:rsidR="00DE66E4" w:rsidRDefault="00DE66E4"/>
    <w:p w14:paraId="3EF8B771" w14:textId="77777777" w:rsidR="00DE66E4" w:rsidRDefault="00DE66E4"/>
    <w:p w14:paraId="7B04C8A2" w14:textId="77777777" w:rsidR="00DE66E4" w:rsidRDefault="00DE66E4"/>
    <w:p w14:paraId="56590029" w14:textId="77777777" w:rsidR="00DE66E4" w:rsidRDefault="00DE66E4"/>
    <w:p w14:paraId="443CA894" w14:textId="77777777" w:rsidR="00DE66E4" w:rsidRDefault="00DE66E4"/>
    <w:p w14:paraId="5E0DF94A" w14:textId="77777777" w:rsidR="00DE66E4" w:rsidRDefault="00DE66E4"/>
    <w:p w14:paraId="72C96A8C" w14:textId="77777777" w:rsidR="00DE66E4" w:rsidRDefault="00DE66E4"/>
    <w:p w14:paraId="68B9BB75" w14:textId="77777777" w:rsidR="00DE66E4" w:rsidRDefault="00DE66E4"/>
    <w:p w14:paraId="58866CA0" w14:textId="77777777" w:rsidR="00DE66E4" w:rsidRDefault="00DE66E4"/>
    <w:p w14:paraId="4666F7A5" w14:textId="77777777" w:rsidR="00DE66E4" w:rsidRDefault="00DE66E4"/>
    <w:p w14:paraId="22A79FDF" w14:textId="77777777" w:rsidR="00DE66E4" w:rsidRDefault="00DE66E4"/>
    <w:p w14:paraId="6A7B8845" w14:textId="77777777" w:rsidR="00DE66E4" w:rsidRDefault="00DE66E4"/>
    <w:p w14:paraId="2CEAADE2" w14:textId="77777777" w:rsidR="00DE66E4" w:rsidRDefault="00DE66E4"/>
    <w:p w14:paraId="7F8E2A6A" w14:textId="77777777" w:rsidR="00DE66E4" w:rsidRDefault="00DE66E4"/>
    <w:p w14:paraId="2F0FB4A9" w14:textId="77777777" w:rsidR="00DE66E4" w:rsidRDefault="00DE66E4"/>
    <w:p w14:paraId="76D53F41" w14:textId="77777777" w:rsidR="00DE66E4" w:rsidRDefault="00DE66E4"/>
    <w:p w14:paraId="0FC4AB3B" w14:textId="77777777" w:rsidR="00DE66E4" w:rsidRDefault="00DE66E4"/>
    <w:p w14:paraId="4F0B0B97" w14:textId="77777777" w:rsidR="00DE66E4" w:rsidRDefault="00DE66E4"/>
    <w:p w14:paraId="269B3738" w14:textId="77777777" w:rsidR="00DE66E4" w:rsidRDefault="00DE66E4"/>
    <w:p w14:paraId="04EF45FF" w14:textId="77777777" w:rsidR="00DE66E4" w:rsidRDefault="00DE66E4"/>
    <w:p w14:paraId="0E537F9B" w14:textId="77777777" w:rsidR="00DE66E4" w:rsidRDefault="00DE66E4"/>
    <w:p w14:paraId="17406FD5" w14:textId="77777777" w:rsidR="0067231D" w:rsidRDefault="0067231D"/>
    <w:p w14:paraId="1E0EF29B" w14:textId="77777777" w:rsidR="0067231D" w:rsidRDefault="0067231D"/>
    <w:p w14:paraId="3E7DEEF0" w14:textId="77777777" w:rsidR="0067231D" w:rsidRDefault="00193766" w:rsidP="00193766">
      <w:pPr>
        <w:tabs>
          <w:tab w:val="left" w:pos="4055"/>
        </w:tabs>
      </w:pPr>
      <w:r>
        <w:lastRenderedPageBreak/>
        <w:tab/>
      </w:r>
    </w:p>
    <w:p w14:paraId="293CEDA8" w14:textId="5F1EB75B" w:rsidR="00DE66E4" w:rsidRPr="00DE66E4" w:rsidRDefault="00DE66E4" w:rsidP="00DE66E4">
      <w:pPr>
        <w:pStyle w:val="Heading1"/>
      </w:pPr>
      <w:bookmarkStart w:id="0" w:name="_Toc190904703"/>
      <w:r w:rsidRPr="00DE66E4">
        <w:t>Introduction</w:t>
      </w:r>
      <w:bookmarkEnd w:id="0"/>
    </w:p>
    <w:p w14:paraId="217609FE" w14:textId="0532DD74" w:rsidR="00DE66E4" w:rsidRPr="00DE66E4" w:rsidRDefault="00DE66E4" w:rsidP="00DE66E4">
      <w:r w:rsidRPr="00DE66E4">
        <w:t>The lifecycle of Internet of Things (IoT) devices, like any other technology asset, inevitably reaches its end. Whether due to obsolescence, failure, or the conclusion of a project, the secure decommissioning and disposal of IoT devices is crucial to protect sensitive data, prevent unauthori</w:t>
      </w:r>
      <w:r w:rsidR="007C03A2">
        <w:t>s</w:t>
      </w:r>
      <w:r w:rsidRPr="00DE66E4">
        <w:t>ed access, and ensure environmental responsibility. This policy outlines the procedures and controls to be followed when removing IoT devices from service.</w:t>
      </w:r>
      <w:r>
        <w:br/>
      </w:r>
    </w:p>
    <w:p w14:paraId="486A2572" w14:textId="5377E4CF" w:rsidR="00DE66E4" w:rsidRPr="00DE66E4" w:rsidRDefault="00DE66E4" w:rsidP="00DE66E4">
      <w:pPr>
        <w:pStyle w:val="Heading1"/>
      </w:pPr>
      <w:bookmarkStart w:id="1" w:name="_Toc190904704"/>
      <w:r w:rsidRPr="00DE66E4">
        <w:t>Purpose</w:t>
      </w:r>
      <w:bookmarkEnd w:id="1"/>
    </w:p>
    <w:p w14:paraId="2B2B6DE4" w14:textId="1FEAAF47" w:rsidR="00DE66E4" w:rsidRPr="00DE66E4" w:rsidRDefault="00DE66E4" w:rsidP="00DE66E4">
      <w:r w:rsidRPr="00DE66E4">
        <w:t>The purpose of this policy is to establish a framework for the secure decommissioning and disposal of IoT devices within the organi</w:t>
      </w:r>
      <w:r w:rsidR="007C03A2">
        <w:t>s</w:t>
      </w:r>
      <w:r w:rsidRPr="00DE66E4">
        <w:t>ation. This policy aims to:</w:t>
      </w:r>
    </w:p>
    <w:p w14:paraId="3C2397C0" w14:textId="77777777" w:rsidR="00DE66E4" w:rsidRPr="00DE66E4" w:rsidRDefault="00DE66E4" w:rsidP="00DE66E4">
      <w:pPr>
        <w:numPr>
          <w:ilvl w:val="0"/>
          <w:numId w:val="4"/>
        </w:numPr>
      </w:pPr>
      <w:r w:rsidRPr="00DE66E4">
        <w:t>Ensure the complete and irreversible removal of sensitive data from IoT devices before disposal or reuse.</w:t>
      </w:r>
    </w:p>
    <w:p w14:paraId="3C816503" w14:textId="71B02069" w:rsidR="00DE66E4" w:rsidRPr="00DE66E4" w:rsidRDefault="00DE66E4" w:rsidP="00DE66E4">
      <w:pPr>
        <w:numPr>
          <w:ilvl w:val="0"/>
          <w:numId w:val="4"/>
        </w:numPr>
      </w:pPr>
      <w:r w:rsidRPr="00DE66E4">
        <w:t>Prevent unauthori</w:t>
      </w:r>
      <w:r w:rsidR="007C03A2">
        <w:t>s</w:t>
      </w:r>
      <w:r w:rsidRPr="00DE66E4">
        <w:t>ed access to decommissioned devices and their residual data.</w:t>
      </w:r>
    </w:p>
    <w:p w14:paraId="4B0CE9C6" w14:textId="77777777" w:rsidR="00DE66E4" w:rsidRPr="00DE66E4" w:rsidRDefault="00DE66E4" w:rsidP="00DE66E4">
      <w:pPr>
        <w:numPr>
          <w:ilvl w:val="0"/>
          <w:numId w:val="4"/>
        </w:numPr>
      </w:pPr>
      <w:r w:rsidRPr="00DE66E4">
        <w:t>Comply with relevant data protection regulations and environmental standards.</w:t>
      </w:r>
    </w:p>
    <w:p w14:paraId="497127EC" w14:textId="67FA4254" w:rsidR="00DE66E4" w:rsidRPr="00DE66E4" w:rsidRDefault="00DE66E4" w:rsidP="00DE66E4">
      <w:pPr>
        <w:numPr>
          <w:ilvl w:val="0"/>
          <w:numId w:val="4"/>
        </w:numPr>
      </w:pPr>
      <w:r w:rsidRPr="00DE66E4">
        <w:t>Promote responsible and sustainable disposal practices.</w:t>
      </w:r>
      <w:r>
        <w:br/>
      </w:r>
    </w:p>
    <w:p w14:paraId="15155E28" w14:textId="03B61C6A" w:rsidR="00DE66E4" w:rsidRPr="00DE66E4" w:rsidRDefault="00DE66E4" w:rsidP="00DE66E4">
      <w:pPr>
        <w:pStyle w:val="Heading1"/>
      </w:pPr>
      <w:bookmarkStart w:id="2" w:name="_Toc190904705"/>
      <w:r w:rsidRPr="00DE66E4">
        <w:t>Scope</w:t>
      </w:r>
      <w:bookmarkEnd w:id="2"/>
    </w:p>
    <w:p w14:paraId="6FC9DAB4" w14:textId="4D11C951" w:rsidR="00DE66E4" w:rsidRPr="00DE66E4" w:rsidRDefault="00DE66E4" w:rsidP="00DE66E4">
      <w:r w:rsidRPr="00DE66E4">
        <w:t>This policy applies to all IoT devices that are being decommissioned or disposed of by the organi</w:t>
      </w:r>
      <w:r w:rsidR="007C03A2">
        <w:t>s</w:t>
      </w:r>
      <w:r w:rsidRPr="00DE66E4">
        <w:t>ation, regardless of their function or manufacturer.</w:t>
      </w:r>
      <w:r>
        <w:br/>
      </w:r>
    </w:p>
    <w:p w14:paraId="2DD811BE" w14:textId="63B17969" w:rsidR="00DE66E4" w:rsidRPr="00DE66E4" w:rsidRDefault="00DE66E4" w:rsidP="00DE66E4">
      <w:pPr>
        <w:pStyle w:val="Heading1"/>
      </w:pPr>
      <w:bookmarkStart w:id="3" w:name="_Toc190904706"/>
      <w:r w:rsidRPr="00DE66E4">
        <w:t>Policy Statement</w:t>
      </w:r>
      <w:bookmarkEnd w:id="3"/>
    </w:p>
    <w:p w14:paraId="552D84A8" w14:textId="42F8292E" w:rsidR="00DE66E4" w:rsidRPr="00DE66E4" w:rsidRDefault="00DE66E4" w:rsidP="00DE66E4">
      <w:pPr>
        <w:pStyle w:val="Heading2"/>
      </w:pPr>
      <w:bookmarkStart w:id="4" w:name="_Toc190904707"/>
      <w:r w:rsidRPr="00DE66E4">
        <w:t>Data Saniti</w:t>
      </w:r>
      <w:r w:rsidR="007C03A2">
        <w:t>s</w:t>
      </w:r>
      <w:r w:rsidRPr="00DE66E4">
        <w:t>ation and Destruction</w:t>
      </w:r>
      <w:bookmarkEnd w:id="4"/>
    </w:p>
    <w:p w14:paraId="4E470AAE" w14:textId="77777777" w:rsidR="00DE66E4" w:rsidRPr="00DE66E4" w:rsidRDefault="00DE66E4" w:rsidP="00DE66E4">
      <w:pPr>
        <w:numPr>
          <w:ilvl w:val="0"/>
          <w:numId w:val="5"/>
        </w:numPr>
      </w:pPr>
      <w:r w:rsidRPr="00DE66E4">
        <w:rPr>
          <w:b/>
          <w:bCs/>
        </w:rPr>
        <w:t>Data Removal:</w:t>
      </w:r>
      <w:r w:rsidRPr="00DE66E4">
        <w:t xml:space="preserve"> Prior to disposal or reuse, all sensitive data, including configuration settings, user credentials, and operational data, shall be securely erased from IoT devices.</w:t>
      </w:r>
    </w:p>
    <w:p w14:paraId="16719366" w14:textId="1D351E39" w:rsidR="00DE66E4" w:rsidRPr="00DE66E4" w:rsidRDefault="00DE66E4" w:rsidP="00DE66E4">
      <w:pPr>
        <w:numPr>
          <w:ilvl w:val="0"/>
          <w:numId w:val="5"/>
        </w:numPr>
      </w:pPr>
      <w:r w:rsidRPr="00DE66E4">
        <w:rPr>
          <w:b/>
          <w:bCs/>
        </w:rPr>
        <w:t>Saniti</w:t>
      </w:r>
      <w:r w:rsidR="007C03A2">
        <w:rPr>
          <w:b/>
          <w:bCs/>
        </w:rPr>
        <w:t>s</w:t>
      </w:r>
      <w:r w:rsidRPr="00DE66E4">
        <w:rPr>
          <w:b/>
          <w:bCs/>
        </w:rPr>
        <w:t>ation Methods:</w:t>
      </w:r>
      <w:r w:rsidRPr="00DE66E4">
        <w:t xml:space="preserve"> Approved data saniti</w:t>
      </w:r>
      <w:r w:rsidR="007C03A2">
        <w:t>s</w:t>
      </w:r>
      <w:r w:rsidRPr="00DE66E4">
        <w:t>ation methods, such as overwriting, cryptographic erasure, or physical destruction, shall be employed based on the sensitivity of the data and the device's storage technology.</w:t>
      </w:r>
    </w:p>
    <w:p w14:paraId="1E306FE5" w14:textId="22DF5978" w:rsidR="00DE66E4" w:rsidRPr="00DE66E4" w:rsidRDefault="00DE66E4" w:rsidP="00DE66E4">
      <w:pPr>
        <w:numPr>
          <w:ilvl w:val="0"/>
          <w:numId w:val="5"/>
        </w:numPr>
      </w:pPr>
      <w:r w:rsidRPr="00DE66E4">
        <w:rPr>
          <w:b/>
          <w:bCs/>
        </w:rPr>
        <w:t>Verification:</w:t>
      </w:r>
      <w:r w:rsidRPr="00DE66E4">
        <w:t xml:space="preserve"> The effectiveness of data saniti</w:t>
      </w:r>
      <w:r w:rsidR="007C03A2">
        <w:t>s</w:t>
      </w:r>
      <w:r w:rsidRPr="00DE66E4">
        <w:t>ation shall be verified through appropriate technical means or by obtaining a certificate of destruction from a certified third-party provider.</w:t>
      </w:r>
      <w:r>
        <w:br/>
      </w:r>
    </w:p>
    <w:p w14:paraId="434174BD" w14:textId="5D88E7B3" w:rsidR="00DE66E4" w:rsidRPr="00DE66E4" w:rsidRDefault="00DE66E4" w:rsidP="00DE66E4">
      <w:pPr>
        <w:pStyle w:val="Heading2"/>
      </w:pPr>
      <w:bookmarkStart w:id="5" w:name="_Toc190904708"/>
      <w:r w:rsidRPr="00DE66E4">
        <w:t>Device Decommissioning</w:t>
      </w:r>
      <w:bookmarkEnd w:id="5"/>
    </w:p>
    <w:p w14:paraId="41285A9D" w14:textId="77777777" w:rsidR="00DE66E4" w:rsidRPr="00DE66E4" w:rsidRDefault="00DE66E4" w:rsidP="00DE66E4">
      <w:pPr>
        <w:numPr>
          <w:ilvl w:val="0"/>
          <w:numId w:val="6"/>
        </w:numPr>
      </w:pPr>
      <w:r w:rsidRPr="00DE66E4">
        <w:rPr>
          <w:b/>
          <w:bCs/>
        </w:rPr>
        <w:t>Network Disconnection:</w:t>
      </w:r>
      <w:r w:rsidRPr="00DE66E4">
        <w:t xml:space="preserve"> IoT devices shall be disconnected from the network and any associated cloud services or management platforms.</w:t>
      </w:r>
    </w:p>
    <w:p w14:paraId="44291EB7" w14:textId="34010D04" w:rsidR="00DE66E4" w:rsidRPr="00DE66E4" w:rsidRDefault="00DE66E4" w:rsidP="00DE66E4">
      <w:pPr>
        <w:numPr>
          <w:ilvl w:val="0"/>
          <w:numId w:val="6"/>
        </w:numPr>
      </w:pPr>
      <w:r w:rsidRPr="00DE66E4">
        <w:rPr>
          <w:b/>
          <w:bCs/>
        </w:rPr>
        <w:t>Access Revocation:</w:t>
      </w:r>
      <w:r w:rsidRPr="00DE66E4">
        <w:t xml:space="preserve"> Access credentials and authori</w:t>
      </w:r>
      <w:r w:rsidR="007C03A2">
        <w:t>s</w:t>
      </w:r>
      <w:r w:rsidRPr="00DE66E4">
        <w:t>ations associated with the device shall be revoked or disabled.</w:t>
      </w:r>
    </w:p>
    <w:p w14:paraId="788C189C" w14:textId="3D1A03AD" w:rsidR="00DE66E4" w:rsidRPr="00DE66E4" w:rsidRDefault="00DE66E4" w:rsidP="00DE66E4">
      <w:pPr>
        <w:numPr>
          <w:ilvl w:val="0"/>
          <w:numId w:val="6"/>
        </w:numPr>
      </w:pPr>
      <w:r w:rsidRPr="00DE66E4">
        <w:rPr>
          <w:b/>
          <w:bCs/>
        </w:rPr>
        <w:t>Inventory Update:</w:t>
      </w:r>
      <w:r w:rsidRPr="00DE66E4">
        <w:t xml:space="preserve"> The organi</w:t>
      </w:r>
      <w:r w:rsidR="007C03A2">
        <w:t>s</w:t>
      </w:r>
      <w:r w:rsidRPr="00DE66E4">
        <w:t>ation's asset inventory shall be updated to reflect the decommissioning of the device.</w:t>
      </w:r>
      <w:r>
        <w:br/>
      </w:r>
    </w:p>
    <w:p w14:paraId="3199197A" w14:textId="5D8BD799" w:rsidR="00DE66E4" w:rsidRPr="00DE66E4" w:rsidRDefault="00DE66E4" w:rsidP="00DE66E4">
      <w:pPr>
        <w:pStyle w:val="Heading2"/>
      </w:pPr>
      <w:bookmarkStart w:id="6" w:name="_Toc190904709"/>
      <w:r w:rsidRPr="00DE66E4">
        <w:t>Secure Disposal or Reuse</w:t>
      </w:r>
      <w:bookmarkEnd w:id="6"/>
    </w:p>
    <w:p w14:paraId="59731A16" w14:textId="77777777" w:rsidR="00DE66E4" w:rsidRPr="00DE66E4" w:rsidRDefault="00DE66E4" w:rsidP="00DE66E4">
      <w:pPr>
        <w:numPr>
          <w:ilvl w:val="0"/>
          <w:numId w:val="7"/>
        </w:numPr>
      </w:pPr>
      <w:r w:rsidRPr="00DE66E4">
        <w:rPr>
          <w:b/>
          <w:bCs/>
        </w:rPr>
        <w:t>Disposal:</w:t>
      </w:r>
      <w:r w:rsidRPr="00DE66E4">
        <w:t xml:space="preserve"> IoT devices that are no longer usable or repairable shall be disposed of in an environmentally responsible manner, following applicable e-waste disposal regulations.</w:t>
      </w:r>
    </w:p>
    <w:p w14:paraId="2FBCA3BF" w14:textId="377DAD33" w:rsidR="00DE66E4" w:rsidRPr="00DE66E4" w:rsidRDefault="00DE66E4" w:rsidP="00DE66E4">
      <w:pPr>
        <w:numPr>
          <w:ilvl w:val="0"/>
          <w:numId w:val="7"/>
        </w:numPr>
      </w:pPr>
      <w:r w:rsidRPr="00DE66E4">
        <w:rPr>
          <w:b/>
          <w:bCs/>
        </w:rPr>
        <w:t>Reuse:</w:t>
      </w:r>
      <w:r w:rsidRPr="00DE66E4">
        <w:t xml:space="preserve"> If an IoT device is to be reused within the organi</w:t>
      </w:r>
      <w:r w:rsidR="007C03A2">
        <w:t>s</w:t>
      </w:r>
      <w:r w:rsidRPr="00DE66E4">
        <w:t>ation or transferred to another party, it shall undergo a thorough data saniti</w:t>
      </w:r>
      <w:r w:rsidR="007C03A2">
        <w:t>s</w:t>
      </w:r>
      <w:r w:rsidRPr="00DE66E4">
        <w:t>ation process and be re-provisioned with new credentials and configurations.</w:t>
      </w:r>
    </w:p>
    <w:p w14:paraId="72E2A37C" w14:textId="326F0407" w:rsidR="00DE66E4" w:rsidRPr="00DE66E4" w:rsidRDefault="00DE66E4" w:rsidP="00DE66E4">
      <w:pPr>
        <w:numPr>
          <w:ilvl w:val="0"/>
          <w:numId w:val="7"/>
        </w:numPr>
      </w:pPr>
      <w:r w:rsidRPr="00DE66E4">
        <w:rPr>
          <w:b/>
          <w:bCs/>
        </w:rPr>
        <w:lastRenderedPageBreak/>
        <w:t>Third-Party Disposal:</w:t>
      </w:r>
      <w:r w:rsidRPr="00DE66E4">
        <w:t xml:space="preserve"> When utilizing third-party vendors for device disposal or recycling, due diligence shall be conducted to ensure they adhere to secure data destruction practices and environmental regulations.</w:t>
      </w:r>
      <w:r>
        <w:br/>
      </w:r>
    </w:p>
    <w:p w14:paraId="7BA6C8B9" w14:textId="384BC8DC" w:rsidR="00DE66E4" w:rsidRPr="00DE66E4" w:rsidRDefault="00DE66E4" w:rsidP="00DE66E4">
      <w:pPr>
        <w:pStyle w:val="Heading1"/>
      </w:pPr>
      <w:bookmarkStart w:id="7" w:name="_Toc190904710"/>
      <w:r w:rsidRPr="00DE66E4">
        <w:t>Responsibilities</w:t>
      </w:r>
      <w:bookmarkEnd w:id="7"/>
    </w:p>
    <w:p w14:paraId="486F6B00" w14:textId="77777777" w:rsidR="00DE66E4" w:rsidRPr="00DE66E4" w:rsidRDefault="00DE66E4" w:rsidP="00DE66E4">
      <w:pPr>
        <w:numPr>
          <w:ilvl w:val="0"/>
          <w:numId w:val="8"/>
        </w:numPr>
      </w:pPr>
      <w:r w:rsidRPr="00DE66E4">
        <w:rPr>
          <w:b/>
          <w:bCs/>
        </w:rPr>
        <w:t>Information Security Officer:</w:t>
      </w:r>
      <w:r w:rsidRPr="00DE66E4">
        <w:t xml:space="preserve"> Responsible for overseeing the implementation and enforcement of this policy.</w:t>
      </w:r>
    </w:p>
    <w:p w14:paraId="7568BA56" w14:textId="692DC840" w:rsidR="00DE66E4" w:rsidRPr="00DE66E4" w:rsidRDefault="00DE66E4" w:rsidP="00DE66E4">
      <w:pPr>
        <w:numPr>
          <w:ilvl w:val="0"/>
          <w:numId w:val="8"/>
        </w:numPr>
      </w:pPr>
      <w:r w:rsidRPr="00DE66E4">
        <w:rPr>
          <w:b/>
          <w:bCs/>
        </w:rPr>
        <w:t>IT Department:</w:t>
      </w:r>
      <w:r w:rsidRPr="00DE66E4">
        <w:t xml:space="preserve"> Responsible for performing data saniti</w:t>
      </w:r>
      <w:r w:rsidR="007C03A2">
        <w:t>s</w:t>
      </w:r>
      <w:r w:rsidRPr="00DE66E4">
        <w:t>ation, device decommissioning, and coordinating secure disposal or reuse processes.</w:t>
      </w:r>
    </w:p>
    <w:p w14:paraId="4DC15F31" w14:textId="77777777" w:rsidR="00DE66E4" w:rsidRPr="00DE66E4" w:rsidRDefault="00DE66E4" w:rsidP="00DE66E4">
      <w:pPr>
        <w:numPr>
          <w:ilvl w:val="0"/>
          <w:numId w:val="8"/>
        </w:numPr>
      </w:pPr>
      <w:r w:rsidRPr="00DE66E4">
        <w:rPr>
          <w:b/>
          <w:bCs/>
        </w:rPr>
        <w:t>Device Owners:</w:t>
      </w:r>
      <w:r w:rsidRPr="00DE66E4">
        <w:t xml:space="preserve"> Responsible for initiating the decommissioning process and providing necessary information about the device and its data.</w:t>
      </w:r>
    </w:p>
    <w:p w14:paraId="0E6DAEA6" w14:textId="24D24A09" w:rsidR="00DE66E4" w:rsidRPr="00DE66E4" w:rsidRDefault="00DE66E4" w:rsidP="00DE66E4">
      <w:pPr>
        <w:numPr>
          <w:ilvl w:val="0"/>
          <w:numId w:val="8"/>
        </w:numPr>
      </w:pPr>
      <w:r w:rsidRPr="00DE66E4">
        <w:rPr>
          <w:b/>
          <w:bCs/>
        </w:rPr>
        <w:t>Procurement Department:</w:t>
      </w:r>
      <w:r w:rsidRPr="00DE66E4">
        <w:t xml:space="preserve"> Responsible for ensuring that contracts with third-party disposal or recycling vendors include provisions for secure data destruction and environmental compliance.</w:t>
      </w:r>
      <w:r>
        <w:br/>
      </w:r>
    </w:p>
    <w:p w14:paraId="20D1D399" w14:textId="704D8EE4" w:rsidR="00DE66E4" w:rsidRPr="00DE66E4" w:rsidRDefault="00DE66E4" w:rsidP="00DE66E4">
      <w:pPr>
        <w:pStyle w:val="Heading1"/>
      </w:pPr>
      <w:bookmarkStart w:id="8" w:name="_Toc190904711"/>
      <w:r w:rsidRPr="00DE66E4">
        <w:t>Breaches of Policy</w:t>
      </w:r>
      <w:bookmarkEnd w:id="8"/>
    </w:p>
    <w:p w14:paraId="2CAF5E63" w14:textId="637737EB" w:rsidR="00DE66E4" w:rsidRPr="00DE66E4" w:rsidRDefault="00DE66E4" w:rsidP="00DE66E4">
      <w:r w:rsidRPr="00DE66E4">
        <w:t>Non-compliance with this policy may result in disciplinary action, up to and including termination of employment or contractual relationships. Additionally, improper disposal of IoT devices containing sensitive data may result in data breaches, privacy violations, and legal or financial penalties for the organi</w:t>
      </w:r>
      <w:r w:rsidR="007C03A2">
        <w:t>s</w:t>
      </w:r>
      <w:r w:rsidRPr="00DE66E4">
        <w:t xml:space="preserve">ation.   </w:t>
      </w:r>
    </w:p>
    <w:p w14:paraId="55E72EE7" w14:textId="77777777" w:rsidR="0067231D" w:rsidRDefault="0067231D"/>
    <w:p w14:paraId="05CF7AA4" w14:textId="77777777" w:rsidR="00193766" w:rsidRPr="00E3781C" w:rsidRDefault="00193766" w:rsidP="00DE66E4">
      <w:pPr>
        <w:pStyle w:val="Heading1"/>
        <w:rPr>
          <w:lang w:val="en-US"/>
        </w:rPr>
      </w:pPr>
      <w:bookmarkStart w:id="9" w:name="_Toc491088520"/>
      <w:bookmarkStart w:id="10" w:name="_Toc491255835"/>
      <w:bookmarkStart w:id="11" w:name="_Toc190904712"/>
      <w:r w:rsidRPr="00E3781C">
        <w:rPr>
          <w:lang w:val="en-US"/>
        </w:rPr>
        <w:t>Document Management</w:t>
      </w:r>
      <w:bookmarkEnd w:id="9"/>
      <w:bookmarkEnd w:id="10"/>
      <w:bookmarkEnd w:id="11"/>
    </w:p>
    <w:p w14:paraId="03A0AAD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5C7310B" w14:textId="77777777" w:rsidR="00193766" w:rsidRPr="00E3781C" w:rsidRDefault="00193766" w:rsidP="00193766">
      <w:pPr>
        <w:contextualSpacing/>
        <w:rPr>
          <w:rFonts w:cs="Arial"/>
          <w:lang w:val="en-US"/>
        </w:rPr>
      </w:pPr>
    </w:p>
    <w:p w14:paraId="05B14BE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DB99111" w14:textId="77777777" w:rsidR="00193766" w:rsidRPr="00E3781C" w:rsidRDefault="00193766" w:rsidP="00193766">
      <w:pPr>
        <w:contextualSpacing/>
        <w:rPr>
          <w:rFonts w:cs="Arial"/>
          <w:lang w:val="en-US"/>
        </w:rPr>
      </w:pPr>
    </w:p>
    <w:p w14:paraId="52FF2333" w14:textId="23CB31B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8784B">
        <w:rPr>
          <w:rFonts w:cs="Arial"/>
          <w:lang w:val="en-US"/>
        </w:rPr>
        <w:t>Security</w:t>
      </w:r>
      <w:r w:rsidR="00E455C4" w:rsidRPr="00E455C4">
        <w:rPr>
          <w:rFonts w:cs="Arial"/>
          <w:lang w:val="en-US"/>
        </w:rPr>
        <w:t xml:space="preserve"> Framework for Industry 4.0</w:t>
      </w:r>
      <w:r>
        <w:rPr>
          <w:rFonts w:cs="Arial"/>
          <w:lang w:val="en-US"/>
        </w:rPr>
        <w:t>.</w:t>
      </w:r>
    </w:p>
    <w:p w14:paraId="20F6364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08CA745" w14:textId="77777777" w:rsidR="00193766" w:rsidRPr="00E3781C" w:rsidRDefault="00193766" w:rsidP="00193766">
      <w:pPr>
        <w:contextualSpacing/>
        <w:rPr>
          <w:rFonts w:cs="Arial"/>
          <w:lang w:val="en-US"/>
        </w:rPr>
      </w:pPr>
    </w:p>
    <w:p w14:paraId="4EF9D05E" w14:textId="77777777" w:rsidR="00193766" w:rsidRPr="00E3781C" w:rsidRDefault="00193766" w:rsidP="00193766">
      <w:pPr>
        <w:contextualSpacing/>
        <w:rPr>
          <w:rFonts w:cs="Arial"/>
          <w:lang w:val="en-US"/>
        </w:rPr>
      </w:pPr>
    </w:p>
    <w:p w14:paraId="60BB78DE" w14:textId="77777777" w:rsidR="00193766" w:rsidRPr="00E3781C" w:rsidRDefault="00193766" w:rsidP="00193766">
      <w:pPr>
        <w:contextualSpacing/>
        <w:rPr>
          <w:rFonts w:cs="Arial"/>
          <w:lang w:val="en-US"/>
        </w:rPr>
      </w:pPr>
    </w:p>
    <w:p w14:paraId="1318CADF" w14:textId="77777777" w:rsidR="00193766" w:rsidRPr="00E3781C" w:rsidRDefault="00193766" w:rsidP="00193766">
      <w:pPr>
        <w:contextualSpacing/>
        <w:rPr>
          <w:rFonts w:cs="Arial"/>
          <w:lang w:val="en-US"/>
        </w:rPr>
      </w:pPr>
      <w:r w:rsidRPr="00E3781C">
        <w:rPr>
          <w:rFonts w:cs="Arial"/>
          <w:lang w:val="en-US"/>
        </w:rPr>
        <w:t>_______________</w:t>
      </w:r>
    </w:p>
    <w:p w14:paraId="392B87E8" w14:textId="77777777" w:rsidR="00193766" w:rsidRPr="00E3781C" w:rsidRDefault="00193766" w:rsidP="00193766">
      <w:pPr>
        <w:contextualSpacing/>
        <w:rPr>
          <w:rFonts w:cs="Arial"/>
          <w:lang w:val="en-US"/>
        </w:rPr>
      </w:pPr>
      <w:r w:rsidRPr="00E3781C">
        <w:rPr>
          <w:rFonts w:cs="Arial"/>
          <w:lang w:val="en-US"/>
        </w:rPr>
        <w:t>[Name 1]</w:t>
      </w:r>
    </w:p>
    <w:p w14:paraId="5609A047" w14:textId="77777777" w:rsidR="00193766" w:rsidRPr="00E3781C" w:rsidRDefault="00193766" w:rsidP="00193766">
      <w:pPr>
        <w:contextualSpacing/>
        <w:rPr>
          <w:rFonts w:cs="Arial"/>
          <w:lang w:val="en-US"/>
        </w:rPr>
      </w:pPr>
      <w:r w:rsidRPr="00E3781C">
        <w:rPr>
          <w:rFonts w:cs="Arial"/>
          <w:lang w:val="en-US"/>
        </w:rPr>
        <w:t>Manager</w:t>
      </w:r>
    </w:p>
    <w:p w14:paraId="4A56AB32" w14:textId="77777777" w:rsidR="00193766" w:rsidRPr="00E3781C" w:rsidRDefault="00193766" w:rsidP="00193766">
      <w:pPr>
        <w:contextualSpacing/>
        <w:rPr>
          <w:rFonts w:cs="Arial"/>
          <w:lang w:val="en-US"/>
        </w:rPr>
      </w:pPr>
    </w:p>
    <w:p w14:paraId="79F26A1D" w14:textId="77777777" w:rsidR="00193766" w:rsidRDefault="00193766" w:rsidP="00193766"/>
    <w:p w14:paraId="63DDC94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5DA69" w14:textId="77777777" w:rsidR="00C10CEF" w:rsidRDefault="00C10CEF" w:rsidP="00F27AE8">
      <w:r>
        <w:separator/>
      </w:r>
    </w:p>
  </w:endnote>
  <w:endnote w:type="continuationSeparator" w:id="0">
    <w:p w14:paraId="2B4E59AF" w14:textId="77777777" w:rsidR="00C10CEF" w:rsidRDefault="00C10CE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A94A03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C354E08" wp14:editId="23FF891C">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9D2C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C354E0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8E9D2C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D20EC" w14:textId="77777777" w:rsidR="00C10CEF" w:rsidRDefault="00C10CEF" w:rsidP="00F27AE8">
      <w:r>
        <w:separator/>
      </w:r>
    </w:p>
  </w:footnote>
  <w:footnote w:type="continuationSeparator" w:id="0">
    <w:p w14:paraId="0F3C4E85" w14:textId="77777777" w:rsidR="00C10CEF" w:rsidRDefault="00C10CE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DAE6D" w14:textId="77777777" w:rsidR="00BC1C52" w:rsidRDefault="00BC1C52">
    <w:pPr>
      <w:pStyle w:val="Header"/>
    </w:pPr>
    <w:r>
      <w:rPr>
        <w:noProof/>
        <w:lang w:val="en-US"/>
      </w:rPr>
      <w:drawing>
        <wp:inline distT="0" distB="0" distL="0" distR="0" wp14:anchorId="03BAC84D" wp14:editId="2FA2E52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73DBEF8" wp14:editId="36D3F39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C5B9" w14:textId="77777777" w:rsidR="00BC1C52" w:rsidRDefault="00BC1C52" w:rsidP="00BC1C52">
    <w:pPr>
      <w:pStyle w:val="Header"/>
      <w:ind w:hanging="1276"/>
    </w:pPr>
  </w:p>
  <w:p w14:paraId="37733FFF" w14:textId="77777777" w:rsidR="00BC1C52" w:rsidRDefault="00BC1C52">
    <w:pPr>
      <w:pStyle w:val="Header"/>
    </w:pPr>
  </w:p>
  <w:p w14:paraId="5B6AE1CB" w14:textId="77777777" w:rsidR="00BC1C52" w:rsidRDefault="00BC1C52">
    <w:pPr>
      <w:pStyle w:val="Header"/>
    </w:pPr>
  </w:p>
  <w:p w14:paraId="2E64FF84" w14:textId="77777777" w:rsidR="00BC1C52" w:rsidRDefault="00BC1C52">
    <w:pPr>
      <w:pStyle w:val="Header"/>
    </w:pPr>
  </w:p>
  <w:p w14:paraId="73AB2B7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8CAB5" w14:textId="77777777" w:rsidR="00140B26" w:rsidRDefault="00140B26" w:rsidP="00F85381">
    <w:pPr>
      <w:pStyle w:val="Header"/>
    </w:pPr>
  </w:p>
  <w:p w14:paraId="6F65628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D61C9F"/>
    <w:multiLevelType w:val="multilevel"/>
    <w:tmpl w:val="65B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14396"/>
    <w:multiLevelType w:val="multilevel"/>
    <w:tmpl w:val="126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2783F"/>
    <w:multiLevelType w:val="multilevel"/>
    <w:tmpl w:val="A7D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20A3"/>
    <w:multiLevelType w:val="multilevel"/>
    <w:tmpl w:val="9FF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F8F08EF"/>
    <w:multiLevelType w:val="multilevel"/>
    <w:tmpl w:val="B89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C50F6"/>
    <w:multiLevelType w:val="multilevel"/>
    <w:tmpl w:val="58B4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F1FEF"/>
    <w:multiLevelType w:val="multilevel"/>
    <w:tmpl w:val="7AA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A2E71"/>
    <w:multiLevelType w:val="multilevel"/>
    <w:tmpl w:val="C82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194611061">
    <w:abstractNumId w:val="7"/>
  </w:num>
  <w:num w:numId="4" w16cid:durableId="1921407582">
    <w:abstractNumId w:val="1"/>
  </w:num>
  <w:num w:numId="5" w16cid:durableId="2088529135">
    <w:abstractNumId w:val="2"/>
  </w:num>
  <w:num w:numId="6" w16cid:durableId="304551391">
    <w:abstractNumId w:val="8"/>
  </w:num>
  <w:num w:numId="7" w16cid:durableId="743063413">
    <w:abstractNumId w:val="6"/>
  </w:num>
  <w:num w:numId="8" w16cid:durableId="580605489">
    <w:abstractNumId w:val="4"/>
  </w:num>
  <w:num w:numId="9" w16cid:durableId="1331104252">
    <w:abstractNumId w:val="9"/>
  </w:num>
  <w:num w:numId="10" w16cid:durableId="361367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E4"/>
    <w:rsid w:val="00086E4C"/>
    <w:rsid w:val="000B39FC"/>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25350"/>
    <w:rsid w:val="0034583A"/>
    <w:rsid w:val="00354C4F"/>
    <w:rsid w:val="00377E87"/>
    <w:rsid w:val="003C02DF"/>
    <w:rsid w:val="003C250E"/>
    <w:rsid w:val="00476581"/>
    <w:rsid w:val="00480B68"/>
    <w:rsid w:val="0053192A"/>
    <w:rsid w:val="00591B19"/>
    <w:rsid w:val="00592557"/>
    <w:rsid w:val="005D5120"/>
    <w:rsid w:val="0067231D"/>
    <w:rsid w:val="006B43C6"/>
    <w:rsid w:val="007718D8"/>
    <w:rsid w:val="007805A7"/>
    <w:rsid w:val="007C03A2"/>
    <w:rsid w:val="007F5985"/>
    <w:rsid w:val="00810261"/>
    <w:rsid w:val="00926696"/>
    <w:rsid w:val="0098784B"/>
    <w:rsid w:val="009A16F7"/>
    <w:rsid w:val="009B57D2"/>
    <w:rsid w:val="009D22A0"/>
    <w:rsid w:val="00A55CF3"/>
    <w:rsid w:val="00AE07C9"/>
    <w:rsid w:val="00B31625"/>
    <w:rsid w:val="00B33CF5"/>
    <w:rsid w:val="00BA4481"/>
    <w:rsid w:val="00BC1C52"/>
    <w:rsid w:val="00C10CEF"/>
    <w:rsid w:val="00CB64F5"/>
    <w:rsid w:val="00D351F2"/>
    <w:rsid w:val="00D52311"/>
    <w:rsid w:val="00D60D90"/>
    <w:rsid w:val="00DB40A2"/>
    <w:rsid w:val="00DE66E4"/>
    <w:rsid w:val="00E455C4"/>
    <w:rsid w:val="00E959EB"/>
    <w:rsid w:val="00ED4C35"/>
    <w:rsid w:val="00F27AE8"/>
    <w:rsid w:val="00F72D1A"/>
    <w:rsid w:val="00F7640E"/>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B4BF6"/>
  <w15:docId w15:val="{3F75E386-D2BD-4D49-9C17-A4FB738B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E66E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E66E4"/>
    <w:pPr>
      <w:spacing w:after="100"/>
    </w:pPr>
  </w:style>
  <w:style w:type="paragraph" w:styleId="TOC2">
    <w:name w:val="toc 2"/>
    <w:basedOn w:val="Normal"/>
    <w:next w:val="Normal"/>
    <w:autoRedefine/>
    <w:uiPriority w:val="39"/>
    <w:unhideWhenUsed/>
    <w:rsid w:val="00DE66E4"/>
    <w:pPr>
      <w:spacing w:after="100"/>
      <w:ind w:left="220"/>
    </w:pPr>
  </w:style>
  <w:style w:type="character" w:styleId="Hyperlink">
    <w:name w:val="Hyperlink"/>
    <w:basedOn w:val="DefaultParagraphFont"/>
    <w:uiPriority w:val="99"/>
    <w:unhideWhenUsed/>
    <w:rsid w:val="00DE66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91518">
      <w:bodyDiv w:val="1"/>
      <w:marLeft w:val="0"/>
      <w:marRight w:val="0"/>
      <w:marTop w:val="0"/>
      <w:marBottom w:val="0"/>
      <w:divBdr>
        <w:top w:val="none" w:sz="0" w:space="0" w:color="auto"/>
        <w:left w:val="none" w:sz="0" w:space="0" w:color="auto"/>
        <w:bottom w:val="none" w:sz="0" w:space="0" w:color="auto"/>
        <w:right w:val="none" w:sz="0" w:space="0" w:color="auto"/>
      </w:divBdr>
    </w:div>
    <w:div w:id="187283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2024-09-02T13:32:00Z</dcterms:created>
  <dcterms:modified xsi:type="dcterms:W3CDTF">2025-02-20T00:45:00Z</dcterms:modified>
</cp:coreProperties>
</file>