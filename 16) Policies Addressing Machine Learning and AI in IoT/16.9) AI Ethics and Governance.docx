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8141" w14:textId="77777777" w:rsidR="0031068B" w:rsidRDefault="0031068B" w:rsidP="00BC1C52">
      <w:pPr>
        <w:ind w:hanging="1134"/>
      </w:pPr>
    </w:p>
    <w:p w14:paraId="392B519D" w14:textId="77777777" w:rsidR="0053192A" w:rsidRDefault="0053192A"/>
    <w:p w14:paraId="4DE6B3F3" w14:textId="77777777" w:rsidR="0053192A" w:rsidRDefault="0053192A"/>
    <w:p w14:paraId="269248CC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5D04" wp14:editId="065A309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DB782" w14:textId="4FD29CE6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231A65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15D0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3FDB782" w14:textId="4FD29CE6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231A65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F7394" w14:textId="77777777" w:rsidR="0053192A" w:rsidRDefault="0053192A"/>
    <w:p w14:paraId="6701DAD1" w14:textId="77777777" w:rsidR="0053192A" w:rsidRDefault="0053192A"/>
    <w:p w14:paraId="4D346CE6" w14:textId="77777777" w:rsidR="0053192A" w:rsidRDefault="0053192A"/>
    <w:p w14:paraId="6F429FC0" w14:textId="77777777" w:rsidR="0053192A" w:rsidRDefault="0053192A"/>
    <w:p w14:paraId="69F76DAD" w14:textId="77777777" w:rsidR="0053192A" w:rsidRDefault="0053192A"/>
    <w:p w14:paraId="54377976" w14:textId="77777777" w:rsidR="0053192A" w:rsidRDefault="0053192A"/>
    <w:p w14:paraId="6F3B881E" w14:textId="77777777" w:rsidR="0067231D" w:rsidRDefault="0067231D"/>
    <w:p w14:paraId="59E1E873" w14:textId="77777777" w:rsidR="0067231D" w:rsidRDefault="0067231D"/>
    <w:p w14:paraId="4A9F5FDD" w14:textId="77777777" w:rsidR="00BA4481" w:rsidRDefault="00BA4481"/>
    <w:p w14:paraId="5F2D8430" w14:textId="77777777" w:rsidR="00BA4481" w:rsidRDefault="00BA4481"/>
    <w:p w14:paraId="70351CA5" w14:textId="77777777" w:rsidR="00BA4481" w:rsidRDefault="00BA4481"/>
    <w:p w14:paraId="4098E5C5" w14:textId="77777777" w:rsidR="00BA4481" w:rsidRDefault="00BA4481"/>
    <w:p w14:paraId="44B38BE9" w14:textId="77777777" w:rsidR="00BA4481" w:rsidRDefault="00BA4481"/>
    <w:p w14:paraId="370B3F37" w14:textId="77777777" w:rsidR="00BA4481" w:rsidRDefault="00BA4481"/>
    <w:p w14:paraId="4584E517" w14:textId="77777777" w:rsidR="0067231D" w:rsidRDefault="0067231D"/>
    <w:p w14:paraId="16558178" w14:textId="4AA6D33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B81606" w:rsidRPr="00B81606">
        <w:rPr>
          <w:sz w:val="56"/>
          <w:szCs w:val="56"/>
        </w:rPr>
        <w:t>AI Ethics and Governance</w:t>
      </w:r>
      <w:r w:rsidRPr="0067231D">
        <w:rPr>
          <w:sz w:val="56"/>
          <w:szCs w:val="56"/>
        </w:rPr>
        <w:t>"</w:t>
      </w:r>
    </w:p>
    <w:p w14:paraId="69549176" w14:textId="77777777" w:rsidR="0053192A" w:rsidRDefault="0053192A"/>
    <w:p w14:paraId="6C5D56E6" w14:textId="77777777" w:rsidR="0053192A" w:rsidRDefault="0053192A"/>
    <w:p w14:paraId="53DB9922" w14:textId="77777777" w:rsidR="0053192A" w:rsidRDefault="0053192A"/>
    <w:p w14:paraId="2A8E96A1" w14:textId="77777777" w:rsidR="0053192A" w:rsidRDefault="0053192A"/>
    <w:p w14:paraId="3B3559D5" w14:textId="77777777" w:rsidR="0053192A" w:rsidRDefault="0053192A"/>
    <w:p w14:paraId="08C414D4" w14:textId="77777777" w:rsidR="0053192A" w:rsidRDefault="0053192A"/>
    <w:p w14:paraId="655FB153" w14:textId="77777777" w:rsidR="0053192A" w:rsidRDefault="0053192A"/>
    <w:p w14:paraId="2322B2B8" w14:textId="77777777" w:rsidR="0053192A" w:rsidRDefault="0053192A"/>
    <w:p w14:paraId="052EF019" w14:textId="77777777" w:rsidR="0053192A" w:rsidRDefault="0053192A"/>
    <w:p w14:paraId="74BDABD9" w14:textId="77777777" w:rsidR="0053192A" w:rsidRDefault="0053192A"/>
    <w:p w14:paraId="2B768996" w14:textId="77777777" w:rsidR="0053192A" w:rsidRDefault="0053192A"/>
    <w:p w14:paraId="7D890CBD" w14:textId="77777777" w:rsidR="0053192A" w:rsidRDefault="0053192A"/>
    <w:p w14:paraId="0DBAB948" w14:textId="77777777" w:rsidR="0053192A" w:rsidRDefault="0053192A"/>
    <w:p w14:paraId="4F62B421" w14:textId="77777777" w:rsidR="00BA4481" w:rsidRDefault="00BA4481"/>
    <w:p w14:paraId="18A53FF1" w14:textId="77777777" w:rsidR="00BA4481" w:rsidRDefault="00BA4481"/>
    <w:p w14:paraId="1692ADE3" w14:textId="77777777" w:rsidR="00BA4481" w:rsidRDefault="00BA4481"/>
    <w:p w14:paraId="14258CD3" w14:textId="77777777" w:rsidR="00BA4481" w:rsidRDefault="00BA4481"/>
    <w:p w14:paraId="7F982655" w14:textId="77777777" w:rsidR="00BA4481" w:rsidRDefault="00BA4481"/>
    <w:p w14:paraId="0B03871D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DF6940C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1631D4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26814E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21DCD4D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79A57C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725D804" w14:textId="147037EF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231A65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2CB36F3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DD14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F70929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F38C46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ABF313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3D0758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B2FC22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FD2BA5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52448F0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2383E5D" w14:textId="77777777" w:rsidR="00BA4481" w:rsidRDefault="00BA4481"/>
    <w:p w14:paraId="22BD5AB7" w14:textId="77777777" w:rsidR="00BA4481" w:rsidRDefault="00BA4481"/>
    <w:p w14:paraId="554DEBA8" w14:textId="77777777" w:rsidR="0053192A" w:rsidRDefault="0053192A"/>
    <w:p w14:paraId="29566952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31327B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40E832E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6F6DA5C" w14:textId="77777777" w:rsidR="0053192A" w:rsidRDefault="0053192A" w:rsidP="0053192A"/>
    <w:p w14:paraId="6723C599" w14:textId="77777777" w:rsidR="0053192A" w:rsidRDefault="0053192A" w:rsidP="0053192A">
      <w:r>
        <w:br w:type="page"/>
      </w:r>
    </w:p>
    <w:p w14:paraId="6260780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9EA025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73642BF8" w14:textId="77777777" w:rsidTr="00E455C4">
        <w:tc>
          <w:tcPr>
            <w:tcW w:w="1097" w:type="dxa"/>
          </w:tcPr>
          <w:p w14:paraId="11684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7F38B4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532F89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F776B8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775F0B40" w14:textId="77777777" w:rsidTr="00E455C4">
        <w:tc>
          <w:tcPr>
            <w:tcW w:w="1097" w:type="dxa"/>
          </w:tcPr>
          <w:p w14:paraId="64F7CF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1EC4F2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1A671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9679F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99D57F3" w14:textId="77777777" w:rsidTr="00E455C4">
        <w:tc>
          <w:tcPr>
            <w:tcW w:w="1097" w:type="dxa"/>
          </w:tcPr>
          <w:p w14:paraId="143F8B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4E943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3E249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B1C59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443AEDC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639826D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F177FF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96045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D31925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FB94033" w14:textId="77777777" w:rsidTr="00E455C4">
        <w:tc>
          <w:tcPr>
            <w:tcW w:w="2534" w:type="dxa"/>
          </w:tcPr>
          <w:p w14:paraId="01C7DC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B607D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55B71FB" w14:textId="77777777" w:rsidTr="00E455C4">
        <w:tc>
          <w:tcPr>
            <w:tcW w:w="2534" w:type="dxa"/>
          </w:tcPr>
          <w:p w14:paraId="30E0E7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2C66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F0ADB91" w14:textId="77777777" w:rsidTr="00E455C4">
        <w:tc>
          <w:tcPr>
            <w:tcW w:w="2534" w:type="dxa"/>
          </w:tcPr>
          <w:p w14:paraId="40305D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85EE1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0C8C689" w14:textId="77777777" w:rsidTr="00E455C4">
        <w:tc>
          <w:tcPr>
            <w:tcW w:w="2534" w:type="dxa"/>
          </w:tcPr>
          <w:p w14:paraId="7E961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F1FC4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1755DA0" w14:textId="77777777" w:rsidR="0053192A" w:rsidRPr="00302F91" w:rsidRDefault="0053192A" w:rsidP="0053192A">
      <w:pPr>
        <w:rPr>
          <w:sz w:val="24"/>
          <w:szCs w:val="24"/>
        </w:rPr>
      </w:pPr>
    </w:p>
    <w:p w14:paraId="5E956D2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8993E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9FC3F9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D1F630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ED30BF" w14:textId="77777777" w:rsidTr="00E455C4">
        <w:tc>
          <w:tcPr>
            <w:tcW w:w="1674" w:type="dxa"/>
          </w:tcPr>
          <w:p w14:paraId="482817E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52AEB5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A9429D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411551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531F269" w14:textId="77777777" w:rsidTr="00E455C4">
        <w:tc>
          <w:tcPr>
            <w:tcW w:w="1674" w:type="dxa"/>
          </w:tcPr>
          <w:p w14:paraId="4B7409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DAF4F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97F3F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71B902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19BB14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CEDAD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82D648F" w14:textId="77777777" w:rsidR="0053192A" w:rsidRDefault="0053192A"/>
    <w:p w14:paraId="6077A78D" w14:textId="77777777" w:rsidR="0067231D" w:rsidRDefault="0067231D"/>
    <w:p w14:paraId="6963B1C0" w14:textId="77777777" w:rsidR="0067231D" w:rsidRDefault="0067231D"/>
    <w:p w14:paraId="30A6F150" w14:textId="77777777" w:rsidR="0067231D" w:rsidRDefault="0067231D"/>
    <w:p w14:paraId="0F844662" w14:textId="77777777" w:rsidR="0067231D" w:rsidRDefault="0067231D"/>
    <w:p w14:paraId="608CD98B" w14:textId="77777777" w:rsidR="0067231D" w:rsidRDefault="0067231D"/>
    <w:p w14:paraId="16828F54" w14:textId="77777777" w:rsidR="0067231D" w:rsidRDefault="0067231D"/>
    <w:p w14:paraId="29C13739" w14:textId="77777777" w:rsidR="0067231D" w:rsidRDefault="0067231D"/>
    <w:p w14:paraId="747057E7" w14:textId="77777777" w:rsidR="0067231D" w:rsidRDefault="0067231D"/>
    <w:p w14:paraId="14E91CBA" w14:textId="77777777" w:rsidR="0067231D" w:rsidRDefault="0067231D"/>
    <w:p w14:paraId="4DFFBCF3" w14:textId="77777777" w:rsidR="0067231D" w:rsidRDefault="0067231D"/>
    <w:p w14:paraId="670084A6" w14:textId="77777777" w:rsidR="0067231D" w:rsidRDefault="0067231D"/>
    <w:p w14:paraId="19EDD45C" w14:textId="77777777" w:rsidR="0067231D" w:rsidRDefault="0067231D"/>
    <w:p w14:paraId="53F89128" w14:textId="77777777" w:rsidR="0067231D" w:rsidRDefault="0067231D"/>
    <w:p w14:paraId="01E58D2B" w14:textId="77777777" w:rsidR="0067231D" w:rsidRDefault="0067231D"/>
    <w:p w14:paraId="5E6551BB" w14:textId="77777777" w:rsidR="0067231D" w:rsidRDefault="0067231D"/>
    <w:p w14:paraId="5286BA15" w14:textId="77777777" w:rsidR="00007907" w:rsidRDefault="00007907"/>
    <w:p w14:paraId="3EA0C09A" w14:textId="77777777" w:rsidR="00007907" w:rsidRDefault="00007907"/>
    <w:p w14:paraId="65A1F218" w14:textId="77777777" w:rsidR="00007907" w:rsidRDefault="00007907"/>
    <w:p w14:paraId="506D4B58" w14:textId="77777777" w:rsidR="00007907" w:rsidRDefault="00007907"/>
    <w:p w14:paraId="1F98772C" w14:textId="77777777" w:rsidR="00007907" w:rsidRDefault="00007907"/>
    <w:p w14:paraId="75E18DE4" w14:textId="77777777" w:rsidR="00007907" w:rsidRDefault="00007907"/>
    <w:p w14:paraId="3E9B9D12" w14:textId="77777777" w:rsidR="00007907" w:rsidRDefault="00007907"/>
    <w:p w14:paraId="69F73A8F" w14:textId="77777777" w:rsidR="00007907" w:rsidRDefault="00007907"/>
    <w:p w14:paraId="0EAC8E50" w14:textId="77777777" w:rsidR="00007907" w:rsidRDefault="00007907"/>
    <w:p w14:paraId="7B28DB2E" w14:textId="77777777" w:rsidR="00007907" w:rsidRDefault="00007907"/>
    <w:p w14:paraId="24418992" w14:textId="77777777" w:rsidR="00007907" w:rsidRDefault="00007907"/>
    <w:p w14:paraId="2CAEA72F" w14:textId="77777777" w:rsidR="00007907" w:rsidRDefault="00007907"/>
    <w:p w14:paraId="0038B487" w14:textId="77777777" w:rsidR="00007907" w:rsidRDefault="00007907"/>
    <w:p w14:paraId="6FFD6C18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959384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E8F4E" w14:textId="7517E1B4" w:rsidR="00007907" w:rsidRDefault="00007907">
          <w:pPr>
            <w:pStyle w:val="TOCHeading"/>
          </w:pPr>
          <w:r>
            <w:t>Table of Contents</w:t>
          </w:r>
        </w:p>
        <w:p w14:paraId="23D065D3" w14:textId="4787929A" w:rsidR="00B60371" w:rsidRDefault="000079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429" w:history="1">
            <w:r w:rsidR="00B60371" w:rsidRPr="00916C3E">
              <w:rPr>
                <w:rStyle w:val="Hyperlink"/>
                <w:noProof/>
              </w:rPr>
              <w:t>1.</w:t>
            </w:r>
            <w:r w:rsidR="00B6037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B60371" w:rsidRPr="00916C3E">
              <w:rPr>
                <w:rStyle w:val="Hyperlink"/>
                <w:noProof/>
              </w:rPr>
              <w:t>Introduction</w:t>
            </w:r>
            <w:r w:rsidR="00B60371">
              <w:rPr>
                <w:noProof/>
                <w:webHidden/>
              </w:rPr>
              <w:tab/>
            </w:r>
            <w:r w:rsidR="00B60371">
              <w:rPr>
                <w:noProof/>
                <w:webHidden/>
              </w:rPr>
              <w:fldChar w:fldCharType="begin"/>
            </w:r>
            <w:r w:rsidR="00B60371">
              <w:rPr>
                <w:noProof/>
                <w:webHidden/>
              </w:rPr>
              <w:instrText xml:space="preserve"> PAGEREF _Toc176334429 \h </w:instrText>
            </w:r>
            <w:r w:rsidR="00B60371">
              <w:rPr>
                <w:noProof/>
                <w:webHidden/>
              </w:rPr>
            </w:r>
            <w:r w:rsidR="00B60371">
              <w:rPr>
                <w:noProof/>
                <w:webHidden/>
              </w:rPr>
              <w:fldChar w:fldCharType="separate"/>
            </w:r>
            <w:r w:rsidR="00B60371">
              <w:rPr>
                <w:noProof/>
                <w:webHidden/>
              </w:rPr>
              <w:t>4</w:t>
            </w:r>
            <w:r w:rsidR="00B60371">
              <w:rPr>
                <w:noProof/>
                <w:webHidden/>
              </w:rPr>
              <w:fldChar w:fldCharType="end"/>
            </w:r>
          </w:hyperlink>
        </w:p>
        <w:p w14:paraId="0CDF0F92" w14:textId="433B37C3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0" w:history="1">
            <w:r w:rsidRPr="00916C3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0531" w14:textId="34FDA49C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1" w:history="1">
            <w:r w:rsidRPr="00916C3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08A3" w14:textId="00435050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2" w:history="1">
            <w:r w:rsidRPr="00916C3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14E8" w14:textId="49C690A8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3" w:history="1">
            <w:r w:rsidRPr="00916C3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Ethical AI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CAE5" w14:textId="53003A41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4" w:history="1">
            <w:r w:rsidRPr="00916C3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Transparency and Explainability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7907" w14:textId="4F09BE0A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5" w:history="1">
            <w:r w:rsidRPr="00916C3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Accountability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C01B" w14:textId="56468404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6" w:history="1">
            <w:r w:rsidRPr="00916C3E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Fairness and Non-discrimination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BF5A" w14:textId="17F0ED57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7" w:history="1">
            <w:r w:rsidRPr="00916C3E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Human Oversight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ADA0" w14:textId="11385537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8" w:history="1">
            <w:r w:rsidRPr="00916C3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8300" w14:textId="45273AE7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9" w:history="1">
            <w:r w:rsidRPr="00916C3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99D2" w14:textId="5970AF02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0" w:history="1">
            <w:r w:rsidRPr="00916C3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5FCE" w14:textId="77E2132F" w:rsidR="00007907" w:rsidRDefault="00007907">
          <w:r>
            <w:rPr>
              <w:b/>
              <w:bCs/>
              <w:noProof/>
            </w:rPr>
            <w:fldChar w:fldCharType="end"/>
          </w:r>
        </w:p>
      </w:sdtContent>
    </w:sdt>
    <w:p w14:paraId="6828BA8B" w14:textId="77777777" w:rsidR="0067231D" w:rsidRDefault="0067231D"/>
    <w:p w14:paraId="7D896100" w14:textId="77777777" w:rsidR="0067231D" w:rsidRDefault="0067231D"/>
    <w:p w14:paraId="1A5B3C88" w14:textId="77777777" w:rsidR="0067231D" w:rsidRDefault="0067231D"/>
    <w:p w14:paraId="392DE6E1" w14:textId="77777777" w:rsidR="0067231D" w:rsidRDefault="0067231D"/>
    <w:p w14:paraId="30FF056E" w14:textId="77777777" w:rsidR="0067231D" w:rsidRDefault="0067231D"/>
    <w:p w14:paraId="42800F93" w14:textId="77777777" w:rsidR="0067231D" w:rsidRDefault="0067231D"/>
    <w:p w14:paraId="45E2403C" w14:textId="77777777" w:rsidR="0067231D" w:rsidRDefault="0067231D"/>
    <w:p w14:paraId="13C722BA" w14:textId="77777777" w:rsidR="0067231D" w:rsidRDefault="0067231D"/>
    <w:p w14:paraId="598C06BF" w14:textId="77777777" w:rsidR="0067231D" w:rsidRDefault="0067231D"/>
    <w:p w14:paraId="6BEBAAAC" w14:textId="77777777" w:rsidR="0067231D" w:rsidRDefault="0067231D"/>
    <w:p w14:paraId="4AFF67CB" w14:textId="77777777" w:rsidR="0067231D" w:rsidRDefault="0067231D"/>
    <w:p w14:paraId="433DB262" w14:textId="77777777" w:rsidR="0067231D" w:rsidRDefault="0067231D"/>
    <w:p w14:paraId="2EEE68D4" w14:textId="77777777" w:rsidR="00007907" w:rsidRDefault="00007907" w:rsidP="00193766">
      <w:pPr>
        <w:tabs>
          <w:tab w:val="left" w:pos="4055"/>
        </w:tabs>
      </w:pPr>
    </w:p>
    <w:p w14:paraId="0A55C13F" w14:textId="77777777" w:rsidR="00007907" w:rsidRDefault="00007907" w:rsidP="00193766">
      <w:pPr>
        <w:tabs>
          <w:tab w:val="left" w:pos="4055"/>
        </w:tabs>
      </w:pPr>
    </w:p>
    <w:p w14:paraId="28C50DA5" w14:textId="77777777" w:rsidR="00007907" w:rsidRDefault="00007907" w:rsidP="00193766">
      <w:pPr>
        <w:tabs>
          <w:tab w:val="left" w:pos="4055"/>
        </w:tabs>
      </w:pPr>
    </w:p>
    <w:p w14:paraId="3C15E4C7" w14:textId="77777777" w:rsidR="00007907" w:rsidRDefault="00007907" w:rsidP="00193766">
      <w:pPr>
        <w:tabs>
          <w:tab w:val="left" w:pos="4055"/>
        </w:tabs>
      </w:pPr>
    </w:p>
    <w:p w14:paraId="3FE3BDF1" w14:textId="77777777" w:rsidR="00007907" w:rsidRDefault="00007907" w:rsidP="00193766">
      <w:pPr>
        <w:tabs>
          <w:tab w:val="left" w:pos="4055"/>
        </w:tabs>
      </w:pPr>
    </w:p>
    <w:p w14:paraId="0D360D0B" w14:textId="77777777" w:rsidR="00007907" w:rsidRDefault="00007907" w:rsidP="00193766">
      <w:pPr>
        <w:tabs>
          <w:tab w:val="left" w:pos="4055"/>
        </w:tabs>
      </w:pPr>
    </w:p>
    <w:p w14:paraId="01A8B070" w14:textId="77777777" w:rsidR="00007907" w:rsidRDefault="00007907" w:rsidP="00193766">
      <w:pPr>
        <w:tabs>
          <w:tab w:val="left" w:pos="4055"/>
        </w:tabs>
      </w:pPr>
    </w:p>
    <w:p w14:paraId="7BA1E3CA" w14:textId="77777777" w:rsidR="00007907" w:rsidRDefault="00007907" w:rsidP="00193766">
      <w:pPr>
        <w:tabs>
          <w:tab w:val="left" w:pos="4055"/>
        </w:tabs>
      </w:pPr>
    </w:p>
    <w:p w14:paraId="5B94A3C0" w14:textId="77777777" w:rsidR="00007907" w:rsidRDefault="00007907" w:rsidP="00193766">
      <w:pPr>
        <w:tabs>
          <w:tab w:val="left" w:pos="4055"/>
        </w:tabs>
      </w:pPr>
    </w:p>
    <w:p w14:paraId="6976BE8C" w14:textId="77777777" w:rsidR="00007907" w:rsidRDefault="00007907" w:rsidP="00193766">
      <w:pPr>
        <w:tabs>
          <w:tab w:val="left" w:pos="4055"/>
        </w:tabs>
      </w:pPr>
    </w:p>
    <w:p w14:paraId="3C80D09B" w14:textId="77777777" w:rsidR="00007907" w:rsidRDefault="00007907" w:rsidP="00193766">
      <w:pPr>
        <w:tabs>
          <w:tab w:val="left" w:pos="4055"/>
        </w:tabs>
      </w:pPr>
    </w:p>
    <w:p w14:paraId="1B802700" w14:textId="77777777" w:rsidR="00007907" w:rsidRDefault="00007907" w:rsidP="00193766">
      <w:pPr>
        <w:tabs>
          <w:tab w:val="left" w:pos="4055"/>
        </w:tabs>
      </w:pPr>
    </w:p>
    <w:p w14:paraId="1E058803" w14:textId="77777777" w:rsidR="00007907" w:rsidRDefault="00007907" w:rsidP="00193766">
      <w:pPr>
        <w:tabs>
          <w:tab w:val="left" w:pos="4055"/>
        </w:tabs>
      </w:pPr>
    </w:p>
    <w:p w14:paraId="09414CE5" w14:textId="77777777" w:rsidR="00007907" w:rsidRDefault="00007907" w:rsidP="00193766">
      <w:pPr>
        <w:tabs>
          <w:tab w:val="left" w:pos="4055"/>
        </w:tabs>
      </w:pPr>
    </w:p>
    <w:p w14:paraId="2145280A" w14:textId="77777777" w:rsidR="00007907" w:rsidRDefault="00007907" w:rsidP="00193766">
      <w:pPr>
        <w:tabs>
          <w:tab w:val="left" w:pos="4055"/>
        </w:tabs>
      </w:pPr>
    </w:p>
    <w:p w14:paraId="134C1411" w14:textId="77777777" w:rsidR="00007907" w:rsidRDefault="00007907" w:rsidP="00193766">
      <w:pPr>
        <w:tabs>
          <w:tab w:val="left" w:pos="4055"/>
        </w:tabs>
      </w:pPr>
    </w:p>
    <w:p w14:paraId="72F65367" w14:textId="77777777" w:rsidR="00007907" w:rsidRDefault="00007907" w:rsidP="00193766">
      <w:pPr>
        <w:tabs>
          <w:tab w:val="left" w:pos="4055"/>
        </w:tabs>
      </w:pPr>
    </w:p>
    <w:p w14:paraId="3764F1BC" w14:textId="77777777" w:rsidR="00007907" w:rsidRDefault="00007907" w:rsidP="00193766">
      <w:pPr>
        <w:tabs>
          <w:tab w:val="left" w:pos="4055"/>
        </w:tabs>
      </w:pPr>
    </w:p>
    <w:p w14:paraId="62FA3829" w14:textId="77777777" w:rsidR="00007907" w:rsidRDefault="00007907" w:rsidP="00193766">
      <w:pPr>
        <w:tabs>
          <w:tab w:val="left" w:pos="4055"/>
        </w:tabs>
      </w:pPr>
    </w:p>
    <w:p w14:paraId="00349212" w14:textId="77777777" w:rsidR="00007907" w:rsidRDefault="00007907" w:rsidP="00193766">
      <w:pPr>
        <w:tabs>
          <w:tab w:val="left" w:pos="4055"/>
        </w:tabs>
      </w:pPr>
    </w:p>
    <w:p w14:paraId="20E84EF9" w14:textId="77777777" w:rsidR="00007907" w:rsidRDefault="00007907" w:rsidP="00193766">
      <w:pPr>
        <w:tabs>
          <w:tab w:val="left" w:pos="4055"/>
        </w:tabs>
      </w:pPr>
    </w:p>
    <w:p w14:paraId="744FE5E8" w14:textId="77777777" w:rsidR="00007907" w:rsidRDefault="00007907" w:rsidP="00193766">
      <w:pPr>
        <w:tabs>
          <w:tab w:val="left" w:pos="4055"/>
        </w:tabs>
      </w:pPr>
    </w:p>
    <w:p w14:paraId="38CB50EC" w14:textId="77777777" w:rsidR="00007907" w:rsidRDefault="00007907" w:rsidP="00193766">
      <w:pPr>
        <w:tabs>
          <w:tab w:val="left" w:pos="4055"/>
        </w:tabs>
      </w:pPr>
    </w:p>
    <w:p w14:paraId="30F13910" w14:textId="3833DDA8" w:rsidR="0067231D" w:rsidRDefault="00193766" w:rsidP="00193766">
      <w:pPr>
        <w:tabs>
          <w:tab w:val="left" w:pos="4055"/>
        </w:tabs>
      </w:pPr>
      <w:r>
        <w:tab/>
      </w:r>
    </w:p>
    <w:p w14:paraId="3126DE06" w14:textId="77777777" w:rsidR="0067231D" w:rsidRDefault="0067231D"/>
    <w:p w14:paraId="3B206366" w14:textId="77777777" w:rsidR="0067231D" w:rsidRDefault="0067231D"/>
    <w:p w14:paraId="3FDC3D02" w14:textId="0C5EA2E3" w:rsidR="00B81606" w:rsidRPr="00B81606" w:rsidRDefault="00B81606" w:rsidP="00B81606">
      <w:pPr>
        <w:pStyle w:val="Heading1"/>
      </w:pPr>
      <w:bookmarkStart w:id="0" w:name="_Toc176334429"/>
      <w:r w:rsidRPr="00B81606">
        <w:t>Introduction</w:t>
      </w:r>
      <w:bookmarkEnd w:id="0"/>
    </w:p>
    <w:p w14:paraId="7F1D43F3" w14:textId="5FB49DB0" w:rsidR="00B81606" w:rsidRPr="00B81606" w:rsidRDefault="00B81606" w:rsidP="00B81606">
      <w:r w:rsidRPr="00B81606">
        <w:t>The integration of Artificial Intelligence (AI) into the Internet of Things (IoT) ecosystem presents opportunities for innovation and efficiency but also raises ethical concerns. The use of AI in decision-making processes, data analysis, and automation can have significant implications for individuals, society, and the organi</w:t>
      </w:r>
      <w:r w:rsidR="00F31468">
        <w:t>s</w:t>
      </w:r>
      <w:r w:rsidRPr="00B81606">
        <w:t>ation. This policy establishes a framework for ensuring the ethical and responsible development, deployment, and use of AI within the organi</w:t>
      </w:r>
      <w:r w:rsidR="00F31468">
        <w:t>s</w:t>
      </w:r>
      <w:r w:rsidRPr="00B81606">
        <w:t>ation's IoT infrastructure.</w:t>
      </w:r>
      <w:r>
        <w:br/>
      </w:r>
    </w:p>
    <w:p w14:paraId="20C4B365" w14:textId="6366C47B" w:rsidR="00B81606" w:rsidRPr="00B81606" w:rsidRDefault="00B81606" w:rsidP="00B81606">
      <w:pPr>
        <w:pStyle w:val="Heading1"/>
      </w:pPr>
      <w:bookmarkStart w:id="1" w:name="_Toc176334430"/>
      <w:r w:rsidRPr="00B81606">
        <w:t>Purpose</w:t>
      </w:r>
      <w:bookmarkEnd w:id="1"/>
    </w:p>
    <w:p w14:paraId="3522F5BF" w14:textId="6ADD9ADC" w:rsidR="00B81606" w:rsidRPr="00B81606" w:rsidRDefault="00B81606" w:rsidP="00B81606">
      <w:r w:rsidRPr="00B81606">
        <w:t>The purpose of this policy is to define the ethical principles and governance mechanisms that guide the organi</w:t>
      </w:r>
      <w:r w:rsidR="00F31468">
        <w:t>s</w:t>
      </w:r>
      <w:r w:rsidRPr="00B81606">
        <w:t>ation's use of AI in the IoT context. This policy aims to:</w:t>
      </w:r>
    </w:p>
    <w:p w14:paraId="193A61E0" w14:textId="32E0866E" w:rsidR="00B81606" w:rsidRPr="00B81606" w:rsidRDefault="00B81606" w:rsidP="00B81606">
      <w:pPr>
        <w:numPr>
          <w:ilvl w:val="0"/>
          <w:numId w:val="4"/>
        </w:numPr>
      </w:pPr>
      <w:r w:rsidRPr="00B81606">
        <w:t>Ensure that AI is used in a manner that aligns with the organi</w:t>
      </w:r>
      <w:r w:rsidR="00F31468">
        <w:t>s</w:t>
      </w:r>
      <w:r w:rsidRPr="00B81606">
        <w:t>ation's values and ethical principles.</w:t>
      </w:r>
    </w:p>
    <w:p w14:paraId="6FC99EC5" w14:textId="77777777" w:rsidR="00B81606" w:rsidRPr="00B81606" w:rsidRDefault="00B81606" w:rsidP="00B81606">
      <w:pPr>
        <w:numPr>
          <w:ilvl w:val="0"/>
          <w:numId w:val="4"/>
        </w:numPr>
      </w:pPr>
      <w:r w:rsidRPr="00B81606">
        <w:t>Promote transparency, fairness, and accountability in AI-driven decision-making.</w:t>
      </w:r>
    </w:p>
    <w:p w14:paraId="24DCE7F3" w14:textId="77777777" w:rsidR="00B81606" w:rsidRPr="00B81606" w:rsidRDefault="00B81606" w:rsidP="00B81606">
      <w:pPr>
        <w:numPr>
          <w:ilvl w:val="0"/>
          <w:numId w:val="4"/>
        </w:numPr>
      </w:pPr>
      <w:r w:rsidRPr="00B81606">
        <w:t>Mitigate the risk of bias, discrimination, and unintended consequences.</w:t>
      </w:r>
    </w:p>
    <w:p w14:paraId="49BB1CD5" w14:textId="17AF9980" w:rsidR="00B81606" w:rsidRPr="00B81606" w:rsidRDefault="00B81606" w:rsidP="00B81606">
      <w:pPr>
        <w:numPr>
          <w:ilvl w:val="0"/>
          <w:numId w:val="4"/>
        </w:numPr>
      </w:pPr>
      <w:r w:rsidRPr="00B81606">
        <w:t>Maintain human oversight and control over AI systems.</w:t>
      </w:r>
      <w:r>
        <w:br/>
      </w:r>
    </w:p>
    <w:p w14:paraId="2A4E0321" w14:textId="726A3901" w:rsidR="00B81606" w:rsidRPr="00B81606" w:rsidRDefault="00B81606" w:rsidP="00B81606">
      <w:pPr>
        <w:pStyle w:val="Heading1"/>
      </w:pPr>
      <w:bookmarkStart w:id="2" w:name="_Toc176334431"/>
      <w:r w:rsidRPr="00B81606">
        <w:t>Scope</w:t>
      </w:r>
      <w:bookmarkEnd w:id="2"/>
    </w:p>
    <w:p w14:paraId="0DDAC41C" w14:textId="19F5538B" w:rsidR="00B81606" w:rsidRPr="00B81606" w:rsidRDefault="00B81606" w:rsidP="00B81606">
      <w:r w:rsidRPr="00B81606">
        <w:t>This policy applies to all AI models, algorithms, and applications developed, deployed, or utili</w:t>
      </w:r>
      <w:r w:rsidR="00F31468">
        <w:t>s</w:t>
      </w:r>
      <w:r w:rsidRPr="00B81606">
        <w:t>ed within the organi</w:t>
      </w:r>
      <w:r w:rsidR="00F31468">
        <w:t>s</w:t>
      </w:r>
      <w:r w:rsidRPr="00B81606">
        <w:t>ation's IoT environment.</w:t>
      </w:r>
      <w:r>
        <w:br/>
      </w:r>
    </w:p>
    <w:p w14:paraId="1CA225B7" w14:textId="7F4AFFCE" w:rsidR="00B81606" w:rsidRPr="00B81606" w:rsidRDefault="00B81606" w:rsidP="00B81606">
      <w:pPr>
        <w:pStyle w:val="Heading1"/>
      </w:pPr>
      <w:bookmarkStart w:id="3" w:name="_Toc176334432"/>
      <w:r w:rsidRPr="00B81606">
        <w:t>Policy Statement</w:t>
      </w:r>
      <w:bookmarkEnd w:id="3"/>
    </w:p>
    <w:p w14:paraId="138D9228" w14:textId="3A53D5D3" w:rsidR="00B81606" w:rsidRPr="00B81606" w:rsidRDefault="00B81606" w:rsidP="00B81606">
      <w:pPr>
        <w:pStyle w:val="Heading2"/>
      </w:pPr>
      <w:bookmarkStart w:id="4" w:name="_Toc176334433"/>
      <w:r w:rsidRPr="00B81606">
        <w:t>Ethical AI Principles</w:t>
      </w:r>
      <w:bookmarkEnd w:id="4"/>
    </w:p>
    <w:p w14:paraId="392CD69B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Beneficence:</w:t>
      </w:r>
      <w:r w:rsidRPr="00B81606">
        <w:t xml:space="preserve"> AI shall be used to promote human well-being, safety, and societal benefit.</w:t>
      </w:r>
    </w:p>
    <w:p w14:paraId="0831DC7E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Non-maleficence:</w:t>
      </w:r>
      <w:r w:rsidRPr="00B81606">
        <w:t xml:space="preserve"> AI shall not be used to cause harm or inflict damage on individuals or society.</w:t>
      </w:r>
    </w:p>
    <w:p w14:paraId="7BE47BA0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Autonomy:</w:t>
      </w:r>
      <w:r w:rsidRPr="00B81606">
        <w:t xml:space="preserve"> AI shall respect human autonomy and avoid undue influence or manipulation.</w:t>
      </w:r>
    </w:p>
    <w:p w14:paraId="0767AFA0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Justice:</w:t>
      </w:r>
      <w:r w:rsidRPr="00B81606">
        <w:t xml:space="preserve"> AI shall be fair and unbiased, avoiding discrimination or prejudice.</w:t>
      </w:r>
    </w:p>
    <w:p w14:paraId="2FC94266" w14:textId="3D3ED73E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Explainability:</w:t>
      </w:r>
      <w:r w:rsidRPr="00B81606">
        <w:t xml:space="preserve"> AI systems shall be transparent and provide understandable explanations for their decisions, especially in critical applications.</w:t>
      </w:r>
      <w:r>
        <w:br/>
      </w:r>
    </w:p>
    <w:p w14:paraId="57052283" w14:textId="620C537E" w:rsidR="00B81606" w:rsidRPr="00B81606" w:rsidRDefault="00B81606" w:rsidP="00B81606">
      <w:pPr>
        <w:pStyle w:val="Heading2"/>
      </w:pPr>
      <w:bookmarkStart w:id="5" w:name="_Toc176334434"/>
      <w:r w:rsidRPr="00B81606">
        <w:t>Transparency and Explainability</w:t>
      </w:r>
      <w:bookmarkEnd w:id="5"/>
    </w:p>
    <w:p w14:paraId="7B09E529" w14:textId="2BA41E68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Explainable AI (XAI):</w:t>
      </w:r>
      <w:r w:rsidRPr="00B81606">
        <w:t xml:space="preserve"> The organi</w:t>
      </w:r>
      <w:r w:rsidR="00F31468">
        <w:t>s</w:t>
      </w:r>
      <w:r w:rsidRPr="00B81606">
        <w:t>ation shall strive to use explainable AI techniques to provide insights into the reasoning behind AI-driven decisions.</w:t>
      </w:r>
    </w:p>
    <w:p w14:paraId="45A95379" w14:textId="77777777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Documentation:</w:t>
      </w:r>
      <w:r w:rsidRPr="00B81606">
        <w:t xml:space="preserve"> AI models and algorithms shall be documented, including their purpose, data sources, and decision-making processes.</w:t>
      </w:r>
    </w:p>
    <w:p w14:paraId="0BF43349" w14:textId="0DEBFF77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Communication:</w:t>
      </w:r>
      <w:r w:rsidRPr="00B81606">
        <w:t xml:space="preserve"> Clear and understandable explanations of AI-driven outcomes shall be provided to affected individuals and stakeholders.</w:t>
      </w:r>
      <w:r>
        <w:br/>
      </w:r>
    </w:p>
    <w:p w14:paraId="32602155" w14:textId="381960F0" w:rsidR="00B81606" w:rsidRPr="00B81606" w:rsidRDefault="00B81606" w:rsidP="00B81606">
      <w:pPr>
        <w:pStyle w:val="Heading2"/>
      </w:pPr>
      <w:bookmarkStart w:id="6" w:name="_Toc176334435"/>
      <w:r w:rsidRPr="00B81606">
        <w:t>Accountability and Responsibility</w:t>
      </w:r>
      <w:bookmarkEnd w:id="6"/>
    </w:p>
    <w:p w14:paraId="2CEB7AFE" w14:textId="77777777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t>Clear Responsibility:</w:t>
      </w:r>
      <w:r w:rsidRPr="00B81606">
        <w:t xml:space="preserve"> Clear lines of responsibility and accountability shall be established for the development, deployment, and use of AI systems.</w:t>
      </w:r>
    </w:p>
    <w:p w14:paraId="60DA3631" w14:textId="77777777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t>Human Oversight:</w:t>
      </w:r>
      <w:r w:rsidRPr="00B81606">
        <w:t xml:space="preserve"> Human oversight and control mechanisms shall be implemented to ensure that AI systems operate within defined ethical boundaries.</w:t>
      </w:r>
    </w:p>
    <w:p w14:paraId="2E5DE06D" w14:textId="40A8AB55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lastRenderedPageBreak/>
        <w:t>Impact Assessments:</w:t>
      </w:r>
      <w:r w:rsidRPr="00B81606">
        <w:t xml:space="preserve"> The potential impact of AI systems on individuals, society, and the environment shall be assessed before deployment.</w:t>
      </w:r>
      <w:r>
        <w:br/>
      </w:r>
    </w:p>
    <w:p w14:paraId="62777B47" w14:textId="1DE6B65F" w:rsidR="00B81606" w:rsidRPr="00B81606" w:rsidRDefault="00B81606" w:rsidP="00B81606">
      <w:pPr>
        <w:pStyle w:val="Heading2"/>
      </w:pPr>
      <w:bookmarkStart w:id="7" w:name="_Toc176334436"/>
      <w:r w:rsidRPr="00B81606">
        <w:t>Fairness and Non-discrimination</w:t>
      </w:r>
      <w:bookmarkEnd w:id="7"/>
    </w:p>
    <w:p w14:paraId="1CC15027" w14:textId="77777777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Bias Mitigation:</w:t>
      </w:r>
      <w:r w:rsidRPr="00B81606">
        <w:t xml:space="preserve"> Measures shall be taken to identify and mitigate potential biases in AI models and algorithms.</w:t>
      </w:r>
    </w:p>
    <w:p w14:paraId="3F2C9739" w14:textId="77777777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Fairness Testing:</w:t>
      </w:r>
      <w:r w:rsidRPr="00B81606">
        <w:t xml:space="preserve"> AI systems shall be regularly tested to ensure fairness and avoid discriminatory outcomes.</w:t>
      </w:r>
    </w:p>
    <w:p w14:paraId="2CB2423F" w14:textId="36EF1F99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Diverse Development Teams:</w:t>
      </w:r>
      <w:r w:rsidRPr="00B81606">
        <w:t xml:space="preserve"> AI development teams shall be diverse and inclusive to promote a variety of perspectives and reduce the risk of bias.</w:t>
      </w:r>
      <w:r>
        <w:br/>
      </w:r>
    </w:p>
    <w:p w14:paraId="4DA42AE0" w14:textId="33E538F7" w:rsidR="00B81606" w:rsidRPr="00B81606" w:rsidRDefault="00B81606" w:rsidP="00B81606">
      <w:pPr>
        <w:pStyle w:val="Heading2"/>
      </w:pPr>
      <w:bookmarkStart w:id="8" w:name="_Toc176334437"/>
      <w:r w:rsidRPr="00B81606">
        <w:t>Human Oversight and Control</w:t>
      </w:r>
      <w:bookmarkEnd w:id="8"/>
    </w:p>
    <w:p w14:paraId="2E0DB1DC" w14:textId="77777777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Human-in-the-Loop:</w:t>
      </w:r>
      <w:r w:rsidRPr="00B81606">
        <w:t xml:space="preserve"> Critical decisions or actions involving AI shall be subject to human review and approval.</w:t>
      </w:r>
    </w:p>
    <w:p w14:paraId="5E6D20A2" w14:textId="77777777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Override Mechanisms:</w:t>
      </w:r>
      <w:r w:rsidRPr="00B81606">
        <w:t xml:space="preserve"> Mechanisms shall be in place to allow humans to override or intervene in AI systems if necessary.</w:t>
      </w:r>
    </w:p>
    <w:p w14:paraId="1B89CD48" w14:textId="222244A1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Accountability:</w:t>
      </w:r>
      <w:r w:rsidRPr="00B81606">
        <w:t xml:space="preserve"> Individuals and teams responsible for AI systems shall be held accountable for their actions and decisions.</w:t>
      </w:r>
      <w:r>
        <w:br/>
      </w:r>
    </w:p>
    <w:p w14:paraId="10950240" w14:textId="5B93CFFB" w:rsidR="00B81606" w:rsidRPr="00B81606" w:rsidRDefault="00B81606" w:rsidP="00B81606">
      <w:pPr>
        <w:pStyle w:val="Heading1"/>
      </w:pPr>
      <w:bookmarkStart w:id="9" w:name="_Toc176334438"/>
      <w:r w:rsidRPr="00B81606">
        <w:t>Responsibilities</w:t>
      </w:r>
      <w:bookmarkEnd w:id="9"/>
    </w:p>
    <w:p w14:paraId="3F84027A" w14:textId="78BBB70F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AI Ethics Committee:</w:t>
      </w:r>
      <w:r w:rsidRPr="00B81606">
        <w:t xml:space="preserve"> An AI Ethics Committee shall be established to oversee the ethical development and use of AI within the organi</w:t>
      </w:r>
      <w:r w:rsidR="00F31468">
        <w:t>s</w:t>
      </w:r>
      <w:r w:rsidRPr="00B81606">
        <w:t>ation.</w:t>
      </w:r>
    </w:p>
    <w:p w14:paraId="465FE91F" w14:textId="77777777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Information Security Officer:</w:t>
      </w:r>
      <w:r w:rsidRPr="00B81606">
        <w:t xml:space="preserve"> Responsible for ensuring that AI systems comply with this policy and relevant security standards.</w:t>
      </w:r>
    </w:p>
    <w:p w14:paraId="687F2C31" w14:textId="77777777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Data Scientists and AI Developers:</w:t>
      </w:r>
      <w:r w:rsidRPr="00B81606">
        <w:t xml:space="preserve"> Responsible for developing and deploying AI models in accordance with ethical principles and this policy.</w:t>
      </w:r>
    </w:p>
    <w:p w14:paraId="71CF3D26" w14:textId="6789878E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Management:</w:t>
      </w:r>
      <w:r w:rsidRPr="00B81606">
        <w:t xml:space="preserve"> Responsible for fostering a culture of ethical AI use and providing necessary resources and support.</w:t>
      </w:r>
      <w:r>
        <w:br/>
      </w:r>
    </w:p>
    <w:p w14:paraId="3669C37B" w14:textId="08A025BA" w:rsidR="00B81606" w:rsidRPr="00B81606" w:rsidRDefault="00B81606" w:rsidP="00B81606">
      <w:pPr>
        <w:pStyle w:val="Heading1"/>
      </w:pPr>
      <w:bookmarkStart w:id="10" w:name="_Toc176334439"/>
      <w:r w:rsidRPr="00B81606">
        <w:t>Breaches of Policy</w:t>
      </w:r>
      <w:bookmarkEnd w:id="10"/>
    </w:p>
    <w:p w14:paraId="127D1616" w14:textId="77777777" w:rsidR="00B81606" w:rsidRPr="00B81606" w:rsidRDefault="00B81606" w:rsidP="00B81606">
      <w:r w:rsidRPr="00B81606">
        <w:t xml:space="preserve">Non-compliance with this policy may result in disciplinary action, up to and including termination of employment or contractual relationships.   </w:t>
      </w:r>
    </w:p>
    <w:p w14:paraId="6D2115B6" w14:textId="77777777" w:rsidR="00193766" w:rsidRDefault="00193766"/>
    <w:p w14:paraId="2F029AEF" w14:textId="77777777" w:rsidR="00193766" w:rsidRPr="00E3781C" w:rsidRDefault="00193766" w:rsidP="00B81606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4440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11FE971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EF840F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4E2747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E99EBF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1FF3A0E" w14:textId="083A935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31A6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762E934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899399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44586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E00913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6CF68A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DEEDD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7FA25A3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26CCA6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29C9439" w14:textId="77777777" w:rsidR="00193766" w:rsidRDefault="00193766" w:rsidP="00193766"/>
    <w:p w14:paraId="7BEF364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442B0" w14:textId="77777777" w:rsidR="00A74712" w:rsidRDefault="00A74712" w:rsidP="00F27AE8">
      <w:r>
        <w:separator/>
      </w:r>
    </w:p>
  </w:endnote>
  <w:endnote w:type="continuationSeparator" w:id="0">
    <w:p w14:paraId="083B8306" w14:textId="77777777" w:rsidR="00A74712" w:rsidRDefault="00A7471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EFA2230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5D20871" wp14:editId="659A856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562B1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D2087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AE562B1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73EC4" w14:textId="77777777" w:rsidR="00A74712" w:rsidRDefault="00A74712" w:rsidP="00F27AE8">
      <w:r>
        <w:separator/>
      </w:r>
    </w:p>
  </w:footnote>
  <w:footnote w:type="continuationSeparator" w:id="0">
    <w:p w14:paraId="1A9A8DFF" w14:textId="77777777" w:rsidR="00A74712" w:rsidRDefault="00A7471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B49D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49471A92" wp14:editId="47D3289B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AC9ACC9" wp14:editId="75F652C3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DF57" w14:textId="77777777" w:rsidR="00BC1C52" w:rsidRDefault="00BC1C52" w:rsidP="00BC1C52">
    <w:pPr>
      <w:pStyle w:val="Header"/>
      <w:ind w:hanging="1276"/>
    </w:pPr>
  </w:p>
  <w:p w14:paraId="5D44D6B5" w14:textId="77777777" w:rsidR="00BC1C52" w:rsidRDefault="00BC1C52">
    <w:pPr>
      <w:pStyle w:val="Header"/>
    </w:pPr>
  </w:p>
  <w:p w14:paraId="34EDD03F" w14:textId="77777777" w:rsidR="00BC1C52" w:rsidRDefault="00BC1C52">
    <w:pPr>
      <w:pStyle w:val="Header"/>
    </w:pPr>
  </w:p>
  <w:p w14:paraId="225AC958" w14:textId="77777777" w:rsidR="00BC1C52" w:rsidRDefault="00BC1C52">
    <w:pPr>
      <w:pStyle w:val="Header"/>
    </w:pPr>
  </w:p>
  <w:p w14:paraId="0FEB0140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868FB" w14:textId="77777777" w:rsidR="00140B26" w:rsidRDefault="00140B26" w:rsidP="00F85381">
    <w:pPr>
      <w:pStyle w:val="Header"/>
    </w:pPr>
  </w:p>
  <w:p w14:paraId="28404073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23C4"/>
    <w:multiLevelType w:val="multilevel"/>
    <w:tmpl w:val="A55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2119"/>
    <w:multiLevelType w:val="multilevel"/>
    <w:tmpl w:val="0DFE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320"/>
    <w:multiLevelType w:val="multilevel"/>
    <w:tmpl w:val="5C3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416DC"/>
    <w:multiLevelType w:val="multilevel"/>
    <w:tmpl w:val="3B2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4A24"/>
    <w:multiLevelType w:val="multilevel"/>
    <w:tmpl w:val="0F0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27273"/>
    <w:multiLevelType w:val="multilevel"/>
    <w:tmpl w:val="DDC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87C3B"/>
    <w:multiLevelType w:val="multilevel"/>
    <w:tmpl w:val="79A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2072D"/>
    <w:multiLevelType w:val="multilevel"/>
    <w:tmpl w:val="E41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9591A"/>
    <w:multiLevelType w:val="multilevel"/>
    <w:tmpl w:val="E390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1504E"/>
    <w:multiLevelType w:val="multilevel"/>
    <w:tmpl w:val="F77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754400230">
    <w:abstractNumId w:val="10"/>
  </w:num>
  <w:num w:numId="4" w16cid:durableId="888223265">
    <w:abstractNumId w:val="1"/>
  </w:num>
  <w:num w:numId="5" w16cid:durableId="758990649">
    <w:abstractNumId w:val="5"/>
  </w:num>
  <w:num w:numId="6" w16cid:durableId="1625576097">
    <w:abstractNumId w:val="2"/>
  </w:num>
  <w:num w:numId="7" w16cid:durableId="328555978">
    <w:abstractNumId w:val="4"/>
  </w:num>
  <w:num w:numId="8" w16cid:durableId="1179344314">
    <w:abstractNumId w:val="6"/>
  </w:num>
  <w:num w:numId="9" w16cid:durableId="716976713">
    <w:abstractNumId w:val="7"/>
  </w:num>
  <w:num w:numId="10" w16cid:durableId="596837071">
    <w:abstractNumId w:val="9"/>
  </w:num>
  <w:num w:numId="11" w16cid:durableId="575826029">
    <w:abstractNumId w:val="11"/>
  </w:num>
  <w:num w:numId="12" w16cid:durableId="36980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6"/>
    <w:rsid w:val="00007907"/>
    <w:rsid w:val="000627AC"/>
    <w:rsid w:val="000D1E55"/>
    <w:rsid w:val="000E777D"/>
    <w:rsid w:val="000F36F9"/>
    <w:rsid w:val="00140B26"/>
    <w:rsid w:val="001812D8"/>
    <w:rsid w:val="00193766"/>
    <w:rsid w:val="00194CB7"/>
    <w:rsid w:val="001965A2"/>
    <w:rsid w:val="00231A65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F3C42"/>
    <w:rsid w:val="0053192A"/>
    <w:rsid w:val="00591B19"/>
    <w:rsid w:val="005D5120"/>
    <w:rsid w:val="00657AAA"/>
    <w:rsid w:val="0067231D"/>
    <w:rsid w:val="006B43C6"/>
    <w:rsid w:val="00713DA2"/>
    <w:rsid w:val="007718D8"/>
    <w:rsid w:val="007805A7"/>
    <w:rsid w:val="007F5985"/>
    <w:rsid w:val="00810261"/>
    <w:rsid w:val="00926696"/>
    <w:rsid w:val="0095387F"/>
    <w:rsid w:val="009A16F7"/>
    <w:rsid w:val="009B57D2"/>
    <w:rsid w:val="009D22A0"/>
    <w:rsid w:val="00A55CF3"/>
    <w:rsid w:val="00A74712"/>
    <w:rsid w:val="00B31625"/>
    <w:rsid w:val="00B33CF5"/>
    <w:rsid w:val="00B60371"/>
    <w:rsid w:val="00B81606"/>
    <w:rsid w:val="00BA4481"/>
    <w:rsid w:val="00BC1C52"/>
    <w:rsid w:val="00D52311"/>
    <w:rsid w:val="00DB40A2"/>
    <w:rsid w:val="00E455C4"/>
    <w:rsid w:val="00E75670"/>
    <w:rsid w:val="00E959EB"/>
    <w:rsid w:val="00EA750A"/>
    <w:rsid w:val="00ED4C35"/>
    <w:rsid w:val="00F27AE8"/>
    <w:rsid w:val="00F31468"/>
    <w:rsid w:val="00F72D1A"/>
    <w:rsid w:val="00F85381"/>
    <w:rsid w:val="00F85875"/>
    <w:rsid w:val="00FB0A9A"/>
    <w:rsid w:val="00FC30A4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603FC"/>
  <w15:docId w15:val="{9E401D93-A7E0-43E9-85AB-957F4418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07907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7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7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7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2024-09-03T12:35:00Z</dcterms:created>
  <dcterms:modified xsi:type="dcterms:W3CDTF">2025-02-20T01:04:00Z</dcterms:modified>
</cp:coreProperties>
</file>