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7237D" w14:textId="77777777" w:rsidR="0031068B" w:rsidRDefault="0031068B" w:rsidP="00BC1C52">
      <w:pPr>
        <w:ind w:hanging="1134"/>
      </w:pPr>
    </w:p>
    <w:p w14:paraId="05393B82" w14:textId="77777777" w:rsidR="0053192A" w:rsidRDefault="0053192A"/>
    <w:p w14:paraId="7FAC91D3" w14:textId="77777777" w:rsidR="0053192A" w:rsidRDefault="0053192A"/>
    <w:p w14:paraId="1A633890" w14:textId="77777777" w:rsidR="0053192A" w:rsidRDefault="00E455C4">
      <w:r>
        <w:rPr>
          <w:noProof/>
        </w:rPr>
        <mc:AlternateContent>
          <mc:Choice Requires="wps">
            <w:drawing>
              <wp:anchor distT="0" distB="0" distL="114300" distR="114300" simplePos="0" relativeHeight="251659264" behindDoc="0" locked="0" layoutInCell="1" allowOverlap="1" wp14:anchorId="307127FE" wp14:editId="0018120B">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0F4120A1" w14:textId="5060ED96" w:rsidR="00BA4481" w:rsidRPr="00E455C4" w:rsidRDefault="00E455C4" w:rsidP="00E455C4">
                            <w:pPr>
                              <w:pStyle w:val="IntenseQuote"/>
                              <w:rPr>
                                <w:rStyle w:val="SubtleReference"/>
                              </w:rPr>
                            </w:pPr>
                            <w:r w:rsidRPr="00E455C4">
                              <w:rPr>
                                <w:rStyle w:val="SubtleReference"/>
                              </w:rPr>
                              <w:t xml:space="preserve">Internet of Things (IoT) </w:t>
                            </w:r>
                            <w:r w:rsidR="00E010FF">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07127FE"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0F4120A1" w14:textId="5060ED96" w:rsidR="00BA4481" w:rsidRPr="00E455C4" w:rsidRDefault="00E455C4" w:rsidP="00E455C4">
                      <w:pPr>
                        <w:pStyle w:val="IntenseQuote"/>
                        <w:rPr>
                          <w:rStyle w:val="SubtleReference"/>
                        </w:rPr>
                      </w:pPr>
                      <w:r w:rsidRPr="00E455C4">
                        <w:rPr>
                          <w:rStyle w:val="SubtleReference"/>
                        </w:rPr>
                        <w:t xml:space="preserve">Internet of Things (IoT) </w:t>
                      </w:r>
                      <w:r w:rsidR="00E010FF">
                        <w:rPr>
                          <w:rStyle w:val="SubtleReference"/>
                        </w:rPr>
                        <w:t>Security</w:t>
                      </w:r>
                      <w:r w:rsidRPr="00E455C4">
                        <w:rPr>
                          <w:rStyle w:val="SubtleReference"/>
                        </w:rPr>
                        <w:t xml:space="preserve"> Framework for Industry 4.0</w:t>
                      </w:r>
                    </w:p>
                  </w:txbxContent>
                </v:textbox>
                <w10:wrap anchorx="margin"/>
              </v:shape>
            </w:pict>
          </mc:Fallback>
        </mc:AlternateContent>
      </w:r>
    </w:p>
    <w:p w14:paraId="6B7DB391" w14:textId="77777777" w:rsidR="0053192A" w:rsidRDefault="0053192A"/>
    <w:p w14:paraId="505EB7E9" w14:textId="77777777" w:rsidR="0053192A" w:rsidRDefault="0053192A"/>
    <w:p w14:paraId="5CC257C2" w14:textId="77777777" w:rsidR="0053192A" w:rsidRDefault="0053192A"/>
    <w:p w14:paraId="26AD9FD2" w14:textId="77777777" w:rsidR="0053192A" w:rsidRDefault="0053192A"/>
    <w:p w14:paraId="6DD8F5CE" w14:textId="77777777" w:rsidR="0053192A" w:rsidRDefault="0053192A"/>
    <w:p w14:paraId="375ADAB8" w14:textId="77777777" w:rsidR="0053192A" w:rsidRDefault="0053192A"/>
    <w:p w14:paraId="33859A7D" w14:textId="77777777" w:rsidR="0067231D" w:rsidRDefault="0067231D"/>
    <w:p w14:paraId="2784787D" w14:textId="77777777" w:rsidR="0067231D" w:rsidRDefault="0067231D"/>
    <w:p w14:paraId="200F2D67" w14:textId="77777777" w:rsidR="00BA4481" w:rsidRDefault="00BA4481"/>
    <w:p w14:paraId="014D81AB" w14:textId="77777777" w:rsidR="00BA4481" w:rsidRDefault="00BA4481"/>
    <w:p w14:paraId="157427E8" w14:textId="77777777" w:rsidR="00BA4481" w:rsidRDefault="00BA4481"/>
    <w:p w14:paraId="242BBE42" w14:textId="77777777" w:rsidR="00BA4481" w:rsidRDefault="00BA4481"/>
    <w:p w14:paraId="3D2EBA30" w14:textId="77777777" w:rsidR="00BA4481" w:rsidRDefault="00BA4481"/>
    <w:p w14:paraId="44A99B37" w14:textId="77777777" w:rsidR="00BA4481" w:rsidRDefault="00BA4481"/>
    <w:p w14:paraId="39B471FC" w14:textId="77777777" w:rsidR="0067231D" w:rsidRDefault="0067231D"/>
    <w:p w14:paraId="5A85A4B1" w14:textId="2ECB0B0A" w:rsidR="0067231D" w:rsidRPr="0067231D" w:rsidRDefault="0067231D" w:rsidP="0067231D">
      <w:pPr>
        <w:jc w:val="center"/>
        <w:rPr>
          <w:sz w:val="56"/>
          <w:szCs w:val="56"/>
        </w:rPr>
      </w:pPr>
      <w:r w:rsidRPr="0067231D">
        <w:rPr>
          <w:sz w:val="56"/>
          <w:szCs w:val="56"/>
        </w:rPr>
        <w:t>"</w:t>
      </w:r>
      <w:r w:rsidR="00A91C34">
        <w:rPr>
          <w:sz w:val="56"/>
          <w:szCs w:val="56"/>
        </w:rPr>
        <w:t>Security Awareness Procedures</w:t>
      </w:r>
      <w:r w:rsidRPr="0067231D">
        <w:rPr>
          <w:sz w:val="56"/>
          <w:szCs w:val="56"/>
        </w:rPr>
        <w:t>"</w:t>
      </w:r>
    </w:p>
    <w:p w14:paraId="540BF377" w14:textId="77777777" w:rsidR="0053192A" w:rsidRDefault="0053192A"/>
    <w:p w14:paraId="6987FBE9" w14:textId="77777777" w:rsidR="0053192A" w:rsidRDefault="0053192A"/>
    <w:p w14:paraId="20D81820" w14:textId="77777777" w:rsidR="0053192A" w:rsidRDefault="0053192A"/>
    <w:p w14:paraId="1D224E7B" w14:textId="77777777" w:rsidR="0053192A" w:rsidRDefault="0053192A"/>
    <w:p w14:paraId="482989C4" w14:textId="77777777" w:rsidR="0053192A" w:rsidRDefault="0053192A"/>
    <w:p w14:paraId="7C97102C" w14:textId="77777777" w:rsidR="0053192A" w:rsidRDefault="0053192A"/>
    <w:p w14:paraId="4A545E5F" w14:textId="77777777" w:rsidR="0053192A" w:rsidRDefault="0053192A"/>
    <w:p w14:paraId="21B53C0E" w14:textId="77777777" w:rsidR="0053192A" w:rsidRDefault="0053192A"/>
    <w:p w14:paraId="40CD9AE2" w14:textId="77777777" w:rsidR="0053192A" w:rsidRDefault="0053192A"/>
    <w:p w14:paraId="2ABBB9FA" w14:textId="77777777" w:rsidR="0053192A" w:rsidRDefault="0053192A"/>
    <w:p w14:paraId="7EDA788B" w14:textId="77777777" w:rsidR="0053192A" w:rsidRDefault="0053192A"/>
    <w:p w14:paraId="1E4F6CB3" w14:textId="77777777" w:rsidR="0053192A" w:rsidRDefault="0053192A"/>
    <w:p w14:paraId="6809E0C6" w14:textId="77777777" w:rsidR="0053192A" w:rsidRDefault="0053192A"/>
    <w:p w14:paraId="5E00EC49" w14:textId="77777777" w:rsidR="00BA4481" w:rsidRDefault="00BA4481"/>
    <w:p w14:paraId="64759CFC" w14:textId="77777777" w:rsidR="00BA4481" w:rsidRDefault="00BA4481"/>
    <w:p w14:paraId="0F14620A" w14:textId="77777777" w:rsidR="00BA4481" w:rsidRDefault="00BA4481"/>
    <w:p w14:paraId="1C01E217" w14:textId="77777777" w:rsidR="00BA4481" w:rsidRDefault="00BA4481"/>
    <w:p w14:paraId="0F4B58A3" w14:textId="77777777" w:rsidR="00BA4481" w:rsidRDefault="00BA4481"/>
    <w:p w14:paraId="5894153E"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528895BB"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3FFD5EC"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48BE95E0"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6893BA6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CE4FB3A"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5786C72C" w14:textId="606DFAD3"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E010FF">
              <w:rPr>
                <w:rFonts w:cs="Arial"/>
                <w:bCs/>
                <w:i/>
                <w:iCs/>
                <w:sz w:val="24"/>
                <w:szCs w:val="28"/>
              </w:rPr>
              <w:t>Security</w:t>
            </w:r>
            <w:r w:rsidRPr="000D1E55">
              <w:rPr>
                <w:rFonts w:cs="Arial"/>
                <w:bCs/>
                <w:i/>
                <w:iCs/>
                <w:sz w:val="24"/>
                <w:szCs w:val="28"/>
              </w:rPr>
              <w:t xml:space="preserve"> Framework for Industry 4.0</w:t>
            </w:r>
          </w:p>
        </w:tc>
      </w:tr>
      <w:tr w:rsidR="00F85381" w:rsidRPr="00302F91" w14:paraId="68F3BD3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663C077"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3BDB590B"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46B2E3E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9AF7026"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0A6E5B58"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3136407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7DE2A2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0104D399"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0954E630" w14:textId="77777777" w:rsidR="00BA4481" w:rsidRDefault="00BA4481"/>
    <w:p w14:paraId="190F7833" w14:textId="77777777" w:rsidR="00BA4481" w:rsidRDefault="00BA4481"/>
    <w:p w14:paraId="0182F391" w14:textId="77777777" w:rsidR="0053192A" w:rsidRDefault="0053192A"/>
    <w:p w14:paraId="17C6B1E5" w14:textId="77777777" w:rsidR="0053192A" w:rsidRPr="00302F91" w:rsidRDefault="0053192A" w:rsidP="0053192A">
      <w:pPr>
        <w:rPr>
          <w:rFonts w:cs="Arial"/>
          <w:b/>
          <w:color w:val="000000" w:themeColor="text1"/>
          <w:sz w:val="28"/>
          <w:szCs w:val="28"/>
        </w:rPr>
      </w:pPr>
    </w:p>
    <w:p w14:paraId="3CA36078" w14:textId="77777777" w:rsidR="0053192A" w:rsidRPr="00302F91" w:rsidRDefault="0053192A" w:rsidP="0053192A">
      <w:pPr>
        <w:ind w:left="2880"/>
        <w:jc w:val="right"/>
        <w:rPr>
          <w:rFonts w:cs="Arial"/>
          <w:b/>
          <w:color w:val="000000" w:themeColor="text1"/>
          <w:sz w:val="24"/>
          <w:szCs w:val="24"/>
        </w:rPr>
      </w:pPr>
    </w:p>
    <w:p w14:paraId="62B8A0C0" w14:textId="77777777" w:rsidR="0053192A" w:rsidRPr="00030919" w:rsidRDefault="0053192A" w:rsidP="0053192A">
      <w:pPr>
        <w:jc w:val="right"/>
        <w:rPr>
          <w:rFonts w:cs="Arial"/>
          <w:b/>
          <w:sz w:val="28"/>
          <w:szCs w:val="28"/>
          <w:lang w:val="en-US" w:eastAsia="en-GB"/>
        </w:rPr>
      </w:pPr>
    </w:p>
    <w:p w14:paraId="5FFBD8B0" w14:textId="77777777" w:rsidR="0053192A" w:rsidRDefault="0053192A" w:rsidP="0053192A"/>
    <w:p w14:paraId="5BB4CA34" w14:textId="77777777" w:rsidR="0053192A" w:rsidRDefault="0053192A" w:rsidP="0053192A">
      <w:r>
        <w:br w:type="page"/>
      </w:r>
    </w:p>
    <w:p w14:paraId="41BE06CE"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3217E57A"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7B1560A9" w14:textId="77777777" w:rsidTr="00E455C4">
        <w:tc>
          <w:tcPr>
            <w:tcW w:w="1097" w:type="dxa"/>
          </w:tcPr>
          <w:p w14:paraId="59CB4E96"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6792C574"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04ADE1BD"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DB9C709"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387C48CA" w14:textId="77777777" w:rsidTr="00E455C4">
        <w:tc>
          <w:tcPr>
            <w:tcW w:w="1097" w:type="dxa"/>
          </w:tcPr>
          <w:p w14:paraId="7E2A1CAA" w14:textId="77777777" w:rsidR="0053192A" w:rsidRPr="00302F91" w:rsidRDefault="0053192A" w:rsidP="00053CD8">
            <w:pPr>
              <w:autoSpaceDE w:val="0"/>
              <w:autoSpaceDN w:val="0"/>
              <w:rPr>
                <w:rFonts w:cs="Arial"/>
                <w:sz w:val="24"/>
                <w:szCs w:val="24"/>
              </w:rPr>
            </w:pPr>
          </w:p>
        </w:tc>
        <w:tc>
          <w:tcPr>
            <w:tcW w:w="1547" w:type="dxa"/>
          </w:tcPr>
          <w:p w14:paraId="309AADE7" w14:textId="77777777" w:rsidR="0053192A" w:rsidRPr="00302F91" w:rsidRDefault="0053192A" w:rsidP="00053CD8">
            <w:pPr>
              <w:autoSpaceDE w:val="0"/>
              <w:autoSpaceDN w:val="0"/>
              <w:rPr>
                <w:rFonts w:cs="Arial"/>
                <w:sz w:val="24"/>
                <w:szCs w:val="24"/>
              </w:rPr>
            </w:pPr>
          </w:p>
        </w:tc>
        <w:tc>
          <w:tcPr>
            <w:tcW w:w="1802" w:type="dxa"/>
          </w:tcPr>
          <w:p w14:paraId="390E5268" w14:textId="77777777" w:rsidR="0053192A" w:rsidRPr="00302F91" w:rsidRDefault="0053192A" w:rsidP="00053CD8">
            <w:pPr>
              <w:autoSpaceDE w:val="0"/>
              <w:autoSpaceDN w:val="0"/>
              <w:rPr>
                <w:rFonts w:cs="Arial"/>
                <w:sz w:val="24"/>
                <w:szCs w:val="24"/>
              </w:rPr>
            </w:pPr>
          </w:p>
        </w:tc>
        <w:tc>
          <w:tcPr>
            <w:tcW w:w="4626" w:type="dxa"/>
          </w:tcPr>
          <w:p w14:paraId="757C314D" w14:textId="77777777" w:rsidR="0053192A" w:rsidRPr="00302F91" w:rsidRDefault="0053192A" w:rsidP="00053CD8">
            <w:pPr>
              <w:autoSpaceDE w:val="0"/>
              <w:autoSpaceDN w:val="0"/>
              <w:rPr>
                <w:rFonts w:cs="Arial"/>
                <w:sz w:val="24"/>
                <w:szCs w:val="24"/>
              </w:rPr>
            </w:pPr>
          </w:p>
        </w:tc>
      </w:tr>
      <w:tr w:rsidR="0053192A" w:rsidRPr="00302F91" w14:paraId="60025EFF" w14:textId="77777777" w:rsidTr="00E455C4">
        <w:tc>
          <w:tcPr>
            <w:tcW w:w="1097" w:type="dxa"/>
          </w:tcPr>
          <w:p w14:paraId="130143EE" w14:textId="77777777" w:rsidR="0053192A" w:rsidRPr="00302F91" w:rsidRDefault="0053192A" w:rsidP="00053CD8">
            <w:pPr>
              <w:autoSpaceDE w:val="0"/>
              <w:autoSpaceDN w:val="0"/>
              <w:rPr>
                <w:rFonts w:cs="Arial"/>
                <w:sz w:val="24"/>
                <w:szCs w:val="24"/>
              </w:rPr>
            </w:pPr>
          </w:p>
        </w:tc>
        <w:tc>
          <w:tcPr>
            <w:tcW w:w="1547" w:type="dxa"/>
          </w:tcPr>
          <w:p w14:paraId="3297AD12" w14:textId="77777777" w:rsidR="0053192A" w:rsidRPr="00302F91" w:rsidRDefault="0053192A" w:rsidP="00053CD8">
            <w:pPr>
              <w:autoSpaceDE w:val="0"/>
              <w:autoSpaceDN w:val="0"/>
              <w:rPr>
                <w:rFonts w:cs="Arial"/>
                <w:sz w:val="24"/>
                <w:szCs w:val="24"/>
              </w:rPr>
            </w:pPr>
          </w:p>
        </w:tc>
        <w:tc>
          <w:tcPr>
            <w:tcW w:w="1802" w:type="dxa"/>
          </w:tcPr>
          <w:p w14:paraId="7FD75A6F" w14:textId="77777777" w:rsidR="0053192A" w:rsidRPr="00302F91" w:rsidRDefault="0053192A" w:rsidP="00053CD8">
            <w:pPr>
              <w:autoSpaceDE w:val="0"/>
              <w:autoSpaceDN w:val="0"/>
              <w:rPr>
                <w:rFonts w:cs="Arial"/>
                <w:sz w:val="24"/>
                <w:szCs w:val="24"/>
              </w:rPr>
            </w:pPr>
          </w:p>
        </w:tc>
        <w:tc>
          <w:tcPr>
            <w:tcW w:w="4626" w:type="dxa"/>
          </w:tcPr>
          <w:p w14:paraId="03B55ECC" w14:textId="77777777" w:rsidR="0053192A" w:rsidRPr="00302F91" w:rsidRDefault="0053192A" w:rsidP="00053CD8">
            <w:pPr>
              <w:autoSpaceDE w:val="0"/>
              <w:autoSpaceDN w:val="0"/>
              <w:rPr>
                <w:rFonts w:cs="Arial"/>
                <w:sz w:val="24"/>
                <w:szCs w:val="24"/>
              </w:rPr>
            </w:pPr>
          </w:p>
        </w:tc>
      </w:tr>
    </w:tbl>
    <w:p w14:paraId="560340E4" w14:textId="77777777" w:rsidR="0053192A" w:rsidRPr="00302F91" w:rsidRDefault="0053192A" w:rsidP="0053192A">
      <w:pPr>
        <w:rPr>
          <w:rFonts w:cs="Arial"/>
          <w:sz w:val="24"/>
          <w:szCs w:val="24"/>
        </w:rPr>
      </w:pPr>
    </w:p>
    <w:p w14:paraId="55DD4604" w14:textId="77777777" w:rsidR="0067231D" w:rsidRDefault="0067231D" w:rsidP="0053192A">
      <w:pPr>
        <w:rPr>
          <w:rFonts w:cs="Arial"/>
          <w:b/>
          <w:sz w:val="24"/>
          <w:szCs w:val="24"/>
        </w:rPr>
      </w:pPr>
    </w:p>
    <w:p w14:paraId="24D3E378" w14:textId="77777777" w:rsidR="0067231D" w:rsidRDefault="0067231D" w:rsidP="0053192A">
      <w:pPr>
        <w:rPr>
          <w:rFonts w:cs="Arial"/>
          <w:b/>
          <w:sz w:val="24"/>
          <w:szCs w:val="24"/>
        </w:rPr>
      </w:pPr>
    </w:p>
    <w:p w14:paraId="6FCA282A" w14:textId="77777777" w:rsidR="0053192A" w:rsidRPr="00302F91" w:rsidRDefault="0053192A" w:rsidP="0053192A">
      <w:pPr>
        <w:rPr>
          <w:rFonts w:cs="Arial"/>
          <w:b/>
          <w:sz w:val="24"/>
          <w:szCs w:val="24"/>
        </w:rPr>
      </w:pPr>
      <w:r w:rsidRPr="00302F91">
        <w:rPr>
          <w:rFonts w:cs="Arial"/>
          <w:b/>
          <w:sz w:val="24"/>
          <w:szCs w:val="24"/>
        </w:rPr>
        <w:t>Distribution</w:t>
      </w:r>
    </w:p>
    <w:p w14:paraId="3973CE97"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4B130382" w14:textId="77777777" w:rsidTr="00E455C4">
        <w:tc>
          <w:tcPr>
            <w:tcW w:w="2534" w:type="dxa"/>
          </w:tcPr>
          <w:p w14:paraId="2AC95019"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08128F60"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8C84A8B" w14:textId="77777777" w:rsidTr="00E455C4">
        <w:tc>
          <w:tcPr>
            <w:tcW w:w="2534" w:type="dxa"/>
          </w:tcPr>
          <w:p w14:paraId="337A5D75" w14:textId="77777777" w:rsidR="0053192A" w:rsidRPr="00302F91" w:rsidRDefault="0053192A" w:rsidP="00053CD8">
            <w:pPr>
              <w:autoSpaceDE w:val="0"/>
              <w:autoSpaceDN w:val="0"/>
              <w:rPr>
                <w:rFonts w:cs="Arial"/>
                <w:sz w:val="24"/>
                <w:szCs w:val="24"/>
              </w:rPr>
            </w:pPr>
          </w:p>
        </w:tc>
        <w:tc>
          <w:tcPr>
            <w:tcW w:w="6538" w:type="dxa"/>
          </w:tcPr>
          <w:p w14:paraId="78601310" w14:textId="77777777" w:rsidR="0053192A" w:rsidRPr="00302F91" w:rsidRDefault="0053192A" w:rsidP="00053CD8">
            <w:pPr>
              <w:autoSpaceDE w:val="0"/>
              <w:autoSpaceDN w:val="0"/>
              <w:rPr>
                <w:rFonts w:cs="Arial"/>
                <w:sz w:val="24"/>
                <w:szCs w:val="24"/>
              </w:rPr>
            </w:pPr>
          </w:p>
        </w:tc>
      </w:tr>
      <w:tr w:rsidR="0053192A" w:rsidRPr="00302F91" w14:paraId="684459C4" w14:textId="77777777" w:rsidTr="00E455C4">
        <w:tc>
          <w:tcPr>
            <w:tcW w:w="2534" w:type="dxa"/>
          </w:tcPr>
          <w:p w14:paraId="56E0888B" w14:textId="77777777" w:rsidR="0053192A" w:rsidRPr="00302F91" w:rsidRDefault="0053192A" w:rsidP="00053CD8">
            <w:pPr>
              <w:autoSpaceDE w:val="0"/>
              <w:autoSpaceDN w:val="0"/>
              <w:rPr>
                <w:rFonts w:cs="Arial"/>
                <w:sz w:val="24"/>
                <w:szCs w:val="24"/>
              </w:rPr>
            </w:pPr>
          </w:p>
        </w:tc>
        <w:tc>
          <w:tcPr>
            <w:tcW w:w="6538" w:type="dxa"/>
          </w:tcPr>
          <w:p w14:paraId="7EE3125C" w14:textId="77777777" w:rsidR="0053192A" w:rsidRPr="00302F91" w:rsidRDefault="0053192A" w:rsidP="00053CD8">
            <w:pPr>
              <w:autoSpaceDE w:val="0"/>
              <w:autoSpaceDN w:val="0"/>
              <w:rPr>
                <w:rFonts w:cs="Arial"/>
                <w:sz w:val="24"/>
                <w:szCs w:val="24"/>
              </w:rPr>
            </w:pPr>
          </w:p>
        </w:tc>
      </w:tr>
      <w:tr w:rsidR="0053192A" w:rsidRPr="00302F91" w14:paraId="2A6FF83F" w14:textId="77777777" w:rsidTr="00E455C4">
        <w:tc>
          <w:tcPr>
            <w:tcW w:w="2534" w:type="dxa"/>
          </w:tcPr>
          <w:p w14:paraId="2134A845" w14:textId="77777777" w:rsidR="0053192A" w:rsidRPr="00302F91" w:rsidRDefault="0053192A" w:rsidP="00053CD8">
            <w:pPr>
              <w:autoSpaceDE w:val="0"/>
              <w:autoSpaceDN w:val="0"/>
              <w:rPr>
                <w:rFonts w:cs="Arial"/>
                <w:sz w:val="24"/>
                <w:szCs w:val="24"/>
              </w:rPr>
            </w:pPr>
          </w:p>
        </w:tc>
        <w:tc>
          <w:tcPr>
            <w:tcW w:w="6538" w:type="dxa"/>
          </w:tcPr>
          <w:p w14:paraId="7C282067" w14:textId="77777777" w:rsidR="0053192A" w:rsidRPr="00302F91" w:rsidRDefault="0053192A" w:rsidP="00053CD8">
            <w:pPr>
              <w:autoSpaceDE w:val="0"/>
              <w:autoSpaceDN w:val="0"/>
              <w:rPr>
                <w:rFonts w:cs="Arial"/>
                <w:sz w:val="24"/>
                <w:szCs w:val="24"/>
              </w:rPr>
            </w:pPr>
          </w:p>
        </w:tc>
      </w:tr>
    </w:tbl>
    <w:p w14:paraId="249340DC" w14:textId="77777777" w:rsidR="0053192A" w:rsidRPr="00302F91" w:rsidRDefault="0053192A" w:rsidP="0053192A">
      <w:pPr>
        <w:rPr>
          <w:sz w:val="24"/>
          <w:szCs w:val="24"/>
        </w:rPr>
      </w:pPr>
    </w:p>
    <w:p w14:paraId="402C05B3" w14:textId="77777777" w:rsidR="0067231D" w:rsidRDefault="0067231D" w:rsidP="0053192A">
      <w:pPr>
        <w:rPr>
          <w:rFonts w:cs="Arial"/>
          <w:b/>
          <w:sz w:val="24"/>
          <w:szCs w:val="24"/>
        </w:rPr>
      </w:pPr>
    </w:p>
    <w:p w14:paraId="73E36C55" w14:textId="77777777" w:rsidR="0067231D" w:rsidRDefault="0067231D" w:rsidP="0053192A">
      <w:pPr>
        <w:rPr>
          <w:rFonts w:cs="Arial"/>
          <w:b/>
          <w:sz w:val="24"/>
          <w:szCs w:val="24"/>
        </w:rPr>
      </w:pPr>
    </w:p>
    <w:p w14:paraId="76BFDD94" w14:textId="77777777" w:rsidR="0053192A" w:rsidRPr="00302F91" w:rsidRDefault="0053192A" w:rsidP="0053192A">
      <w:pPr>
        <w:rPr>
          <w:rFonts w:cs="Arial"/>
          <w:b/>
          <w:sz w:val="24"/>
          <w:szCs w:val="24"/>
        </w:rPr>
      </w:pPr>
      <w:r w:rsidRPr="00302F91">
        <w:rPr>
          <w:rFonts w:cs="Arial"/>
          <w:b/>
          <w:sz w:val="24"/>
          <w:szCs w:val="24"/>
        </w:rPr>
        <w:t>Approval</w:t>
      </w:r>
    </w:p>
    <w:p w14:paraId="39A47BC4"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34A9DC3" w14:textId="77777777" w:rsidTr="00E455C4">
        <w:tc>
          <w:tcPr>
            <w:tcW w:w="1674" w:type="dxa"/>
          </w:tcPr>
          <w:p w14:paraId="762CD190"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30706678"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6317C576"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21FF1EBB"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4F08A314" w14:textId="77777777" w:rsidTr="00E455C4">
        <w:tc>
          <w:tcPr>
            <w:tcW w:w="1674" w:type="dxa"/>
          </w:tcPr>
          <w:p w14:paraId="709313A9" w14:textId="77777777" w:rsidR="0053192A" w:rsidRPr="00302F91" w:rsidRDefault="0053192A" w:rsidP="00053CD8">
            <w:pPr>
              <w:autoSpaceDE w:val="0"/>
              <w:autoSpaceDN w:val="0"/>
              <w:rPr>
                <w:rFonts w:cs="Arial"/>
                <w:sz w:val="24"/>
                <w:szCs w:val="24"/>
              </w:rPr>
            </w:pPr>
          </w:p>
          <w:p w14:paraId="556621B8" w14:textId="77777777" w:rsidR="0053192A" w:rsidRPr="00302F91" w:rsidRDefault="0053192A" w:rsidP="00053CD8">
            <w:pPr>
              <w:autoSpaceDE w:val="0"/>
              <w:autoSpaceDN w:val="0"/>
              <w:rPr>
                <w:rFonts w:cs="Arial"/>
                <w:sz w:val="24"/>
                <w:szCs w:val="24"/>
              </w:rPr>
            </w:pPr>
          </w:p>
          <w:p w14:paraId="4A287C44" w14:textId="77777777" w:rsidR="0053192A" w:rsidRPr="00302F91" w:rsidRDefault="0053192A" w:rsidP="00053CD8">
            <w:pPr>
              <w:autoSpaceDE w:val="0"/>
              <w:autoSpaceDN w:val="0"/>
              <w:rPr>
                <w:rFonts w:cs="Arial"/>
                <w:sz w:val="24"/>
                <w:szCs w:val="24"/>
              </w:rPr>
            </w:pPr>
          </w:p>
        </w:tc>
        <w:tc>
          <w:tcPr>
            <w:tcW w:w="2579" w:type="dxa"/>
          </w:tcPr>
          <w:p w14:paraId="0E34102D" w14:textId="77777777" w:rsidR="0053192A" w:rsidRPr="00302F91" w:rsidRDefault="0053192A" w:rsidP="00053CD8">
            <w:pPr>
              <w:autoSpaceDE w:val="0"/>
              <w:autoSpaceDN w:val="0"/>
              <w:rPr>
                <w:rFonts w:cs="Arial"/>
                <w:sz w:val="24"/>
                <w:szCs w:val="24"/>
              </w:rPr>
            </w:pPr>
          </w:p>
        </w:tc>
        <w:tc>
          <w:tcPr>
            <w:tcW w:w="2597" w:type="dxa"/>
          </w:tcPr>
          <w:p w14:paraId="7E5D4F28" w14:textId="77777777" w:rsidR="0053192A" w:rsidRPr="00302F91" w:rsidRDefault="0053192A" w:rsidP="00053CD8">
            <w:pPr>
              <w:autoSpaceDE w:val="0"/>
              <w:autoSpaceDN w:val="0"/>
              <w:rPr>
                <w:rFonts w:cs="Arial"/>
                <w:sz w:val="24"/>
                <w:szCs w:val="24"/>
              </w:rPr>
            </w:pPr>
          </w:p>
        </w:tc>
        <w:tc>
          <w:tcPr>
            <w:tcW w:w="2222" w:type="dxa"/>
          </w:tcPr>
          <w:p w14:paraId="5CB2B64E" w14:textId="77777777" w:rsidR="0053192A" w:rsidRPr="00302F91" w:rsidRDefault="0053192A" w:rsidP="00053CD8">
            <w:pPr>
              <w:autoSpaceDE w:val="0"/>
              <w:autoSpaceDN w:val="0"/>
              <w:rPr>
                <w:rFonts w:cs="Arial"/>
                <w:sz w:val="24"/>
                <w:szCs w:val="24"/>
              </w:rPr>
            </w:pPr>
          </w:p>
        </w:tc>
      </w:tr>
    </w:tbl>
    <w:p w14:paraId="196520D1" w14:textId="77777777" w:rsidR="0053192A" w:rsidRDefault="0053192A"/>
    <w:p w14:paraId="57A8B0A4" w14:textId="77777777" w:rsidR="0067231D" w:rsidRDefault="0067231D"/>
    <w:p w14:paraId="7D8D5EB0" w14:textId="77777777" w:rsidR="0067231D" w:rsidRDefault="0067231D"/>
    <w:p w14:paraId="33768158" w14:textId="77777777" w:rsidR="0067231D" w:rsidRDefault="0067231D"/>
    <w:p w14:paraId="644CED1A" w14:textId="77777777" w:rsidR="0067231D" w:rsidRDefault="0067231D"/>
    <w:p w14:paraId="7630DA01" w14:textId="77777777" w:rsidR="0067231D" w:rsidRDefault="0067231D"/>
    <w:p w14:paraId="4B285737" w14:textId="77777777" w:rsidR="0067231D" w:rsidRDefault="0067231D"/>
    <w:p w14:paraId="65A6C6C0" w14:textId="77777777" w:rsidR="0067231D" w:rsidRDefault="0067231D"/>
    <w:p w14:paraId="4A23918F" w14:textId="77777777" w:rsidR="0067231D" w:rsidRDefault="0067231D"/>
    <w:p w14:paraId="519404AC" w14:textId="77777777" w:rsidR="0067231D" w:rsidRDefault="0067231D"/>
    <w:p w14:paraId="36841FA3" w14:textId="77777777" w:rsidR="0067231D" w:rsidRDefault="0067231D"/>
    <w:p w14:paraId="05BE924D" w14:textId="77777777" w:rsidR="0067231D" w:rsidRDefault="0067231D"/>
    <w:p w14:paraId="7AFF3E87" w14:textId="77777777" w:rsidR="0067231D" w:rsidRDefault="0067231D"/>
    <w:p w14:paraId="2D0EC7D7" w14:textId="77777777" w:rsidR="0067231D" w:rsidRDefault="0067231D"/>
    <w:p w14:paraId="2B155441" w14:textId="77777777" w:rsidR="0067231D" w:rsidRDefault="0067231D"/>
    <w:p w14:paraId="6C4E1096" w14:textId="77777777" w:rsidR="0067231D" w:rsidRDefault="0067231D"/>
    <w:p w14:paraId="09DF3591" w14:textId="77777777" w:rsidR="0067231D" w:rsidRDefault="0067231D"/>
    <w:p w14:paraId="5316C4E1" w14:textId="77777777" w:rsidR="0067231D" w:rsidRDefault="0067231D"/>
    <w:p w14:paraId="2B8BD756" w14:textId="77777777" w:rsidR="0067231D" w:rsidRDefault="0067231D"/>
    <w:p w14:paraId="2ED0D1CA" w14:textId="77777777" w:rsidR="0067231D" w:rsidRDefault="0067231D"/>
    <w:p w14:paraId="1C0CFA2B" w14:textId="77777777" w:rsidR="0067231D" w:rsidRDefault="0067231D"/>
    <w:p w14:paraId="675C50BC" w14:textId="77777777" w:rsidR="00A91C34" w:rsidRDefault="00A91C34"/>
    <w:p w14:paraId="0B6C0D93" w14:textId="77777777" w:rsidR="00A91C34" w:rsidRDefault="00A91C34"/>
    <w:p w14:paraId="38E5F78C" w14:textId="77777777" w:rsidR="0067231D" w:rsidRDefault="0067231D"/>
    <w:p w14:paraId="69568AFA" w14:textId="77777777" w:rsidR="0067231D" w:rsidRDefault="0067231D"/>
    <w:p w14:paraId="381E7FD9" w14:textId="77777777" w:rsidR="0067231D" w:rsidRDefault="0067231D"/>
    <w:p w14:paraId="051B784F" w14:textId="77777777" w:rsidR="0067231D" w:rsidRDefault="0067231D"/>
    <w:p w14:paraId="09E32553" w14:textId="77777777" w:rsidR="0067231D" w:rsidRDefault="0067231D"/>
    <w:sdt>
      <w:sdtPr>
        <w:rPr>
          <w:rFonts w:ascii="Arial" w:eastAsia="Times New Roman" w:hAnsi="Arial" w:cs="Times New Roman"/>
          <w:color w:val="auto"/>
          <w:sz w:val="22"/>
          <w:szCs w:val="22"/>
          <w:lang w:val="en-GB"/>
        </w:rPr>
        <w:id w:val="1383989539"/>
        <w:docPartObj>
          <w:docPartGallery w:val="Table of Contents"/>
          <w:docPartUnique/>
        </w:docPartObj>
      </w:sdtPr>
      <w:sdtEndPr>
        <w:rPr>
          <w:b/>
          <w:bCs/>
          <w:noProof/>
        </w:rPr>
      </w:sdtEndPr>
      <w:sdtContent>
        <w:p w14:paraId="11F27842" w14:textId="6E5BDCDE" w:rsidR="00A91C34" w:rsidRDefault="00A91C34">
          <w:pPr>
            <w:pStyle w:val="TOCHeading"/>
          </w:pPr>
          <w:r>
            <w:t>Table of Contents</w:t>
          </w:r>
        </w:p>
        <w:p w14:paraId="4418DC90" w14:textId="6FD04D88" w:rsidR="00812496" w:rsidRDefault="00A91C34">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0296" w:history="1">
            <w:r w:rsidR="00812496" w:rsidRPr="00E752B0">
              <w:rPr>
                <w:rStyle w:val="Hyperlink"/>
                <w:noProof/>
              </w:rPr>
              <w:t>1.</w:t>
            </w:r>
            <w:r w:rsidR="00812496">
              <w:rPr>
                <w:rFonts w:asciiTheme="minorHAnsi" w:eastAsiaTheme="minorEastAsia" w:hAnsiTheme="minorHAnsi" w:cstheme="minorBidi"/>
                <w:noProof/>
                <w:kern w:val="2"/>
                <w:sz w:val="24"/>
                <w:szCs w:val="24"/>
                <w:lang w:eastAsia="en-GB"/>
                <w14:ligatures w14:val="standardContextual"/>
              </w:rPr>
              <w:tab/>
            </w:r>
            <w:r w:rsidR="00812496" w:rsidRPr="00E752B0">
              <w:rPr>
                <w:rStyle w:val="Hyperlink"/>
                <w:noProof/>
              </w:rPr>
              <w:t>Introduction</w:t>
            </w:r>
            <w:r w:rsidR="00812496">
              <w:rPr>
                <w:noProof/>
                <w:webHidden/>
              </w:rPr>
              <w:tab/>
            </w:r>
            <w:r w:rsidR="00812496">
              <w:rPr>
                <w:noProof/>
                <w:webHidden/>
              </w:rPr>
              <w:fldChar w:fldCharType="begin"/>
            </w:r>
            <w:r w:rsidR="00812496">
              <w:rPr>
                <w:noProof/>
                <w:webHidden/>
              </w:rPr>
              <w:instrText xml:space="preserve"> PAGEREF _Toc190890296 \h </w:instrText>
            </w:r>
            <w:r w:rsidR="00812496">
              <w:rPr>
                <w:noProof/>
                <w:webHidden/>
              </w:rPr>
            </w:r>
            <w:r w:rsidR="00812496">
              <w:rPr>
                <w:noProof/>
                <w:webHidden/>
              </w:rPr>
              <w:fldChar w:fldCharType="separate"/>
            </w:r>
            <w:r w:rsidR="00812496">
              <w:rPr>
                <w:noProof/>
                <w:webHidden/>
              </w:rPr>
              <w:t>4</w:t>
            </w:r>
            <w:r w:rsidR="00812496">
              <w:rPr>
                <w:noProof/>
                <w:webHidden/>
              </w:rPr>
              <w:fldChar w:fldCharType="end"/>
            </w:r>
          </w:hyperlink>
        </w:p>
        <w:p w14:paraId="08D25A15" w14:textId="625D8BA5" w:rsidR="00812496" w:rsidRDefault="00812496">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297" w:history="1">
            <w:r w:rsidRPr="00E752B0">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E752B0">
              <w:rPr>
                <w:rStyle w:val="Hyperlink"/>
                <w:noProof/>
              </w:rPr>
              <w:t>Purpose</w:t>
            </w:r>
            <w:r>
              <w:rPr>
                <w:noProof/>
                <w:webHidden/>
              </w:rPr>
              <w:tab/>
            </w:r>
            <w:r>
              <w:rPr>
                <w:noProof/>
                <w:webHidden/>
              </w:rPr>
              <w:fldChar w:fldCharType="begin"/>
            </w:r>
            <w:r>
              <w:rPr>
                <w:noProof/>
                <w:webHidden/>
              </w:rPr>
              <w:instrText xml:space="preserve"> PAGEREF _Toc190890297 \h </w:instrText>
            </w:r>
            <w:r>
              <w:rPr>
                <w:noProof/>
                <w:webHidden/>
              </w:rPr>
            </w:r>
            <w:r>
              <w:rPr>
                <w:noProof/>
                <w:webHidden/>
              </w:rPr>
              <w:fldChar w:fldCharType="separate"/>
            </w:r>
            <w:r>
              <w:rPr>
                <w:noProof/>
                <w:webHidden/>
              </w:rPr>
              <w:t>4</w:t>
            </w:r>
            <w:r>
              <w:rPr>
                <w:noProof/>
                <w:webHidden/>
              </w:rPr>
              <w:fldChar w:fldCharType="end"/>
            </w:r>
          </w:hyperlink>
        </w:p>
        <w:p w14:paraId="08D67BF9" w14:textId="1DB09B6B" w:rsidR="00812496" w:rsidRDefault="00812496">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298" w:history="1">
            <w:r w:rsidRPr="00E752B0">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E752B0">
              <w:rPr>
                <w:rStyle w:val="Hyperlink"/>
                <w:noProof/>
              </w:rPr>
              <w:t>Scope</w:t>
            </w:r>
            <w:r>
              <w:rPr>
                <w:noProof/>
                <w:webHidden/>
              </w:rPr>
              <w:tab/>
            </w:r>
            <w:r>
              <w:rPr>
                <w:noProof/>
                <w:webHidden/>
              </w:rPr>
              <w:fldChar w:fldCharType="begin"/>
            </w:r>
            <w:r>
              <w:rPr>
                <w:noProof/>
                <w:webHidden/>
              </w:rPr>
              <w:instrText xml:space="preserve"> PAGEREF _Toc190890298 \h </w:instrText>
            </w:r>
            <w:r>
              <w:rPr>
                <w:noProof/>
                <w:webHidden/>
              </w:rPr>
            </w:r>
            <w:r>
              <w:rPr>
                <w:noProof/>
                <w:webHidden/>
              </w:rPr>
              <w:fldChar w:fldCharType="separate"/>
            </w:r>
            <w:r>
              <w:rPr>
                <w:noProof/>
                <w:webHidden/>
              </w:rPr>
              <w:t>4</w:t>
            </w:r>
            <w:r>
              <w:rPr>
                <w:noProof/>
                <w:webHidden/>
              </w:rPr>
              <w:fldChar w:fldCharType="end"/>
            </w:r>
          </w:hyperlink>
        </w:p>
        <w:p w14:paraId="275EB69B" w14:textId="7E29C333" w:rsidR="00812496" w:rsidRDefault="00812496">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299" w:history="1">
            <w:r w:rsidRPr="00E752B0">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E752B0">
              <w:rPr>
                <w:rStyle w:val="Hyperlink"/>
                <w:noProof/>
              </w:rPr>
              <w:t>Responsibilities</w:t>
            </w:r>
            <w:r>
              <w:rPr>
                <w:noProof/>
                <w:webHidden/>
              </w:rPr>
              <w:tab/>
            </w:r>
            <w:r>
              <w:rPr>
                <w:noProof/>
                <w:webHidden/>
              </w:rPr>
              <w:fldChar w:fldCharType="begin"/>
            </w:r>
            <w:r>
              <w:rPr>
                <w:noProof/>
                <w:webHidden/>
              </w:rPr>
              <w:instrText xml:space="preserve"> PAGEREF _Toc190890299 \h </w:instrText>
            </w:r>
            <w:r>
              <w:rPr>
                <w:noProof/>
                <w:webHidden/>
              </w:rPr>
            </w:r>
            <w:r>
              <w:rPr>
                <w:noProof/>
                <w:webHidden/>
              </w:rPr>
              <w:fldChar w:fldCharType="separate"/>
            </w:r>
            <w:r>
              <w:rPr>
                <w:noProof/>
                <w:webHidden/>
              </w:rPr>
              <w:t>4</w:t>
            </w:r>
            <w:r>
              <w:rPr>
                <w:noProof/>
                <w:webHidden/>
              </w:rPr>
              <w:fldChar w:fldCharType="end"/>
            </w:r>
          </w:hyperlink>
        </w:p>
        <w:p w14:paraId="77902628" w14:textId="6A6646CA" w:rsidR="00812496" w:rsidRDefault="00812496">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300" w:history="1">
            <w:r w:rsidRPr="00E752B0">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E752B0">
              <w:rPr>
                <w:rStyle w:val="Hyperlink"/>
                <w:noProof/>
              </w:rPr>
              <w:t>Security Awareness Training</w:t>
            </w:r>
            <w:r>
              <w:rPr>
                <w:noProof/>
                <w:webHidden/>
              </w:rPr>
              <w:tab/>
            </w:r>
            <w:r>
              <w:rPr>
                <w:noProof/>
                <w:webHidden/>
              </w:rPr>
              <w:fldChar w:fldCharType="begin"/>
            </w:r>
            <w:r>
              <w:rPr>
                <w:noProof/>
                <w:webHidden/>
              </w:rPr>
              <w:instrText xml:space="preserve"> PAGEREF _Toc190890300 \h </w:instrText>
            </w:r>
            <w:r>
              <w:rPr>
                <w:noProof/>
                <w:webHidden/>
              </w:rPr>
            </w:r>
            <w:r>
              <w:rPr>
                <w:noProof/>
                <w:webHidden/>
              </w:rPr>
              <w:fldChar w:fldCharType="separate"/>
            </w:r>
            <w:r>
              <w:rPr>
                <w:noProof/>
                <w:webHidden/>
              </w:rPr>
              <w:t>4</w:t>
            </w:r>
            <w:r>
              <w:rPr>
                <w:noProof/>
                <w:webHidden/>
              </w:rPr>
              <w:fldChar w:fldCharType="end"/>
            </w:r>
          </w:hyperlink>
        </w:p>
        <w:p w14:paraId="7014C22B" w14:textId="2974E0D8" w:rsidR="00812496" w:rsidRDefault="00812496">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301" w:history="1">
            <w:r w:rsidRPr="00E752B0">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E752B0">
              <w:rPr>
                <w:rStyle w:val="Hyperlink"/>
                <w:noProof/>
              </w:rPr>
              <w:t>Ongoing Awareness</w:t>
            </w:r>
            <w:r>
              <w:rPr>
                <w:noProof/>
                <w:webHidden/>
              </w:rPr>
              <w:tab/>
            </w:r>
            <w:r>
              <w:rPr>
                <w:noProof/>
                <w:webHidden/>
              </w:rPr>
              <w:fldChar w:fldCharType="begin"/>
            </w:r>
            <w:r>
              <w:rPr>
                <w:noProof/>
                <w:webHidden/>
              </w:rPr>
              <w:instrText xml:space="preserve"> PAGEREF _Toc190890301 \h </w:instrText>
            </w:r>
            <w:r>
              <w:rPr>
                <w:noProof/>
                <w:webHidden/>
              </w:rPr>
            </w:r>
            <w:r>
              <w:rPr>
                <w:noProof/>
                <w:webHidden/>
              </w:rPr>
              <w:fldChar w:fldCharType="separate"/>
            </w:r>
            <w:r>
              <w:rPr>
                <w:noProof/>
                <w:webHidden/>
              </w:rPr>
              <w:t>4</w:t>
            </w:r>
            <w:r>
              <w:rPr>
                <w:noProof/>
                <w:webHidden/>
              </w:rPr>
              <w:fldChar w:fldCharType="end"/>
            </w:r>
          </w:hyperlink>
        </w:p>
        <w:p w14:paraId="6769CC5A" w14:textId="0A5B51D4" w:rsidR="00812496" w:rsidRDefault="00812496">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302" w:history="1">
            <w:r w:rsidRPr="00E752B0">
              <w:rPr>
                <w:rStyle w:val="Hyperlink"/>
                <w:noProof/>
              </w:rPr>
              <w:t>7.</w:t>
            </w:r>
            <w:r>
              <w:rPr>
                <w:rFonts w:asciiTheme="minorHAnsi" w:eastAsiaTheme="minorEastAsia" w:hAnsiTheme="minorHAnsi" w:cstheme="minorBidi"/>
                <w:noProof/>
                <w:kern w:val="2"/>
                <w:sz w:val="24"/>
                <w:szCs w:val="24"/>
                <w:lang w:eastAsia="en-GB"/>
                <w14:ligatures w14:val="standardContextual"/>
              </w:rPr>
              <w:tab/>
            </w:r>
            <w:r w:rsidRPr="00E752B0">
              <w:rPr>
                <w:rStyle w:val="Hyperlink"/>
                <w:noProof/>
              </w:rPr>
              <w:t>Compliance with Policies and Procedures</w:t>
            </w:r>
            <w:r>
              <w:rPr>
                <w:noProof/>
                <w:webHidden/>
              </w:rPr>
              <w:tab/>
            </w:r>
            <w:r>
              <w:rPr>
                <w:noProof/>
                <w:webHidden/>
              </w:rPr>
              <w:fldChar w:fldCharType="begin"/>
            </w:r>
            <w:r>
              <w:rPr>
                <w:noProof/>
                <w:webHidden/>
              </w:rPr>
              <w:instrText xml:space="preserve"> PAGEREF _Toc190890302 \h </w:instrText>
            </w:r>
            <w:r>
              <w:rPr>
                <w:noProof/>
                <w:webHidden/>
              </w:rPr>
            </w:r>
            <w:r>
              <w:rPr>
                <w:noProof/>
                <w:webHidden/>
              </w:rPr>
              <w:fldChar w:fldCharType="separate"/>
            </w:r>
            <w:r>
              <w:rPr>
                <w:noProof/>
                <w:webHidden/>
              </w:rPr>
              <w:t>5</w:t>
            </w:r>
            <w:r>
              <w:rPr>
                <w:noProof/>
                <w:webHidden/>
              </w:rPr>
              <w:fldChar w:fldCharType="end"/>
            </w:r>
          </w:hyperlink>
        </w:p>
        <w:p w14:paraId="60D185B7" w14:textId="5245F183" w:rsidR="00812496" w:rsidRDefault="00812496">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303" w:history="1">
            <w:r w:rsidRPr="00E752B0">
              <w:rPr>
                <w:rStyle w:val="Hyperlink"/>
                <w:noProof/>
              </w:rPr>
              <w:t>8.</w:t>
            </w:r>
            <w:r>
              <w:rPr>
                <w:rFonts w:asciiTheme="minorHAnsi" w:eastAsiaTheme="minorEastAsia" w:hAnsiTheme="minorHAnsi" w:cstheme="minorBidi"/>
                <w:noProof/>
                <w:kern w:val="2"/>
                <w:sz w:val="24"/>
                <w:szCs w:val="24"/>
                <w:lang w:eastAsia="en-GB"/>
                <w14:ligatures w14:val="standardContextual"/>
              </w:rPr>
              <w:tab/>
            </w:r>
            <w:r w:rsidRPr="00E752B0">
              <w:rPr>
                <w:rStyle w:val="Hyperlink"/>
                <w:noProof/>
              </w:rPr>
              <w:t>Incident Reporting</w:t>
            </w:r>
            <w:r>
              <w:rPr>
                <w:noProof/>
                <w:webHidden/>
              </w:rPr>
              <w:tab/>
            </w:r>
            <w:r>
              <w:rPr>
                <w:noProof/>
                <w:webHidden/>
              </w:rPr>
              <w:fldChar w:fldCharType="begin"/>
            </w:r>
            <w:r>
              <w:rPr>
                <w:noProof/>
                <w:webHidden/>
              </w:rPr>
              <w:instrText xml:space="preserve"> PAGEREF _Toc190890303 \h </w:instrText>
            </w:r>
            <w:r>
              <w:rPr>
                <w:noProof/>
                <w:webHidden/>
              </w:rPr>
            </w:r>
            <w:r>
              <w:rPr>
                <w:noProof/>
                <w:webHidden/>
              </w:rPr>
              <w:fldChar w:fldCharType="separate"/>
            </w:r>
            <w:r>
              <w:rPr>
                <w:noProof/>
                <w:webHidden/>
              </w:rPr>
              <w:t>5</w:t>
            </w:r>
            <w:r>
              <w:rPr>
                <w:noProof/>
                <w:webHidden/>
              </w:rPr>
              <w:fldChar w:fldCharType="end"/>
            </w:r>
          </w:hyperlink>
        </w:p>
        <w:p w14:paraId="6103A255" w14:textId="6A03E4AB" w:rsidR="00812496" w:rsidRDefault="00812496">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304" w:history="1">
            <w:r w:rsidRPr="00E752B0">
              <w:rPr>
                <w:rStyle w:val="Hyperlink"/>
                <w:noProof/>
              </w:rPr>
              <w:t>9.</w:t>
            </w:r>
            <w:r>
              <w:rPr>
                <w:rFonts w:asciiTheme="minorHAnsi" w:eastAsiaTheme="minorEastAsia" w:hAnsiTheme="minorHAnsi" w:cstheme="minorBidi"/>
                <w:noProof/>
                <w:kern w:val="2"/>
                <w:sz w:val="24"/>
                <w:szCs w:val="24"/>
                <w:lang w:eastAsia="en-GB"/>
                <w14:ligatures w14:val="standardContextual"/>
              </w:rPr>
              <w:tab/>
            </w:r>
            <w:r w:rsidRPr="00E752B0">
              <w:rPr>
                <w:rStyle w:val="Hyperlink"/>
                <w:noProof/>
              </w:rPr>
              <w:t>Summary</w:t>
            </w:r>
            <w:r>
              <w:rPr>
                <w:noProof/>
                <w:webHidden/>
              </w:rPr>
              <w:tab/>
            </w:r>
            <w:r>
              <w:rPr>
                <w:noProof/>
                <w:webHidden/>
              </w:rPr>
              <w:fldChar w:fldCharType="begin"/>
            </w:r>
            <w:r>
              <w:rPr>
                <w:noProof/>
                <w:webHidden/>
              </w:rPr>
              <w:instrText xml:space="preserve"> PAGEREF _Toc190890304 \h </w:instrText>
            </w:r>
            <w:r>
              <w:rPr>
                <w:noProof/>
                <w:webHidden/>
              </w:rPr>
            </w:r>
            <w:r>
              <w:rPr>
                <w:noProof/>
                <w:webHidden/>
              </w:rPr>
              <w:fldChar w:fldCharType="separate"/>
            </w:r>
            <w:r>
              <w:rPr>
                <w:noProof/>
                <w:webHidden/>
              </w:rPr>
              <w:t>5</w:t>
            </w:r>
            <w:r>
              <w:rPr>
                <w:noProof/>
                <w:webHidden/>
              </w:rPr>
              <w:fldChar w:fldCharType="end"/>
            </w:r>
          </w:hyperlink>
        </w:p>
        <w:p w14:paraId="63778373" w14:textId="728D0D1A" w:rsidR="00812496" w:rsidRDefault="00812496">
          <w:pPr>
            <w:pStyle w:val="TOC1"/>
            <w:tabs>
              <w:tab w:val="left" w:pos="72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305" w:history="1">
            <w:r w:rsidRPr="00E752B0">
              <w:rPr>
                <w:rStyle w:val="Hyperlink"/>
                <w:noProof/>
                <w:lang w:val="en-US"/>
              </w:rPr>
              <w:t>10.</w:t>
            </w:r>
            <w:r>
              <w:rPr>
                <w:rFonts w:asciiTheme="minorHAnsi" w:eastAsiaTheme="minorEastAsia" w:hAnsiTheme="minorHAnsi" w:cstheme="minorBidi"/>
                <w:noProof/>
                <w:kern w:val="2"/>
                <w:sz w:val="24"/>
                <w:szCs w:val="24"/>
                <w:lang w:eastAsia="en-GB"/>
                <w14:ligatures w14:val="standardContextual"/>
              </w:rPr>
              <w:tab/>
            </w:r>
            <w:r w:rsidRPr="00E752B0">
              <w:rPr>
                <w:rStyle w:val="Hyperlink"/>
                <w:noProof/>
                <w:lang w:val="en-US"/>
              </w:rPr>
              <w:t>Document Management</w:t>
            </w:r>
            <w:r>
              <w:rPr>
                <w:noProof/>
                <w:webHidden/>
              </w:rPr>
              <w:tab/>
            </w:r>
            <w:r>
              <w:rPr>
                <w:noProof/>
                <w:webHidden/>
              </w:rPr>
              <w:fldChar w:fldCharType="begin"/>
            </w:r>
            <w:r>
              <w:rPr>
                <w:noProof/>
                <w:webHidden/>
              </w:rPr>
              <w:instrText xml:space="preserve"> PAGEREF _Toc190890305 \h </w:instrText>
            </w:r>
            <w:r>
              <w:rPr>
                <w:noProof/>
                <w:webHidden/>
              </w:rPr>
            </w:r>
            <w:r>
              <w:rPr>
                <w:noProof/>
                <w:webHidden/>
              </w:rPr>
              <w:fldChar w:fldCharType="separate"/>
            </w:r>
            <w:r>
              <w:rPr>
                <w:noProof/>
                <w:webHidden/>
              </w:rPr>
              <w:t>5</w:t>
            </w:r>
            <w:r>
              <w:rPr>
                <w:noProof/>
                <w:webHidden/>
              </w:rPr>
              <w:fldChar w:fldCharType="end"/>
            </w:r>
          </w:hyperlink>
        </w:p>
        <w:p w14:paraId="1DFC2FE7" w14:textId="7AFAB42E" w:rsidR="00A91C34" w:rsidRDefault="00A91C34">
          <w:r>
            <w:rPr>
              <w:b/>
              <w:bCs/>
              <w:noProof/>
            </w:rPr>
            <w:fldChar w:fldCharType="end"/>
          </w:r>
        </w:p>
      </w:sdtContent>
    </w:sdt>
    <w:p w14:paraId="6A1BA496" w14:textId="77777777" w:rsidR="0067231D" w:rsidRDefault="0067231D"/>
    <w:p w14:paraId="4185FA9D" w14:textId="77777777" w:rsidR="0067231D" w:rsidRDefault="0067231D"/>
    <w:p w14:paraId="4BEC36FF" w14:textId="77777777" w:rsidR="0067231D" w:rsidRDefault="0067231D"/>
    <w:p w14:paraId="4006A5EF" w14:textId="77777777" w:rsidR="0067231D" w:rsidRDefault="00193766" w:rsidP="00193766">
      <w:pPr>
        <w:tabs>
          <w:tab w:val="left" w:pos="4055"/>
        </w:tabs>
      </w:pPr>
      <w:r>
        <w:tab/>
      </w:r>
    </w:p>
    <w:p w14:paraId="5A189EBC" w14:textId="77777777" w:rsidR="0067231D" w:rsidRDefault="0067231D"/>
    <w:p w14:paraId="7D8E7520" w14:textId="77777777" w:rsidR="0067231D" w:rsidRDefault="0067231D"/>
    <w:p w14:paraId="5D303CDE" w14:textId="77777777" w:rsidR="0067231D" w:rsidRDefault="0067231D"/>
    <w:p w14:paraId="1E9BEE63" w14:textId="77777777" w:rsidR="00193766" w:rsidRDefault="00193766"/>
    <w:p w14:paraId="0CE0470C" w14:textId="77777777" w:rsidR="00A91C34" w:rsidRDefault="00A91C34"/>
    <w:p w14:paraId="3E947383" w14:textId="77777777" w:rsidR="00A91C34" w:rsidRDefault="00A91C34"/>
    <w:p w14:paraId="4EE3BBAD" w14:textId="77777777" w:rsidR="00A91C34" w:rsidRDefault="00A91C34"/>
    <w:p w14:paraId="5429E852" w14:textId="77777777" w:rsidR="00A91C34" w:rsidRDefault="00A91C34"/>
    <w:p w14:paraId="4ADBBA58" w14:textId="77777777" w:rsidR="00A91C34" w:rsidRDefault="00A91C34"/>
    <w:p w14:paraId="1397DF5A" w14:textId="77777777" w:rsidR="00A91C34" w:rsidRDefault="00A91C34"/>
    <w:p w14:paraId="3A7546B3" w14:textId="77777777" w:rsidR="00A91C34" w:rsidRDefault="00A91C34"/>
    <w:p w14:paraId="0F40BB13" w14:textId="77777777" w:rsidR="00A91C34" w:rsidRDefault="00A91C34"/>
    <w:p w14:paraId="0AA9C48A" w14:textId="77777777" w:rsidR="00A91C34" w:rsidRDefault="00A91C34"/>
    <w:p w14:paraId="5B55F718" w14:textId="77777777" w:rsidR="00A91C34" w:rsidRDefault="00A91C34"/>
    <w:p w14:paraId="5879F1C4" w14:textId="77777777" w:rsidR="00A91C34" w:rsidRDefault="00A91C34"/>
    <w:p w14:paraId="0D387225" w14:textId="77777777" w:rsidR="00A91C34" w:rsidRDefault="00A91C34"/>
    <w:p w14:paraId="402A006F" w14:textId="77777777" w:rsidR="00A91C34" w:rsidRDefault="00A91C34"/>
    <w:p w14:paraId="36DAD810" w14:textId="77777777" w:rsidR="00A91C34" w:rsidRDefault="00A91C34"/>
    <w:p w14:paraId="7BC8D0B2" w14:textId="77777777" w:rsidR="00A91C34" w:rsidRDefault="00A91C34"/>
    <w:p w14:paraId="7AC02BFB" w14:textId="77777777" w:rsidR="00A91C34" w:rsidRDefault="00A91C34"/>
    <w:p w14:paraId="54791EC7" w14:textId="77777777" w:rsidR="00A91C34" w:rsidRDefault="00A91C34"/>
    <w:p w14:paraId="721EF414" w14:textId="77777777" w:rsidR="00A91C34" w:rsidRDefault="00A91C34"/>
    <w:p w14:paraId="4D180859" w14:textId="77777777" w:rsidR="00A91C34" w:rsidRDefault="00A91C34"/>
    <w:p w14:paraId="1440C460" w14:textId="77777777" w:rsidR="00A91C34" w:rsidRDefault="00A91C34"/>
    <w:p w14:paraId="6E2A8033" w14:textId="77777777" w:rsidR="00A91C34" w:rsidRDefault="00A91C34"/>
    <w:p w14:paraId="5F5828DA" w14:textId="77777777" w:rsidR="00A91C34" w:rsidRDefault="00A91C34"/>
    <w:p w14:paraId="09174149" w14:textId="77777777" w:rsidR="00A91C34" w:rsidRDefault="00A91C34"/>
    <w:p w14:paraId="435F7B1E" w14:textId="77777777" w:rsidR="00A91C34" w:rsidRDefault="00A91C34"/>
    <w:p w14:paraId="2C7AAD44" w14:textId="77777777" w:rsidR="00A91C34" w:rsidRDefault="00A91C34"/>
    <w:p w14:paraId="6AD40D89" w14:textId="77777777" w:rsidR="00A91C34" w:rsidRDefault="00A91C34"/>
    <w:p w14:paraId="0CB3198F" w14:textId="77777777" w:rsidR="00A91C34" w:rsidRDefault="00A91C34"/>
    <w:p w14:paraId="61545B91" w14:textId="77777777" w:rsidR="00A91C34" w:rsidRDefault="00A91C34"/>
    <w:p w14:paraId="356DF2F0" w14:textId="77777777" w:rsidR="00A91C34" w:rsidRDefault="00A91C34"/>
    <w:p w14:paraId="665CDDC4" w14:textId="77777777" w:rsidR="00A91C34" w:rsidRDefault="00A91C34"/>
    <w:p w14:paraId="51559CD8" w14:textId="77777777" w:rsidR="00A91C34" w:rsidRDefault="00A91C34"/>
    <w:p w14:paraId="25E5F49D" w14:textId="77777777" w:rsidR="00A91C34" w:rsidRDefault="00A91C34"/>
    <w:p w14:paraId="5F15085B" w14:textId="77777777" w:rsidR="00193766" w:rsidRDefault="00193766"/>
    <w:p w14:paraId="62833E40" w14:textId="77777777" w:rsidR="00A91C34" w:rsidRPr="00A91C34" w:rsidRDefault="00A91C34" w:rsidP="00A91C34">
      <w:pPr>
        <w:pStyle w:val="Heading1"/>
      </w:pPr>
      <w:bookmarkStart w:id="0" w:name="_Toc190890296"/>
      <w:r w:rsidRPr="00A91C34">
        <w:t>Introduction</w:t>
      </w:r>
      <w:bookmarkEnd w:id="0"/>
    </w:p>
    <w:p w14:paraId="5FF80C84" w14:textId="1BA4640F" w:rsidR="00A91C34" w:rsidRPr="00A91C34" w:rsidRDefault="00A91C34" w:rsidP="00A91C34">
      <w:r w:rsidRPr="00A91C34">
        <w:t>In an increasingly interconnected world, the security of IoT devices and systems is paramount. It is crucial for all individuals interacting with the IoT ecosystem to be aware of and understand the potential security risks and their role in mitigating them. This document outlines the security awareness procedures to be followed to ensure the confidentiality, integrity, and availability of IoT data and systems.</w:t>
      </w:r>
      <w:r>
        <w:br/>
      </w:r>
    </w:p>
    <w:p w14:paraId="4A051A0A" w14:textId="77777777" w:rsidR="00A91C34" w:rsidRPr="00A91C34" w:rsidRDefault="00A91C34" w:rsidP="00A91C34">
      <w:pPr>
        <w:pStyle w:val="Heading1"/>
      </w:pPr>
      <w:bookmarkStart w:id="1" w:name="_Toc190890297"/>
      <w:r w:rsidRPr="00A91C34">
        <w:t>Purpose</w:t>
      </w:r>
      <w:bookmarkEnd w:id="1"/>
    </w:p>
    <w:p w14:paraId="40C4D5AA" w14:textId="52BCB5FB" w:rsidR="00A91C34" w:rsidRPr="00A91C34" w:rsidRDefault="00A91C34" w:rsidP="00A91C34">
      <w:r w:rsidRPr="00A91C34">
        <w:t>The purpose of these procedures is to foster a security-conscious culture among all users of IoT devices and systems. By promoting awareness and understanding of security best practices, we aim to minimi</w:t>
      </w:r>
      <w:r w:rsidR="00C24F11">
        <w:t>s</w:t>
      </w:r>
      <w:r w:rsidRPr="00A91C34">
        <w:t>e the risk of security incidents and protect sensitive information.</w:t>
      </w:r>
      <w:r>
        <w:br/>
      </w:r>
    </w:p>
    <w:p w14:paraId="5A45A10A" w14:textId="77777777" w:rsidR="00A91C34" w:rsidRPr="00A91C34" w:rsidRDefault="00A91C34" w:rsidP="00A91C34">
      <w:pPr>
        <w:pStyle w:val="Heading1"/>
      </w:pPr>
      <w:bookmarkStart w:id="2" w:name="_Toc190890298"/>
      <w:r w:rsidRPr="00A91C34">
        <w:t>Scope</w:t>
      </w:r>
      <w:bookmarkEnd w:id="2"/>
    </w:p>
    <w:p w14:paraId="3C3FE502" w14:textId="4D5C49E7" w:rsidR="00A91C34" w:rsidRPr="00A91C34" w:rsidRDefault="00A91C34" w:rsidP="00A91C34">
      <w:r w:rsidRPr="00A91C34">
        <w:t>These procedures apply to all individuals who interact with the organi</w:t>
      </w:r>
      <w:r w:rsidR="00C24F11">
        <w:t>s</w:t>
      </w:r>
      <w:r w:rsidRPr="00A91C34">
        <w:t>ation's IoT ecosystem, including employees, contractors, partners, and any other authori</w:t>
      </w:r>
      <w:r w:rsidR="00C24F11">
        <w:t>s</w:t>
      </w:r>
      <w:r w:rsidRPr="00A91C34">
        <w:t>ed users. They cover the entire lifecycle of IoT devices, from deployment to decommissioning.</w:t>
      </w:r>
      <w:r>
        <w:br/>
      </w:r>
    </w:p>
    <w:p w14:paraId="7A415889" w14:textId="77777777" w:rsidR="00A91C34" w:rsidRPr="00A91C34" w:rsidRDefault="00A91C34" w:rsidP="00A91C34">
      <w:pPr>
        <w:pStyle w:val="Heading1"/>
      </w:pPr>
      <w:bookmarkStart w:id="3" w:name="_Toc190890299"/>
      <w:r w:rsidRPr="00A91C34">
        <w:t>Responsibilities</w:t>
      </w:r>
      <w:bookmarkEnd w:id="3"/>
    </w:p>
    <w:p w14:paraId="37EE85AB" w14:textId="77777777" w:rsidR="00A91C34" w:rsidRPr="00A91C34" w:rsidRDefault="00A91C34" w:rsidP="00A91C34">
      <w:pPr>
        <w:numPr>
          <w:ilvl w:val="0"/>
          <w:numId w:val="3"/>
        </w:numPr>
      </w:pPr>
      <w:r w:rsidRPr="00A91C34">
        <w:rPr>
          <w:b/>
          <w:bCs/>
        </w:rPr>
        <w:t>Management:</w:t>
      </w:r>
    </w:p>
    <w:p w14:paraId="548ABB60" w14:textId="77777777" w:rsidR="00A91C34" w:rsidRPr="00A91C34" w:rsidRDefault="00A91C34" w:rsidP="00A91C34">
      <w:pPr>
        <w:numPr>
          <w:ilvl w:val="1"/>
          <w:numId w:val="3"/>
        </w:numPr>
      </w:pPr>
      <w:r w:rsidRPr="00A91C34">
        <w:t>Ensure that all users receive appropriate security awareness training.</w:t>
      </w:r>
    </w:p>
    <w:p w14:paraId="69432BF0" w14:textId="77777777" w:rsidR="00A91C34" w:rsidRPr="00A91C34" w:rsidRDefault="00A91C34" w:rsidP="00A91C34">
      <w:pPr>
        <w:numPr>
          <w:ilvl w:val="1"/>
          <w:numId w:val="3"/>
        </w:numPr>
      </w:pPr>
      <w:r w:rsidRPr="00A91C34">
        <w:t>Establish and enforce security policies and procedures.</w:t>
      </w:r>
    </w:p>
    <w:p w14:paraId="50F97CC3" w14:textId="77777777" w:rsidR="00A91C34" w:rsidRPr="00A91C34" w:rsidRDefault="00A91C34" w:rsidP="00A91C34">
      <w:pPr>
        <w:numPr>
          <w:ilvl w:val="1"/>
          <w:numId w:val="3"/>
        </w:numPr>
      </w:pPr>
      <w:r w:rsidRPr="00A91C34">
        <w:t>Provide resources and support for users to maintain security awareness.</w:t>
      </w:r>
    </w:p>
    <w:p w14:paraId="0E34383C" w14:textId="77777777" w:rsidR="00A91C34" w:rsidRPr="00A91C34" w:rsidRDefault="00A91C34" w:rsidP="00A91C34">
      <w:pPr>
        <w:numPr>
          <w:ilvl w:val="0"/>
          <w:numId w:val="3"/>
        </w:numPr>
      </w:pPr>
      <w:r w:rsidRPr="00A91C34">
        <w:rPr>
          <w:b/>
          <w:bCs/>
        </w:rPr>
        <w:t>Users:</w:t>
      </w:r>
    </w:p>
    <w:p w14:paraId="045DFEC9" w14:textId="77777777" w:rsidR="00A91C34" w:rsidRPr="00A91C34" w:rsidRDefault="00A91C34" w:rsidP="00A91C34">
      <w:pPr>
        <w:numPr>
          <w:ilvl w:val="1"/>
          <w:numId w:val="3"/>
        </w:numPr>
      </w:pPr>
      <w:r w:rsidRPr="00A91C34">
        <w:t>Participate in security awareness training.</w:t>
      </w:r>
    </w:p>
    <w:p w14:paraId="25042636" w14:textId="77777777" w:rsidR="00A91C34" w:rsidRPr="00A91C34" w:rsidRDefault="00A91C34" w:rsidP="00A91C34">
      <w:pPr>
        <w:numPr>
          <w:ilvl w:val="1"/>
          <w:numId w:val="3"/>
        </w:numPr>
      </w:pPr>
      <w:r w:rsidRPr="00A91C34">
        <w:t>Adhere to security policies and procedures.</w:t>
      </w:r>
    </w:p>
    <w:p w14:paraId="2B3A9A25" w14:textId="2306A7FD" w:rsidR="00A91C34" w:rsidRPr="00A91C34" w:rsidRDefault="00A91C34" w:rsidP="00A91C34">
      <w:pPr>
        <w:numPr>
          <w:ilvl w:val="1"/>
          <w:numId w:val="3"/>
        </w:numPr>
      </w:pPr>
      <w:r w:rsidRPr="00A91C34">
        <w:t>Report any security incidents or concerns promptly.</w:t>
      </w:r>
      <w:r>
        <w:br/>
      </w:r>
    </w:p>
    <w:p w14:paraId="429F4330" w14:textId="77777777" w:rsidR="00A91C34" w:rsidRPr="00A91C34" w:rsidRDefault="00A91C34" w:rsidP="00A91C34">
      <w:pPr>
        <w:pStyle w:val="Heading1"/>
      </w:pPr>
      <w:bookmarkStart w:id="4" w:name="_Toc190890300"/>
      <w:r w:rsidRPr="00A91C34">
        <w:t>Security Awareness Training</w:t>
      </w:r>
      <w:bookmarkEnd w:id="4"/>
    </w:p>
    <w:p w14:paraId="72E15BE8" w14:textId="516769E1" w:rsidR="00A91C34" w:rsidRPr="00A91C34" w:rsidRDefault="00A91C34" w:rsidP="00A91C34">
      <w:r w:rsidRPr="00A91C34">
        <w:t>All users will undergo mandatory security awareness training upon initial access to the IoT ecosystem and periodically thereafter. The training will cover the following topics:</w:t>
      </w:r>
      <w:r>
        <w:br/>
      </w:r>
    </w:p>
    <w:p w14:paraId="4A8FD176" w14:textId="77777777" w:rsidR="00A91C34" w:rsidRPr="00A91C34" w:rsidRDefault="00A91C34" w:rsidP="00A91C34">
      <w:pPr>
        <w:numPr>
          <w:ilvl w:val="0"/>
          <w:numId w:val="4"/>
        </w:numPr>
      </w:pPr>
      <w:r w:rsidRPr="00A91C34">
        <w:rPr>
          <w:b/>
          <w:bCs/>
        </w:rPr>
        <w:t>IoT Security Fundamentals:</w:t>
      </w:r>
      <w:r w:rsidRPr="00A91C34">
        <w:t xml:space="preserve"> Overview of IoT security risks, threats, and vulnerabilities.</w:t>
      </w:r>
    </w:p>
    <w:p w14:paraId="0A637137" w14:textId="77777777" w:rsidR="00A91C34" w:rsidRPr="00A91C34" w:rsidRDefault="00A91C34" w:rsidP="00A91C34">
      <w:pPr>
        <w:numPr>
          <w:ilvl w:val="0"/>
          <w:numId w:val="4"/>
        </w:numPr>
      </w:pPr>
      <w:r w:rsidRPr="00A91C34">
        <w:rPr>
          <w:b/>
          <w:bCs/>
        </w:rPr>
        <w:t>Device Security:</w:t>
      </w:r>
      <w:r w:rsidRPr="00A91C34">
        <w:t xml:space="preserve"> Best practices for securing IoT devices, including authentication, communication, firmware updates, and physical security.</w:t>
      </w:r>
    </w:p>
    <w:p w14:paraId="23FAFA30" w14:textId="77777777" w:rsidR="00A91C34" w:rsidRPr="00A91C34" w:rsidRDefault="00A91C34" w:rsidP="00A91C34">
      <w:pPr>
        <w:numPr>
          <w:ilvl w:val="0"/>
          <w:numId w:val="4"/>
        </w:numPr>
      </w:pPr>
      <w:r w:rsidRPr="00A91C34">
        <w:rPr>
          <w:b/>
          <w:bCs/>
        </w:rPr>
        <w:t>Data Security and Privacy:</w:t>
      </w:r>
      <w:r w:rsidRPr="00A91C34">
        <w:t xml:space="preserve"> Importance of protecting data confidentiality, integrity, and availability, as well as complying with privacy regulations.</w:t>
      </w:r>
    </w:p>
    <w:p w14:paraId="6E5CC78B" w14:textId="77777777" w:rsidR="00A91C34" w:rsidRPr="00A91C34" w:rsidRDefault="00A91C34" w:rsidP="00A91C34">
      <w:pPr>
        <w:numPr>
          <w:ilvl w:val="0"/>
          <w:numId w:val="4"/>
        </w:numPr>
      </w:pPr>
      <w:r w:rsidRPr="00A91C34">
        <w:rPr>
          <w:b/>
          <w:bCs/>
        </w:rPr>
        <w:t>Network Security:</w:t>
      </w:r>
      <w:r w:rsidRPr="00A91C34">
        <w:t xml:space="preserve"> Understanding network security principles, including segmentation, firewalls, and intrusion detection.</w:t>
      </w:r>
    </w:p>
    <w:p w14:paraId="786023F7" w14:textId="77777777" w:rsidR="00A91C34" w:rsidRPr="00A91C34" w:rsidRDefault="00A91C34" w:rsidP="00A91C34">
      <w:pPr>
        <w:numPr>
          <w:ilvl w:val="0"/>
          <w:numId w:val="4"/>
        </w:numPr>
      </w:pPr>
      <w:r w:rsidRPr="00A91C34">
        <w:rPr>
          <w:b/>
          <w:bCs/>
        </w:rPr>
        <w:t>Incident Management:</w:t>
      </w:r>
      <w:r w:rsidRPr="00A91C34">
        <w:t xml:space="preserve"> Procedures for reporting and responding to security incidents.</w:t>
      </w:r>
    </w:p>
    <w:p w14:paraId="1B50C055" w14:textId="77777777" w:rsidR="00A91C34" w:rsidRPr="00A91C34" w:rsidRDefault="00A91C34" w:rsidP="00A91C34">
      <w:pPr>
        <w:numPr>
          <w:ilvl w:val="0"/>
          <w:numId w:val="4"/>
        </w:numPr>
      </w:pPr>
      <w:r w:rsidRPr="00A91C34">
        <w:rPr>
          <w:b/>
          <w:bCs/>
        </w:rPr>
        <w:t>Emerging Threats:</w:t>
      </w:r>
      <w:r w:rsidRPr="00A91C34">
        <w:t xml:space="preserve"> Awareness of new and evolving threats to the IoT ecosystem.</w:t>
      </w:r>
    </w:p>
    <w:p w14:paraId="03EF2B43" w14:textId="0755B5D5" w:rsidR="00A91C34" w:rsidRPr="00A91C34" w:rsidRDefault="00A91C34" w:rsidP="00A91C34">
      <w:pPr>
        <w:numPr>
          <w:ilvl w:val="0"/>
          <w:numId w:val="4"/>
        </w:numPr>
      </w:pPr>
      <w:r w:rsidRPr="00A91C34">
        <w:rPr>
          <w:b/>
          <w:bCs/>
        </w:rPr>
        <w:t>AI and Machine Learning in IoT:</w:t>
      </w:r>
      <w:r w:rsidRPr="00A91C34">
        <w:t xml:space="preserve"> Understanding the security implications of AI and ML in IoT and the importance of responsible use.</w:t>
      </w:r>
      <w:r>
        <w:br/>
      </w:r>
    </w:p>
    <w:p w14:paraId="095B6D87" w14:textId="77777777" w:rsidR="00A91C34" w:rsidRPr="00A91C34" w:rsidRDefault="00A91C34" w:rsidP="00A91C34">
      <w:pPr>
        <w:pStyle w:val="Heading1"/>
      </w:pPr>
      <w:bookmarkStart w:id="5" w:name="_Toc190890301"/>
      <w:r w:rsidRPr="00A91C34">
        <w:t>Ongoing Awareness</w:t>
      </w:r>
      <w:bookmarkEnd w:id="5"/>
    </w:p>
    <w:p w14:paraId="138592C3" w14:textId="7E2D5EBA" w:rsidR="00A91C34" w:rsidRPr="00A91C34" w:rsidRDefault="00A91C34" w:rsidP="00A91C34">
      <w:r w:rsidRPr="00A91C34">
        <w:lastRenderedPageBreak/>
        <w:t>In addition to formal training, ongoing security awareness efforts will be implemented, including:</w:t>
      </w:r>
      <w:r>
        <w:br/>
      </w:r>
    </w:p>
    <w:p w14:paraId="065BF798" w14:textId="77777777" w:rsidR="00A91C34" w:rsidRPr="00A91C34" w:rsidRDefault="00A91C34" w:rsidP="00A91C34">
      <w:pPr>
        <w:numPr>
          <w:ilvl w:val="0"/>
          <w:numId w:val="5"/>
        </w:numPr>
      </w:pPr>
      <w:r w:rsidRPr="00A91C34">
        <w:rPr>
          <w:b/>
          <w:bCs/>
        </w:rPr>
        <w:t>Regular Communication:</w:t>
      </w:r>
      <w:r w:rsidRPr="00A91C34">
        <w:t xml:space="preserve"> Security updates, newsletters, and tips will be shared to keep users informed about the latest threats and best practices.</w:t>
      </w:r>
    </w:p>
    <w:p w14:paraId="113630E7" w14:textId="77777777" w:rsidR="00A91C34" w:rsidRPr="00A91C34" w:rsidRDefault="00A91C34" w:rsidP="00A91C34">
      <w:pPr>
        <w:numPr>
          <w:ilvl w:val="0"/>
          <w:numId w:val="5"/>
        </w:numPr>
      </w:pPr>
      <w:r w:rsidRPr="00A91C34">
        <w:rPr>
          <w:b/>
          <w:bCs/>
        </w:rPr>
        <w:t>Awareness Campaigns:</w:t>
      </w:r>
      <w:r w:rsidRPr="00A91C34">
        <w:t xml:space="preserve"> Periodic campaigns will be conducted to reinforce key security messages and promote a security-conscious culture.</w:t>
      </w:r>
    </w:p>
    <w:p w14:paraId="66FEC79C" w14:textId="2D98082C" w:rsidR="00A91C34" w:rsidRPr="00A91C34" w:rsidRDefault="00A91C34" w:rsidP="00A91C34">
      <w:pPr>
        <w:numPr>
          <w:ilvl w:val="0"/>
          <w:numId w:val="5"/>
        </w:numPr>
      </w:pPr>
      <w:r w:rsidRPr="00A91C34">
        <w:rPr>
          <w:b/>
          <w:bCs/>
        </w:rPr>
        <w:t>Simulated Phishing Exercises:</w:t>
      </w:r>
      <w:r w:rsidRPr="00A91C34">
        <w:t xml:space="preserve"> Simulated phishing attacks will be used to assess user awareness and identify areas for improvement.</w:t>
      </w:r>
      <w:r>
        <w:br/>
      </w:r>
    </w:p>
    <w:p w14:paraId="573CA6A1" w14:textId="77777777" w:rsidR="00A91C34" w:rsidRPr="00A91C34" w:rsidRDefault="00A91C34" w:rsidP="00A91C34">
      <w:pPr>
        <w:pStyle w:val="Heading1"/>
      </w:pPr>
      <w:bookmarkStart w:id="6" w:name="_Toc190890302"/>
      <w:r w:rsidRPr="00A91C34">
        <w:t>Compliance with Policies and Procedures</w:t>
      </w:r>
      <w:bookmarkEnd w:id="6"/>
    </w:p>
    <w:p w14:paraId="4CD14B19" w14:textId="27F60A41" w:rsidR="00A91C34" w:rsidRPr="00A91C34" w:rsidRDefault="00A91C34" w:rsidP="00A91C34">
      <w:r w:rsidRPr="00A91C34">
        <w:t>All users are expected to comply with the organi</w:t>
      </w:r>
      <w:r w:rsidR="00C24F11">
        <w:t>s</w:t>
      </w:r>
      <w:r w:rsidRPr="00A91C34">
        <w:t>ation's security policies and procedures. Failure to do so may result in disciplinary action.</w:t>
      </w:r>
      <w:r>
        <w:br/>
      </w:r>
    </w:p>
    <w:p w14:paraId="143AEB68" w14:textId="77777777" w:rsidR="00A91C34" w:rsidRPr="00A91C34" w:rsidRDefault="00A91C34" w:rsidP="00A91C34">
      <w:pPr>
        <w:pStyle w:val="Heading1"/>
      </w:pPr>
      <w:bookmarkStart w:id="7" w:name="_Toc190890303"/>
      <w:r w:rsidRPr="00A91C34">
        <w:t>Incident Reporting</w:t>
      </w:r>
      <w:bookmarkEnd w:id="7"/>
    </w:p>
    <w:p w14:paraId="33B10674" w14:textId="7A3B8B00" w:rsidR="00A91C34" w:rsidRPr="00A91C34" w:rsidRDefault="00A91C34" w:rsidP="00A91C34">
      <w:r w:rsidRPr="00A91C34">
        <w:t>Any suspected or actual security incidents must be reported immediately through the designated channels. Prompt reporting enables timely response and mitigation of potential threats.</w:t>
      </w:r>
      <w:r>
        <w:br/>
      </w:r>
    </w:p>
    <w:p w14:paraId="295157C6" w14:textId="547879EB" w:rsidR="00A91C34" w:rsidRPr="00A91C34" w:rsidRDefault="00A91C34" w:rsidP="00A91C34">
      <w:pPr>
        <w:pStyle w:val="Heading1"/>
      </w:pPr>
      <w:bookmarkStart w:id="8" w:name="_Toc190890304"/>
      <w:r>
        <w:t>Summary</w:t>
      </w:r>
      <w:bookmarkEnd w:id="8"/>
    </w:p>
    <w:p w14:paraId="30A11348" w14:textId="4724D622" w:rsidR="00A91C34" w:rsidRPr="00A91C34" w:rsidRDefault="00A91C34" w:rsidP="00A91C34">
      <w:r w:rsidRPr="00A91C34">
        <w:t>Security awareness is a shared responsibility. By fostering a culture of security and providing ongoing education and support, we can collectively protect the organi</w:t>
      </w:r>
      <w:r w:rsidR="00C24F11">
        <w:t>s</w:t>
      </w:r>
      <w:r w:rsidRPr="00A91C34">
        <w:t>ation's IoT ecosystem from evolving threats and ensure the confidentiality, integrity, and availability of our valuable data and systems.</w:t>
      </w:r>
    </w:p>
    <w:p w14:paraId="0AF1C297" w14:textId="77777777" w:rsidR="00193766" w:rsidRDefault="00193766"/>
    <w:p w14:paraId="7C1D48F9" w14:textId="77777777" w:rsidR="00193766" w:rsidRPr="00E3781C" w:rsidRDefault="00193766" w:rsidP="00A91C34">
      <w:pPr>
        <w:pStyle w:val="Heading1"/>
        <w:rPr>
          <w:lang w:val="en-US"/>
        </w:rPr>
      </w:pPr>
      <w:bookmarkStart w:id="9" w:name="_Toc491088520"/>
      <w:bookmarkStart w:id="10" w:name="_Toc491255835"/>
      <w:bookmarkStart w:id="11" w:name="_Toc190890305"/>
      <w:r w:rsidRPr="00E3781C">
        <w:rPr>
          <w:lang w:val="en-US"/>
        </w:rPr>
        <w:t>Document Management</w:t>
      </w:r>
      <w:bookmarkEnd w:id="9"/>
      <w:bookmarkEnd w:id="10"/>
      <w:bookmarkEnd w:id="11"/>
    </w:p>
    <w:p w14:paraId="0A857391"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3CAF45F0" w14:textId="77777777" w:rsidR="00193766" w:rsidRPr="00E3781C" w:rsidRDefault="00193766" w:rsidP="00193766">
      <w:pPr>
        <w:contextualSpacing/>
        <w:rPr>
          <w:rFonts w:cs="Arial"/>
          <w:lang w:val="en-US"/>
        </w:rPr>
      </w:pPr>
    </w:p>
    <w:p w14:paraId="2B1ACDDF"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3E58BB01" w14:textId="77777777" w:rsidR="00193766" w:rsidRPr="00E3781C" w:rsidRDefault="00193766" w:rsidP="00193766">
      <w:pPr>
        <w:contextualSpacing/>
        <w:rPr>
          <w:rFonts w:cs="Arial"/>
          <w:lang w:val="en-US"/>
        </w:rPr>
      </w:pPr>
    </w:p>
    <w:p w14:paraId="6D0AEAC7" w14:textId="08E89E86"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E010FF">
        <w:rPr>
          <w:rFonts w:cs="Arial"/>
          <w:lang w:val="en-US"/>
        </w:rPr>
        <w:t>Security</w:t>
      </w:r>
      <w:r w:rsidR="00E455C4" w:rsidRPr="00E455C4">
        <w:rPr>
          <w:rFonts w:cs="Arial"/>
          <w:lang w:val="en-US"/>
        </w:rPr>
        <w:t xml:space="preserve"> Framework for Industry 4.0</w:t>
      </w:r>
      <w:r>
        <w:rPr>
          <w:rFonts w:cs="Arial"/>
          <w:lang w:val="en-US"/>
        </w:rPr>
        <w:t>.</w:t>
      </w:r>
    </w:p>
    <w:p w14:paraId="56DDD731"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1795593B" w14:textId="77777777" w:rsidR="00193766" w:rsidRPr="00E3781C" w:rsidRDefault="00193766" w:rsidP="00193766">
      <w:pPr>
        <w:contextualSpacing/>
        <w:rPr>
          <w:rFonts w:cs="Arial"/>
          <w:lang w:val="en-US"/>
        </w:rPr>
      </w:pPr>
    </w:p>
    <w:p w14:paraId="578CEB86" w14:textId="77777777" w:rsidR="00193766" w:rsidRPr="00E3781C" w:rsidRDefault="00193766" w:rsidP="00193766">
      <w:pPr>
        <w:contextualSpacing/>
        <w:rPr>
          <w:rFonts w:cs="Arial"/>
          <w:lang w:val="en-US"/>
        </w:rPr>
      </w:pPr>
    </w:p>
    <w:p w14:paraId="54344B45" w14:textId="77777777" w:rsidR="00193766" w:rsidRPr="00E3781C" w:rsidRDefault="00193766" w:rsidP="00193766">
      <w:pPr>
        <w:contextualSpacing/>
        <w:rPr>
          <w:rFonts w:cs="Arial"/>
          <w:lang w:val="en-US"/>
        </w:rPr>
      </w:pPr>
    </w:p>
    <w:p w14:paraId="75387CDD" w14:textId="77777777" w:rsidR="00193766" w:rsidRPr="00E3781C" w:rsidRDefault="00193766" w:rsidP="00193766">
      <w:pPr>
        <w:contextualSpacing/>
        <w:rPr>
          <w:rFonts w:cs="Arial"/>
          <w:lang w:val="en-US"/>
        </w:rPr>
      </w:pPr>
      <w:r w:rsidRPr="00E3781C">
        <w:rPr>
          <w:rFonts w:cs="Arial"/>
          <w:lang w:val="en-US"/>
        </w:rPr>
        <w:t>_______________</w:t>
      </w:r>
    </w:p>
    <w:p w14:paraId="131B3295" w14:textId="77777777" w:rsidR="00193766" w:rsidRPr="00E3781C" w:rsidRDefault="00193766" w:rsidP="00193766">
      <w:pPr>
        <w:contextualSpacing/>
        <w:rPr>
          <w:rFonts w:cs="Arial"/>
          <w:lang w:val="en-US"/>
        </w:rPr>
      </w:pPr>
      <w:r w:rsidRPr="00E3781C">
        <w:rPr>
          <w:rFonts w:cs="Arial"/>
          <w:lang w:val="en-US"/>
        </w:rPr>
        <w:t>[Name 1]</w:t>
      </w:r>
    </w:p>
    <w:p w14:paraId="15704131" w14:textId="77777777" w:rsidR="00193766" w:rsidRPr="00E3781C" w:rsidRDefault="00193766" w:rsidP="00193766">
      <w:pPr>
        <w:contextualSpacing/>
        <w:rPr>
          <w:rFonts w:cs="Arial"/>
          <w:lang w:val="en-US"/>
        </w:rPr>
      </w:pPr>
      <w:r w:rsidRPr="00E3781C">
        <w:rPr>
          <w:rFonts w:cs="Arial"/>
          <w:lang w:val="en-US"/>
        </w:rPr>
        <w:t>Manager</w:t>
      </w:r>
    </w:p>
    <w:p w14:paraId="0E81BE16" w14:textId="77777777" w:rsidR="00193766" w:rsidRPr="00E3781C" w:rsidRDefault="00193766" w:rsidP="00193766">
      <w:pPr>
        <w:contextualSpacing/>
        <w:rPr>
          <w:rFonts w:cs="Arial"/>
          <w:lang w:val="en-US"/>
        </w:rPr>
      </w:pPr>
    </w:p>
    <w:p w14:paraId="2265F7D5" w14:textId="77777777" w:rsidR="00193766" w:rsidRDefault="00193766" w:rsidP="00193766"/>
    <w:p w14:paraId="3CE175CE"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FCE05" w14:textId="77777777" w:rsidR="004634FE" w:rsidRDefault="004634FE" w:rsidP="00F27AE8">
      <w:r>
        <w:separator/>
      </w:r>
    </w:p>
  </w:endnote>
  <w:endnote w:type="continuationSeparator" w:id="0">
    <w:p w14:paraId="22D6B028" w14:textId="77777777" w:rsidR="004634FE" w:rsidRDefault="004634FE"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655D4912"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7007BBC9" wp14:editId="73BC060D">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83150"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007BBC9"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4983150"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C0254D" w14:textId="77777777" w:rsidR="004634FE" w:rsidRDefault="004634FE" w:rsidP="00F27AE8">
      <w:r>
        <w:separator/>
      </w:r>
    </w:p>
  </w:footnote>
  <w:footnote w:type="continuationSeparator" w:id="0">
    <w:p w14:paraId="60D43928" w14:textId="77777777" w:rsidR="004634FE" w:rsidRDefault="004634FE"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89361" w14:textId="77777777" w:rsidR="00BC1C52" w:rsidRDefault="00BC1C52">
    <w:pPr>
      <w:pStyle w:val="Header"/>
    </w:pPr>
    <w:r>
      <w:rPr>
        <w:noProof/>
        <w:lang w:val="en-US"/>
      </w:rPr>
      <w:drawing>
        <wp:inline distT="0" distB="0" distL="0" distR="0" wp14:anchorId="04F5F81C" wp14:editId="6B3C0DE8">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79EE5EE9" wp14:editId="48BC048F">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FF9CF" w14:textId="77777777" w:rsidR="00BC1C52" w:rsidRDefault="00BC1C52" w:rsidP="00BC1C52">
    <w:pPr>
      <w:pStyle w:val="Header"/>
      <w:ind w:hanging="1276"/>
    </w:pPr>
  </w:p>
  <w:p w14:paraId="2A5F4EA5" w14:textId="77777777" w:rsidR="00BC1C52" w:rsidRDefault="00BC1C52">
    <w:pPr>
      <w:pStyle w:val="Header"/>
    </w:pPr>
  </w:p>
  <w:p w14:paraId="2558DE9E" w14:textId="77777777" w:rsidR="00BC1C52" w:rsidRDefault="00BC1C52">
    <w:pPr>
      <w:pStyle w:val="Header"/>
    </w:pPr>
  </w:p>
  <w:p w14:paraId="5D612299" w14:textId="77777777" w:rsidR="00BC1C52" w:rsidRDefault="00BC1C52">
    <w:pPr>
      <w:pStyle w:val="Header"/>
    </w:pPr>
  </w:p>
  <w:p w14:paraId="72792132"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EEFA8" w14:textId="77777777" w:rsidR="00140B26" w:rsidRDefault="00140B26" w:rsidP="00F85381">
    <w:pPr>
      <w:pStyle w:val="Header"/>
    </w:pPr>
  </w:p>
  <w:p w14:paraId="198CBD7A"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232199"/>
    <w:multiLevelType w:val="multilevel"/>
    <w:tmpl w:val="2B26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0084B"/>
    <w:multiLevelType w:val="multilevel"/>
    <w:tmpl w:val="96A6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A22C2"/>
    <w:multiLevelType w:val="multilevel"/>
    <w:tmpl w:val="676A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6CA71BE2"/>
    <w:multiLevelType w:val="multilevel"/>
    <w:tmpl w:val="B99C3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1955553403">
    <w:abstractNumId w:val="5"/>
  </w:num>
  <w:num w:numId="4" w16cid:durableId="1824348856">
    <w:abstractNumId w:val="2"/>
  </w:num>
  <w:num w:numId="5" w16cid:durableId="6296651">
    <w:abstractNumId w:val="1"/>
  </w:num>
  <w:num w:numId="6" w16cid:durableId="1528445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34"/>
    <w:rsid w:val="000D1E55"/>
    <w:rsid w:val="000E777D"/>
    <w:rsid w:val="000F36F9"/>
    <w:rsid w:val="00122B87"/>
    <w:rsid w:val="00140B26"/>
    <w:rsid w:val="001812D8"/>
    <w:rsid w:val="00193766"/>
    <w:rsid w:val="00194CB7"/>
    <w:rsid w:val="00251FC0"/>
    <w:rsid w:val="002577AC"/>
    <w:rsid w:val="002D4124"/>
    <w:rsid w:val="002E2049"/>
    <w:rsid w:val="003103A4"/>
    <w:rsid w:val="0031068B"/>
    <w:rsid w:val="003122F7"/>
    <w:rsid w:val="0034583A"/>
    <w:rsid w:val="00354C4F"/>
    <w:rsid w:val="004634FE"/>
    <w:rsid w:val="0053192A"/>
    <w:rsid w:val="00591B19"/>
    <w:rsid w:val="005D5120"/>
    <w:rsid w:val="0067231D"/>
    <w:rsid w:val="006B43C6"/>
    <w:rsid w:val="007718D8"/>
    <w:rsid w:val="007805A7"/>
    <w:rsid w:val="007F5985"/>
    <w:rsid w:val="00810261"/>
    <w:rsid w:val="00812496"/>
    <w:rsid w:val="00926696"/>
    <w:rsid w:val="009A16F7"/>
    <w:rsid w:val="009B57D2"/>
    <w:rsid w:val="009D22A0"/>
    <w:rsid w:val="00A55CF3"/>
    <w:rsid w:val="00A91C34"/>
    <w:rsid w:val="00AF0773"/>
    <w:rsid w:val="00B31625"/>
    <w:rsid w:val="00B33CF5"/>
    <w:rsid w:val="00BA4481"/>
    <w:rsid w:val="00BC1C52"/>
    <w:rsid w:val="00BE63BB"/>
    <w:rsid w:val="00C24F11"/>
    <w:rsid w:val="00D52311"/>
    <w:rsid w:val="00DB40A2"/>
    <w:rsid w:val="00E010FF"/>
    <w:rsid w:val="00E455C4"/>
    <w:rsid w:val="00E51CD3"/>
    <w:rsid w:val="00E63C41"/>
    <w:rsid w:val="00E959EB"/>
    <w:rsid w:val="00ED4C35"/>
    <w:rsid w:val="00F27AE8"/>
    <w:rsid w:val="00F72D1A"/>
    <w:rsid w:val="00F85381"/>
    <w:rsid w:val="00F85875"/>
    <w:rsid w:val="00FB0A9A"/>
    <w:rsid w:val="00FE043C"/>
    <w:rsid w:val="00FE54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9F02D"/>
  <w15:docId w15:val="{BA42B2ED-E2F9-41F2-BEA4-22E8F9BA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A91C34"/>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A91C34"/>
    <w:pPr>
      <w:spacing w:after="100"/>
    </w:pPr>
  </w:style>
  <w:style w:type="character" w:styleId="Hyperlink">
    <w:name w:val="Hyperlink"/>
    <w:basedOn w:val="DefaultParagraphFont"/>
    <w:uiPriority w:val="99"/>
    <w:unhideWhenUsed/>
    <w:rsid w:val="00A91C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319316">
      <w:bodyDiv w:val="1"/>
      <w:marLeft w:val="0"/>
      <w:marRight w:val="0"/>
      <w:marTop w:val="0"/>
      <w:marBottom w:val="0"/>
      <w:divBdr>
        <w:top w:val="none" w:sz="0" w:space="0" w:color="auto"/>
        <w:left w:val="none" w:sz="0" w:space="0" w:color="auto"/>
        <w:bottom w:val="none" w:sz="0" w:space="0" w:color="auto"/>
        <w:right w:val="none" w:sz="0" w:space="0" w:color="auto"/>
      </w:divBdr>
    </w:div>
    <w:div w:id="214173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Prompt%20&amp;%20Example%20Policy%20-%20DO%20NOT%20SHARE\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5</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4</cp:revision>
  <dcterms:created xsi:type="dcterms:W3CDTF">2024-09-17T10:42:00Z</dcterms:created>
  <dcterms:modified xsi:type="dcterms:W3CDTF">2025-02-19T20:44:00Z</dcterms:modified>
</cp:coreProperties>
</file>