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E28103" w14:textId="77777777" w:rsidR="0031068B" w:rsidRDefault="0031068B" w:rsidP="00BC1C52">
      <w:pPr>
        <w:ind w:hanging="1134"/>
      </w:pPr>
    </w:p>
    <w:p w14:paraId="727C21AF" w14:textId="77777777" w:rsidR="0053192A" w:rsidRDefault="0053192A"/>
    <w:p w14:paraId="1F252F5C" w14:textId="77777777" w:rsidR="0053192A" w:rsidRDefault="0053192A"/>
    <w:p w14:paraId="7096AEC4" w14:textId="77777777" w:rsidR="0053192A" w:rsidRDefault="00E455C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6FB555" wp14:editId="318C4330">
                <wp:simplePos x="0" y="0"/>
                <wp:positionH relativeFrom="margin">
                  <wp:align>center</wp:align>
                </wp:positionH>
                <wp:positionV relativeFrom="paragraph">
                  <wp:posOffset>121234</wp:posOffset>
                </wp:positionV>
                <wp:extent cx="5731510" cy="2025650"/>
                <wp:effectExtent l="0" t="0" r="0" b="635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31510" cy="2025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62A04C4" w14:textId="2C8D1619" w:rsidR="00BA4481" w:rsidRPr="00E455C4" w:rsidRDefault="00E455C4" w:rsidP="00E455C4">
                            <w:pPr>
                              <w:pStyle w:val="IntenseQuote"/>
                              <w:rPr>
                                <w:rStyle w:val="SubtleReference"/>
                              </w:rPr>
                            </w:pPr>
                            <w:r w:rsidRPr="00E455C4">
                              <w:rPr>
                                <w:rStyle w:val="SubtleReference"/>
                              </w:rPr>
                              <w:t xml:space="preserve">Internet of Things (IoT) </w:t>
                            </w:r>
                            <w:r w:rsidR="0059477F">
                              <w:rPr>
                                <w:rStyle w:val="SubtleReference"/>
                              </w:rPr>
                              <w:t>Security</w:t>
                            </w:r>
                            <w:r w:rsidRPr="00E455C4">
                              <w:rPr>
                                <w:rStyle w:val="SubtleReference"/>
                              </w:rPr>
                              <w:t xml:space="preserve"> Framework for Industry 4.0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D6FB555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0;margin-top:9.55pt;width:451.3pt;height:159.5pt;z-index:251659264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" filled="f" stroked="f">
                <v:textbox style="mso-fit-shape-to-text:t">
                  <w:txbxContent>
                    <w:p w14:paraId="362A04C4" w14:textId="2C8D1619" w:rsidR="00BA4481" w:rsidRPr="00E455C4" w:rsidRDefault="00E455C4" w:rsidP="00E455C4">
                      <w:pPr>
                        <w:pStyle w:val="IntenseQuote"/>
                        <w:rPr>
                          <w:rStyle w:val="SubtleReference"/>
                        </w:rPr>
                      </w:pPr>
                      <w:r w:rsidRPr="00E455C4">
                        <w:rPr>
                          <w:rStyle w:val="SubtleReference"/>
                        </w:rPr>
                        <w:t xml:space="preserve">Internet of Things (IoT) </w:t>
                      </w:r>
                      <w:r w:rsidR="0059477F">
                        <w:rPr>
                          <w:rStyle w:val="SubtleReference"/>
                        </w:rPr>
                        <w:t>Security</w:t>
                      </w:r>
                      <w:r w:rsidRPr="00E455C4">
                        <w:rPr>
                          <w:rStyle w:val="SubtleReference"/>
                        </w:rPr>
                        <w:t xml:space="preserve"> Framework for Industry 4.0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FBB86F1" w14:textId="77777777" w:rsidR="0053192A" w:rsidRDefault="0053192A"/>
    <w:p w14:paraId="3834C190" w14:textId="77777777" w:rsidR="0053192A" w:rsidRDefault="0053192A"/>
    <w:p w14:paraId="5AF28E5F" w14:textId="77777777" w:rsidR="0053192A" w:rsidRDefault="0053192A"/>
    <w:p w14:paraId="264CC348" w14:textId="77777777" w:rsidR="0053192A" w:rsidRDefault="0053192A"/>
    <w:p w14:paraId="69EC62CB" w14:textId="77777777" w:rsidR="0053192A" w:rsidRDefault="0053192A"/>
    <w:p w14:paraId="2C96E415" w14:textId="77777777" w:rsidR="0053192A" w:rsidRDefault="0053192A"/>
    <w:p w14:paraId="33B8C768" w14:textId="77777777" w:rsidR="0067231D" w:rsidRDefault="0067231D"/>
    <w:p w14:paraId="52C6A916" w14:textId="77777777" w:rsidR="0067231D" w:rsidRDefault="0067231D"/>
    <w:p w14:paraId="2A5195B3" w14:textId="77777777" w:rsidR="00BA4481" w:rsidRDefault="00BA4481"/>
    <w:p w14:paraId="16E8AC4D" w14:textId="77777777" w:rsidR="00BA4481" w:rsidRDefault="00BA4481"/>
    <w:p w14:paraId="7726C941" w14:textId="77777777" w:rsidR="00BA4481" w:rsidRDefault="00BA4481"/>
    <w:p w14:paraId="2603C72A" w14:textId="77777777" w:rsidR="00BA4481" w:rsidRDefault="00BA4481"/>
    <w:p w14:paraId="79FC562B" w14:textId="77777777" w:rsidR="00BA4481" w:rsidRDefault="00BA4481"/>
    <w:p w14:paraId="6082AD80" w14:textId="77777777" w:rsidR="00BA4481" w:rsidRDefault="00BA4481"/>
    <w:p w14:paraId="1046E756" w14:textId="77777777" w:rsidR="0067231D" w:rsidRDefault="0067231D"/>
    <w:p w14:paraId="0B258DEF" w14:textId="238E678A" w:rsidR="0067231D" w:rsidRPr="0067231D" w:rsidRDefault="0067231D" w:rsidP="0067231D">
      <w:pPr>
        <w:jc w:val="center"/>
        <w:rPr>
          <w:sz w:val="56"/>
          <w:szCs w:val="56"/>
        </w:rPr>
      </w:pPr>
      <w:r w:rsidRPr="0067231D">
        <w:rPr>
          <w:sz w:val="56"/>
          <w:szCs w:val="56"/>
        </w:rPr>
        <w:t>"</w:t>
      </w:r>
      <w:r w:rsidR="004E2F8F" w:rsidRPr="004E2F8F">
        <w:rPr>
          <w:sz w:val="56"/>
          <w:szCs w:val="56"/>
        </w:rPr>
        <w:t>AI Fairness and Bias Mitigation</w:t>
      </w:r>
      <w:r w:rsidRPr="0067231D">
        <w:rPr>
          <w:sz w:val="56"/>
          <w:szCs w:val="56"/>
        </w:rPr>
        <w:t>"</w:t>
      </w:r>
    </w:p>
    <w:p w14:paraId="3AC2CC70" w14:textId="77777777" w:rsidR="0053192A" w:rsidRDefault="0053192A"/>
    <w:p w14:paraId="5E29AA85" w14:textId="77777777" w:rsidR="0053192A" w:rsidRDefault="0053192A"/>
    <w:p w14:paraId="7F7F953E" w14:textId="77777777" w:rsidR="0053192A" w:rsidRDefault="0053192A"/>
    <w:p w14:paraId="5C8D5F10" w14:textId="77777777" w:rsidR="0053192A" w:rsidRDefault="0053192A"/>
    <w:p w14:paraId="3684C640" w14:textId="77777777" w:rsidR="0053192A" w:rsidRDefault="0053192A"/>
    <w:p w14:paraId="1EB64C22" w14:textId="77777777" w:rsidR="0053192A" w:rsidRDefault="0053192A"/>
    <w:p w14:paraId="529387BF" w14:textId="77777777" w:rsidR="0053192A" w:rsidRDefault="0053192A"/>
    <w:p w14:paraId="00CB8A99" w14:textId="77777777" w:rsidR="0053192A" w:rsidRDefault="0053192A"/>
    <w:p w14:paraId="1B90CBC1" w14:textId="77777777" w:rsidR="0053192A" w:rsidRDefault="0053192A"/>
    <w:p w14:paraId="1CE5591F" w14:textId="77777777" w:rsidR="0053192A" w:rsidRDefault="0053192A"/>
    <w:p w14:paraId="2598CD79" w14:textId="77777777" w:rsidR="0053192A" w:rsidRDefault="0053192A"/>
    <w:p w14:paraId="720F568F" w14:textId="77777777" w:rsidR="0053192A" w:rsidRDefault="0053192A"/>
    <w:p w14:paraId="5178ABF7" w14:textId="77777777" w:rsidR="0053192A" w:rsidRDefault="0053192A"/>
    <w:p w14:paraId="1D69F647" w14:textId="77777777" w:rsidR="00BA4481" w:rsidRDefault="00BA4481"/>
    <w:p w14:paraId="0519C994" w14:textId="77777777" w:rsidR="00BA4481" w:rsidRDefault="00BA4481"/>
    <w:p w14:paraId="4956E6B1" w14:textId="77777777" w:rsidR="00BA4481" w:rsidRDefault="00BA4481"/>
    <w:p w14:paraId="25DCE96C" w14:textId="77777777" w:rsidR="00BA4481" w:rsidRDefault="00BA4481"/>
    <w:p w14:paraId="26F394E6" w14:textId="77777777" w:rsidR="00BA4481" w:rsidRDefault="00BA4481"/>
    <w:p w14:paraId="69A40C07" w14:textId="77777777" w:rsidR="00BA4481" w:rsidRDefault="00BA4481"/>
    <w:tbl>
      <w:tblPr>
        <w:tblStyle w:val="GridTable1Light-Accent1"/>
        <w:tblpPr w:leftFromText="180" w:rightFromText="180" w:vertAnchor="text" w:horzAnchor="page" w:tblpX="298" w:tblpY="6"/>
        <w:tblW w:w="0" w:type="auto"/>
        <w:tblLayout w:type="fixed"/>
        <w:tblLook w:val="04A0" w:firstRow="1" w:lastRow="0" w:firstColumn="1" w:lastColumn="0" w:noHBand="0" w:noVBand="1"/>
      </w:tblPr>
      <w:tblGrid>
        <w:gridCol w:w="3118"/>
        <w:gridCol w:w="2756"/>
      </w:tblGrid>
      <w:tr w:rsidR="00F85381" w:rsidRPr="00302F91" w14:paraId="5914653A" w14:textId="77777777" w:rsidTr="00E455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556E4587" w14:textId="77777777" w:rsidR="00F85381" w:rsidRPr="00302F91" w:rsidRDefault="00F85381" w:rsidP="00F85381">
            <w:pPr>
              <w:jc w:val="right"/>
              <w:rPr>
                <w:rFonts w:cs="Arial"/>
                <w:b w:val="0"/>
                <w:lang w:eastAsia="en-GB"/>
              </w:rPr>
            </w:pPr>
            <w:r w:rsidRPr="00302F91">
              <w:rPr>
                <w:rFonts w:cs="Arial"/>
                <w:lang w:eastAsia="en-GB"/>
              </w:rPr>
              <w:t>Document Classification:</w:t>
            </w:r>
          </w:p>
        </w:tc>
        <w:tc>
          <w:tcPr>
            <w:tcW w:w="2756" w:type="dxa"/>
          </w:tcPr>
          <w:p w14:paraId="026E35D9" w14:textId="77777777" w:rsidR="00F85381" w:rsidRPr="0067231D" w:rsidRDefault="00F85381" w:rsidP="00F85381">
            <w:pPr>
              <w:pStyle w:val="Classification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67231D">
              <w:rPr>
                <w:color w:val="FF0000"/>
              </w:rPr>
              <w:t>Internal</w:t>
            </w:r>
          </w:p>
        </w:tc>
      </w:tr>
      <w:tr w:rsidR="00F85381" w:rsidRPr="00302F91" w14:paraId="5204D419" w14:textId="77777777" w:rsidTr="00E455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7E7C4007" w14:textId="77777777" w:rsidR="00F85381" w:rsidRPr="00302F91" w:rsidRDefault="00F85381" w:rsidP="00F85381">
            <w:pPr>
              <w:jc w:val="right"/>
              <w:rPr>
                <w:rFonts w:cs="Arial"/>
                <w:b w:val="0"/>
                <w:sz w:val="24"/>
                <w:szCs w:val="28"/>
                <w:lang w:eastAsia="en-GB"/>
              </w:rPr>
            </w:pPr>
            <w:r w:rsidRPr="00302F91">
              <w:rPr>
                <w:rFonts w:cs="Arial"/>
                <w:sz w:val="24"/>
                <w:szCs w:val="24"/>
                <w:lang w:eastAsia="en-GB"/>
              </w:rPr>
              <w:t>Document Ref.</w:t>
            </w:r>
          </w:p>
        </w:tc>
        <w:tc>
          <w:tcPr>
            <w:tcW w:w="2756" w:type="dxa"/>
          </w:tcPr>
          <w:p w14:paraId="7FB15B34" w14:textId="742CDCA0" w:rsidR="00F85381" w:rsidRPr="000D1E55" w:rsidRDefault="00E455C4" w:rsidP="00F853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/>
                <w:i/>
                <w:iCs/>
                <w:sz w:val="24"/>
                <w:szCs w:val="28"/>
                <w:lang w:eastAsia="en-GB"/>
              </w:rPr>
            </w:pPr>
            <w:r w:rsidRPr="000D1E55">
              <w:rPr>
                <w:rFonts w:cs="Arial"/>
                <w:bCs/>
                <w:i/>
                <w:iCs/>
                <w:sz w:val="24"/>
                <w:szCs w:val="28"/>
              </w:rPr>
              <w:t xml:space="preserve">Internet of Things (IoT) </w:t>
            </w:r>
            <w:r w:rsidR="0059477F">
              <w:rPr>
                <w:rFonts w:cs="Arial"/>
                <w:bCs/>
                <w:i/>
                <w:iCs/>
                <w:sz w:val="24"/>
                <w:szCs w:val="28"/>
              </w:rPr>
              <w:t>Security</w:t>
            </w:r>
            <w:r w:rsidRPr="000D1E55">
              <w:rPr>
                <w:rFonts w:cs="Arial"/>
                <w:bCs/>
                <w:i/>
                <w:iCs/>
                <w:sz w:val="24"/>
                <w:szCs w:val="28"/>
              </w:rPr>
              <w:t xml:space="preserve"> Framework for Industry 4.0</w:t>
            </w:r>
          </w:p>
        </w:tc>
      </w:tr>
      <w:tr w:rsidR="00F85381" w:rsidRPr="00302F91" w14:paraId="02DD97BE" w14:textId="77777777" w:rsidTr="00E455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1E49A6D0" w14:textId="77777777" w:rsidR="00F85381" w:rsidRPr="00302F91" w:rsidRDefault="00F85381" w:rsidP="00F85381">
            <w:pPr>
              <w:jc w:val="right"/>
              <w:rPr>
                <w:rFonts w:cs="Arial"/>
                <w:b w:val="0"/>
                <w:sz w:val="24"/>
                <w:szCs w:val="28"/>
                <w:lang w:eastAsia="en-GB"/>
              </w:rPr>
            </w:pPr>
            <w:r w:rsidRPr="00302F91">
              <w:rPr>
                <w:rFonts w:cs="Arial"/>
                <w:sz w:val="24"/>
                <w:szCs w:val="28"/>
                <w:lang w:eastAsia="en-GB"/>
              </w:rPr>
              <w:t>Version:</w:t>
            </w:r>
          </w:p>
        </w:tc>
        <w:sdt>
          <w:sdtPr>
            <w:rPr>
              <w:rStyle w:val="VersionNumber"/>
              <w:bCs/>
              <w:i/>
              <w:iCs/>
              <w:sz w:val="24"/>
              <w:lang w:eastAsia="en-GB"/>
            </w:rPr>
            <w:alias w:val="Version Number"/>
            <w:tag w:val="Version Number"/>
            <w:id w:val="-88314127"/>
          </w:sdtPr>
          <w:sdtContent>
            <w:tc>
              <w:tcPr>
                <w:tcW w:w="2756" w:type="dxa"/>
              </w:tcPr>
              <w:p w14:paraId="0A914A57" w14:textId="77777777" w:rsidR="00F85381" w:rsidRPr="000D1E55" w:rsidRDefault="00F85381" w:rsidP="00F85381">
                <w:pPr>
                  <w:jc w:val="righ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cs="Arial"/>
                    <w:bCs/>
                    <w:i/>
                    <w:iCs/>
                    <w:sz w:val="24"/>
                    <w:szCs w:val="28"/>
                    <w:lang w:eastAsia="en-GB"/>
                  </w:rPr>
                </w:pPr>
                <w:r w:rsidRPr="000D1E55">
                  <w:rPr>
                    <w:rStyle w:val="VersionNumber"/>
                    <w:bCs/>
                    <w:i/>
                    <w:iCs/>
                    <w:sz w:val="24"/>
                    <w:lang w:eastAsia="en-GB"/>
                  </w:rPr>
                  <w:t>1</w:t>
                </w:r>
              </w:p>
            </w:tc>
          </w:sdtContent>
        </w:sdt>
      </w:tr>
      <w:tr w:rsidR="00F85381" w:rsidRPr="00302F91" w14:paraId="5FE22222" w14:textId="77777777" w:rsidTr="00E455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0A1306FA" w14:textId="77777777" w:rsidR="00F85381" w:rsidRPr="00302F91" w:rsidRDefault="00F85381" w:rsidP="00F85381">
            <w:pPr>
              <w:jc w:val="right"/>
              <w:rPr>
                <w:rFonts w:cs="Arial"/>
                <w:b w:val="0"/>
                <w:sz w:val="24"/>
                <w:szCs w:val="28"/>
                <w:lang w:eastAsia="en-GB"/>
              </w:rPr>
            </w:pPr>
            <w:r w:rsidRPr="00302F91">
              <w:rPr>
                <w:rFonts w:cs="Arial"/>
                <w:sz w:val="24"/>
                <w:szCs w:val="28"/>
                <w:lang w:eastAsia="en-GB"/>
              </w:rPr>
              <w:t>Document Author:</w:t>
            </w:r>
          </w:p>
        </w:tc>
        <w:tc>
          <w:tcPr>
            <w:tcW w:w="2756" w:type="dxa"/>
          </w:tcPr>
          <w:p w14:paraId="16FF6C15" w14:textId="77777777" w:rsidR="00F85381" w:rsidRPr="000D1E55" w:rsidRDefault="00E455C4" w:rsidP="00F853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/>
                <w:i/>
                <w:iCs/>
                <w:sz w:val="24"/>
                <w:szCs w:val="28"/>
                <w:lang w:eastAsia="en-GB"/>
              </w:rPr>
            </w:pPr>
            <w:r w:rsidRPr="000D1E55">
              <w:rPr>
                <w:rFonts w:cs="Arial"/>
                <w:bCs/>
                <w:i/>
                <w:iCs/>
                <w:sz w:val="24"/>
                <w:szCs w:val="28"/>
                <w:lang w:eastAsia="en-GB"/>
              </w:rPr>
              <w:t>Jibran Saleem</w:t>
            </w:r>
          </w:p>
        </w:tc>
      </w:tr>
      <w:tr w:rsidR="00F85381" w:rsidRPr="00302F91" w14:paraId="7A94F38E" w14:textId="77777777" w:rsidTr="00E455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01444C02" w14:textId="77777777" w:rsidR="00F85381" w:rsidRPr="00302F91" w:rsidRDefault="00F85381" w:rsidP="00F85381">
            <w:pPr>
              <w:jc w:val="right"/>
              <w:rPr>
                <w:rFonts w:cs="Arial"/>
                <w:b w:val="0"/>
                <w:sz w:val="24"/>
                <w:szCs w:val="28"/>
                <w:lang w:eastAsia="en-GB"/>
              </w:rPr>
            </w:pPr>
            <w:r w:rsidRPr="00302F91">
              <w:rPr>
                <w:rFonts w:cs="Arial"/>
                <w:sz w:val="24"/>
                <w:szCs w:val="28"/>
                <w:lang w:eastAsia="en-GB"/>
              </w:rPr>
              <w:t>Document Owner:</w:t>
            </w:r>
          </w:p>
        </w:tc>
        <w:tc>
          <w:tcPr>
            <w:tcW w:w="2756" w:type="dxa"/>
          </w:tcPr>
          <w:p w14:paraId="342495D6" w14:textId="77777777" w:rsidR="00F85381" w:rsidRPr="000D1E55" w:rsidRDefault="00F85381" w:rsidP="00F853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/>
                <w:i/>
                <w:iCs/>
                <w:sz w:val="24"/>
                <w:szCs w:val="28"/>
                <w:lang w:eastAsia="en-GB"/>
              </w:rPr>
            </w:pPr>
          </w:p>
        </w:tc>
      </w:tr>
    </w:tbl>
    <w:p w14:paraId="3F50787F" w14:textId="77777777" w:rsidR="00BA4481" w:rsidRDefault="00BA4481"/>
    <w:p w14:paraId="0D2B8392" w14:textId="77777777" w:rsidR="00BA4481" w:rsidRDefault="00BA4481"/>
    <w:p w14:paraId="59632CF0" w14:textId="77777777" w:rsidR="0053192A" w:rsidRDefault="0053192A"/>
    <w:p w14:paraId="4CBFD62B" w14:textId="77777777" w:rsidR="0053192A" w:rsidRPr="00302F91" w:rsidRDefault="0053192A" w:rsidP="0053192A">
      <w:pPr>
        <w:rPr>
          <w:rFonts w:cs="Arial"/>
          <w:b/>
          <w:color w:val="000000" w:themeColor="text1"/>
          <w:sz w:val="28"/>
          <w:szCs w:val="28"/>
        </w:rPr>
      </w:pPr>
    </w:p>
    <w:p w14:paraId="7688076F" w14:textId="77777777" w:rsidR="0053192A" w:rsidRPr="00302F91" w:rsidRDefault="0053192A" w:rsidP="0053192A">
      <w:pPr>
        <w:ind w:left="2880"/>
        <w:jc w:val="right"/>
        <w:rPr>
          <w:rFonts w:cs="Arial"/>
          <w:b/>
          <w:color w:val="000000" w:themeColor="text1"/>
          <w:sz w:val="24"/>
          <w:szCs w:val="24"/>
        </w:rPr>
      </w:pPr>
    </w:p>
    <w:p w14:paraId="5B922908" w14:textId="77777777" w:rsidR="0053192A" w:rsidRPr="00030919" w:rsidRDefault="0053192A" w:rsidP="0053192A">
      <w:pPr>
        <w:jc w:val="right"/>
        <w:rPr>
          <w:rFonts w:cs="Arial"/>
          <w:b/>
          <w:sz w:val="28"/>
          <w:szCs w:val="28"/>
          <w:lang w:val="en-US" w:eastAsia="en-GB"/>
        </w:rPr>
      </w:pPr>
    </w:p>
    <w:p w14:paraId="113CED8D" w14:textId="77777777" w:rsidR="0053192A" w:rsidRDefault="0053192A" w:rsidP="0053192A"/>
    <w:p w14:paraId="6972054C" w14:textId="77777777" w:rsidR="0053192A" w:rsidRDefault="0053192A" w:rsidP="0053192A">
      <w:r>
        <w:br w:type="page"/>
      </w:r>
    </w:p>
    <w:p w14:paraId="564234F6" w14:textId="77777777" w:rsidR="0053192A" w:rsidRPr="00302F91" w:rsidRDefault="0053192A" w:rsidP="0053192A">
      <w:pPr>
        <w:rPr>
          <w:rFonts w:cs="Arial"/>
          <w:b/>
          <w:sz w:val="24"/>
          <w:szCs w:val="24"/>
        </w:rPr>
      </w:pPr>
      <w:r w:rsidRPr="00302F91">
        <w:rPr>
          <w:rFonts w:cs="Arial"/>
          <w:b/>
          <w:sz w:val="24"/>
          <w:szCs w:val="24"/>
        </w:rPr>
        <w:lastRenderedPageBreak/>
        <w:t xml:space="preserve">Revision History </w:t>
      </w:r>
    </w:p>
    <w:p w14:paraId="44F6A0FA" w14:textId="77777777" w:rsidR="0053192A" w:rsidRPr="00302F91" w:rsidRDefault="0053192A" w:rsidP="0053192A">
      <w:pPr>
        <w:rPr>
          <w:rFonts w:eastAsia="Arial Unicode MS" w:cs="Arial"/>
          <w:sz w:val="24"/>
          <w:szCs w:val="24"/>
        </w:rPr>
      </w:pPr>
    </w:p>
    <w:tbl>
      <w:tblPr>
        <w:tblStyle w:val="GridTable1Light-Accent1"/>
        <w:tblW w:w="0" w:type="auto"/>
        <w:tblLook w:val="0000" w:firstRow="0" w:lastRow="0" w:firstColumn="0" w:lastColumn="0" w:noHBand="0" w:noVBand="0"/>
      </w:tblPr>
      <w:tblGrid>
        <w:gridCol w:w="1097"/>
        <w:gridCol w:w="1537"/>
        <w:gridCol w:w="1795"/>
        <w:gridCol w:w="4587"/>
      </w:tblGrid>
      <w:tr w:rsidR="0053192A" w:rsidRPr="00302F91" w14:paraId="096CB0DF" w14:textId="77777777" w:rsidTr="00E455C4">
        <w:tc>
          <w:tcPr>
            <w:tcW w:w="1097" w:type="dxa"/>
          </w:tcPr>
          <w:p w14:paraId="448A67F8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Version</w:t>
            </w:r>
          </w:p>
        </w:tc>
        <w:tc>
          <w:tcPr>
            <w:tcW w:w="1547" w:type="dxa"/>
          </w:tcPr>
          <w:p w14:paraId="0CC36412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1802" w:type="dxa"/>
          </w:tcPr>
          <w:p w14:paraId="3EE2CB40" w14:textId="77777777" w:rsidR="0053192A" w:rsidRPr="00302F91" w:rsidRDefault="0053192A" w:rsidP="00053CD8">
            <w:pPr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Revision Author</w:t>
            </w:r>
          </w:p>
        </w:tc>
        <w:tc>
          <w:tcPr>
            <w:tcW w:w="4626" w:type="dxa"/>
          </w:tcPr>
          <w:p w14:paraId="1D9C1F62" w14:textId="77777777" w:rsidR="0053192A" w:rsidRPr="00302F91" w:rsidRDefault="0053192A" w:rsidP="00053CD8">
            <w:pPr>
              <w:rPr>
                <w:rFonts w:eastAsia="Arial Unicode MS"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Summary of Changes</w:t>
            </w:r>
          </w:p>
        </w:tc>
      </w:tr>
      <w:tr w:rsidR="0053192A" w:rsidRPr="00302F91" w14:paraId="1006080D" w14:textId="77777777" w:rsidTr="00E455C4">
        <w:tc>
          <w:tcPr>
            <w:tcW w:w="1097" w:type="dxa"/>
          </w:tcPr>
          <w:p w14:paraId="29CA0C51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1547" w:type="dxa"/>
          </w:tcPr>
          <w:p w14:paraId="474746D5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1802" w:type="dxa"/>
          </w:tcPr>
          <w:p w14:paraId="14753731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4626" w:type="dxa"/>
          </w:tcPr>
          <w:p w14:paraId="6FD31629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</w:tr>
      <w:tr w:rsidR="0053192A" w:rsidRPr="00302F91" w14:paraId="5DDC24A9" w14:textId="77777777" w:rsidTr="00E455C4">
        <w:tc>
          <w:tcPr>
            <w:tcW w:w="1097" w:type="dxa"/>
          </w:tcPr>
          <w:p w14:paraId="526F9697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1547" w:type="dxa"/>
          </w:tcPr>
          <w:p w14:paraId="1DF0FDB8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1802" w:type="dxa"/>
          </w:tcPr>
          <w:p w14:paraId="41422DAC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4626" w:type="dxa"/>
          </w:tcPr>
          <w:p w14:paraId="22DEF14F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</w:tr>
    </w:tbl>
    <w:p w14:paraId="617753BD" w14:textId="77777777" w:rsidR="0053192A" w:rsidRPr="00302F91" w:rsidRDefault="0053192A" w:rsidP="0053192A">
      <w:pPr>
        <w:rPr>
          <w:rFonts w:cs="Arial"/>
          <w:sz w:val="24"/>
          <w:szCs w:val="24"/>
        </w:rPr>
      </w:pPr>
    </w:p>
    <w:p w14:paraId="39D46C87" w14:textId="77777777" w:rsidR="0067231D" w:rsidRDefault="0067231D" w:rsidP="0053192A">
      <w:pPr>
        <w:rPr>
          <w:rFonts w:cs="Arial"/>
          <w:b/>
          <w:sz w:val="24"/>
          <w:szCs w:val="24"/>
        </w:rPr>
      </w:pPr>
    </w:p>
    <w:p w14:paraId="25543BFB" w14:textId="77777777" w:rsidR="0067231D" w:rsidRDefault="0067231D" w:rsidP="0053192A">
      <w:pPr>
        <w:rPr>
          <w:rFonts w:cs="Arial"/>
          <w:b/>
          <w:sz w:val="24"/>
          <w:szCs w:val="24"/>
        </w:rPr>
      </w:pPr>
    </w:p>
    <w:p w14:paraId="2B8DC3DB" w14:textId="77777777" w:rsidR="0053192A" w:rsidRPr="00302F91" w:rsidRDefault="0053192A" w:rsidP="0053192A">
      <w:pPr>
        <w:rPr>
          <w:rFonts w:cs="Arial"/>
          <w:b/>
          <w:sz w:val="24"/>
          <w:szCs w:val="24"/>
        </w:rPr>
      </w:pPr>
      <w:r w:rsidRPr="00302F91">
        <w:rPr>
          <w:rFonts w:cs="Arial"/>
          <w:b/>
          <w:sz w:val="24"/>
          <w:szCs w:val="24"/>
        </w:rPr>
        <w:t>Distribution</w:t>
      </w:r>
    </w:p>
    <w:p w14:paraId="789F80D2" w14:textId="77777777" w:rsidR="0053192A" w:rsidRPr="00302F91" w:rsidRDefault="0053192A" w:rsidP="0053192A">
      <w:pPr>
        <w:rPr>
          <w:rFonts w:eastAsia="Arial Unicode MS" w:cs="Arial"/>
          <w:sz w:val="24"/>
          <w:szCs w:val="24"/>
        </w:rPr>
      </w:pPr>
    </w:p>
    <w:tbl>
      <w:tblPr>
        <w:tblStyle w:val="GridTable1Light-Accent1"/>
        <w:tblW w:w="9072" w:type="dxa"/>
        <w:tblLook w:val="0000" w:firstRow="0" w:lastRow="0" w:firstColumn="0" w:lastColumn="0" w:noHBand="0" w:noVBand="0"/>
      </w:tblPr>
      <w:tblGrid>
        <w:gridCol w:w="2534"/>
        <w:gridCol w:w="6538"/>
      </w:tblGrid>
      <w:tr w:rsidR="0053192A" w:rsidRPr="00302F91" w14:paraId="4BFCC334" w14:textId="77777777" w:rsidTr="00E455C4">
        <w:tc>
          <w:tcPr>
            <w:tcW w:w="2534" w:type="dxa"/>
          </w:tcPr>
          <w:p w14:paraId="1A1DF772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6538" w:type="dxa"/>
          </w:tcPr>
          <w:p w14:paraId="0AAA8D56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Title</w:t>
            </w:r>
          </w:p>
        </w:tc>
      </w:tr>
      <w:tr w:rsidR="0053192A" w:rsidRPr="00302F91" w14:paraId="0244B856" w14:textId="77777777" w:rsidTr="00E455C4">
        <w:tc>
          <w:tcPr>
            <w:tcW w:w="2534" w:type="dxa"/>
          </w:tcPr>
          <w:p w14:paraId="3AD98D1D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6538" w:type="dxa"/>
          </w:tcPr>
          <w:p w14:paraId="4707689A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</w:tr>
      <w:tr w:rsidR="0053192A" w:rsidRPr="00302F91" w14:paraId="40578E6C" w14:textId="77777777" w:rsidTr="00E455C4">
        <w:tc>
          <w:tcPr>
            <w:tcW w:w="2534" w:type="dxa"/>
          </w:tcPr>
          <w:p w14:paraId="21606D4C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6538" w:type="dxa"/>
          </w:tcPr>
          <w:p w14:paraId="0B4DBCFB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</w:tr>
      <w:tr w:rsidR="0053192A" w:rsidRPr="00302F91" w14:paraId="22EECC74" w14:textId="77777777" w:rsidTr="00E455C4">
        <w:tc>
          <w:tcPr>
            <w:tcW w:w="2534" w:type="dxa"/>
          </w:tcPr>
          <w:p w14:paraId="79FFA9A3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6538" w:type="dxa"/>
          </w:tcPr>
          <w:p w14:paraId="601BBB56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</w:tr>
    </w:tbl>
    <w:p w14:paraId="3E263B6F" w14:textId="77777777" w:rsidR="0053192A" w:rsidRPr="00302F91" w:rsidRDefault="0053192A" w:rsidP="0053192A">
      <w:pPr>
        <w:rPr>
          <w:sz w:val="24"/>
          <w:szCs w:val="24"/>
        </w:rPr>
      </w:pPr>
    </w:p>
    <w:p w14:paraId="5BC2DB21" w14:textId="77777777" w:rsidR="0067231D" w:rsidRDefault="0067231D" w:rsidP="0053192A">
      <w:pPr>
        <w:rPr>
          <w:rFonts w:cs="Arial"/>
          <w:b/>
          <w:sz w:val="24"/>
          <w:szCs w:val="24"/>
        </w:rPr>
      </w:pPr>
    </w:p>
    <w:p w14:paraId="5D5D579B" w14:textId="77777777" w:rsidR="0067231D" w:rsidRDefault="0067231D" w:rsidP="0053192A">
      <w:pPr>
        <w:rPr>
          <w:rFonts w:cs="Arial"/>
          <w:b/>
          <w:sz w:val="24"/>
          <w:szCs w:val="24"/>
        </w:rPr>
      </w:pPr>
    </w:p>
    <w:p w14:paraId="60F6AE3F" w14:textId="77777777" w:rsidR="0053192A" w:rsidRPr="00302F91" w:rsidRDefault="0053192A" w:rsidP="0053192A">
      <w:pPr>
        <w:rPr>
          <w:rFonts w:cs="Arial"/>
          <w:b/>
          <w:sz w:val="24"/>
          <w:szCs w:val="24"/>
        </w:rPr>
      </w:pPr>
      <w:r w:rsidRPr="00302F91">
        <w:rPr>
          <w:rFonts w:cs="Arial"/>
          <w:b/>
          <w:sz w:val="24"/>
          <w:szCs w:val="24"/>
        </w:rPr>
        <w:t>Approval</w:t>
      </w:r>
    </w:p>
    <w:p w14:paraId="72879807" w14:textId="77777777" w:rsidR="0053192A" w:rsidRPr="00302F91" w:rsidRDefault="0053192A" w:rsidP="0053192A">
      <w:pPr>
        <w:rPr>
          <w:rFonts w:eastAsia="Arial Unicode MS" w:cs="Arial"/>
          <w:sz w:val="24"/>
          <w:szCs w:val="24"/>
        </w:rPr>
      </w:pPr>
    </w:p>
    <w:tbl>
      <w:tblPr>
        <w:tblStyle w:val="GridTable1Light-Accent1"/>
        <w:tblW w:w="0" w:type="auto"/>
        <w:tblLook w:val="0000" w:firstRow="0" w:lastRow="0" w:firstColumn="0" w:lastColumn="0" w:noHBand="0" w:noVBand="0"/>
      </w:tblPr>
      <w:tblGrid>
        <w:gridCol w:w="1665"/>
        <w:gridCol w:w="2563"/>
        <w:gridCol w:w="2583"/>
        <w:gridCol w:w="2205"/>
      </w:tblGrid>
      <w:tr w:rsidR="0053192A" w:rsidRPr="00302F91" w14:paraId="174A514F" w14:textId="77777777" w:rsidTr="00E455C4">
        <w:tc>
          <w:tcPr>
            <w:tcW w:w="1674" w:type="dxa"/>
          </w:tcPr>
          <w:p w14:paraId="56E02905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2579" w:type="dxa"/>
          </w:tcPr>
          <w:p w14:paraId="709294FB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Position</w:t>
            </w:r>
          </w:p>
        </w:tc>
        <w:tc>
          <w:tcPr>
            <w:tcW w:w="2597" w:type="dxa"/>
          </w:tcPr>
          <w:p w14:paraId="426A5E2A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Signature</w:t>
            </w:r>
          </w:p>
        </w:tc>
        <w:tc>
          <w:tcPr>
            <w:tcW w:w="2222" w:type="dxa"/>
          </w:tcPr>
          <w:p w14:paraId="05AB4A34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Date</w:t>
            </w:r>
          </w:p>
        </w:tc>
      </w:tr>
      <w:tr w:rsidR="0053192A" w:rsidRPr="00302F91" w14:paraId="04785194" w14:textId="77777777" w:rsidTr="00E455C4">
        <w:tc>
          <w:tcPr>
            <w:tcW w:w="1674" w:type="dxa"/>
          </w:tcPr>
          <w:p w14:paraId="191E01D1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  <w:p w14:paraId="2F3878A8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  <w:p w14:paraId="247994AF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2579" w:type="dxa"/>
          </w:tcPr>
          <w:p w14:paraId="6749B445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2597" w:type="dxa"/>
          </w:tcPr>
          <w:p w14:paraId="1195ABD6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2222" w:type="dxa"/>
          </w:tcPr>
          <w:p w14:paraId="35EDF261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</w:tr>
    </w:tbl>
    <w:p w14:paraId="16DE422E" w14:textId="77777777" w:rsidR="0053192A" w:rsidRDefault="0053192A"/>
    <w:p w14:paraId="679DA704" w14:textId="77777777" w:rsidR="0067231D" w:rsidRDefault="0067231D"/>
    <w:p w14:paraId="261D2929" w14:textId="77777777" w:rsidR="0067231D" w:rsidRDefault="0067231D"/>
    <w:p w14:paraId="47C0C22A" w14:textId="77777777" w:rsidR="0067231D" w:rsidRDefault="0067231D"/>
    <w:p w14:paraId="48E5AEE8" w14:textId="77777777" w:rsidR="0067231D" w:rsidRDefault="0067231D"/>
    <w:p w14:paraId="2E73D878" w14:textId="77777777" w:rsidR="0067231D" w:rsidRDefault="0067231D"/>
    <w:p w14:paraId="2D44336F" w14:textId="77777777" w:rsidR="0067231D" w:rsidRDefault="0067231D"/>
    <w:p w14:paraId="2C75F9E0" w14:textId="77777777" w:rsidR="0067231D" w:rsidRDefault="0067231D"/>
    <w:p w14:paraId="44FFC3F7" w14:textId="77777777" w:rsidR="0067231D" w:rsidRDefault="0067231D"/>
    <w:p w14:paraId="230DC069" w14:textId="77777777" w:rsidR="0067231D" w:rsidRDefault="0067231D"/>
    <w:p w14:paraId="619B4247" w14:textId="77777777" w:rsidR="0067231D" w:rsidRDefault="0067231D"/>
    <w:p w14:paraId="1C4A783C" w14:textId="77777777" w:rsidR="0067231D" w:rsidRDefault="0067231D"/>
    <w:p w14:paraId="6FF3527C" w14:textId="77777777" w:rsidR="0067231D" w:rsidRDefault="0067231D"/>
    <w:p w14:paraId="64B06431" w14:textId="77777777" w:rsidR="0067231D" w:rsidRDefault="0067231D"/>
    <w:p w14:paraId="5E00A376" w14:textId="77777777" w:rsidR="0067231D" w:rsidRDefault="0067231D"/>
    <w:p w14:paraId="598BC2C7" w14:textId="77777777" w:rsidR="0067231D" w:rsidRDefault="0067231D"/>
    <w:p w14:paraId="61BC2F1F" w14:textId="77777777" w:rsidR="0067231D" w:rsidRDefault="0067231D"/>
    <w:p w14:paraId="0B68A882" w14:textId="77777777" w:rsidR="0067231D" w:rsidRDefault="0067231D"/>
    <w:p w14:paraId="49153A73" w14:textId="77777777" w:rsidR="0067231D" w:rsidRDefault="0067231D"/>
    <w:p w14:paraId="4E702298" w14:textId="77777777" w:rsidR="0067231D" w:rsidRDefault="0067231D"/>
    <w:p w14:paraId="3EEC12BC" w14:textId="77777777" w:rsidR="0067231D" w:rsidRDefault="0067231D"/>
    <w:p w14:paraId="01979742" w14:textId="77777777" w:rsidR="0067231D" w:rsidRDefault="0067231D"/>
    <w:p w14:paraId="2F92741A" w14:textId="77777777" w:rsidR="0067231D" w:rsidRDefault="0067231D"/>
    <w:p w14:paraId="207CDAF9" w14:textId="77777777" w:rsidR="0067231D" w:rsidRDefault="0067231D"/>
    <w:p w14:paraId="70E9330C" w14:textId="77777777" w:rsidR="0067231D" w:rsidRDefault="0067231D"/>
    <w:p w14:paraId="3D58387A" w14:textId="77777777" w:rsidR="0067231D" w:rsidRDefault="0067231D"/>
    <w:p w14:paraId="7C7B6BC5" w14:textId="77777777" w:rsidR="0067231D" w:rsidRDefault="0067231D"/>
    <w:p w14:paraId="25E26166" w14:textId="77777777" w:rsidR="0067231D" w:rsidRDefault="0067231D"/>
    <w:p w14:paraId="78BF5134" w14:textId="77777777" w:rsidR="0067231D" w:rsidRDefault="0067231D"/>
    <w:p w14:paraId="5E9B3F36" w14:textId="77777777" w:rsidR="0067231D" w:rsidRDefault="00193766" w:rsidP="00193766">
      <w:pPr>
        <w:tabs>
          <w:tab w:val="left" w:pos="4055"/>
        </w:tabs>
      </w:pPr>
      <w:r>
        <w:tab/>
      </w:r>
    </w:p>
    <w:sdt>
      <w:sdtPr>
        <w:rPr>
          <w:rFonts w:ascii="Arial" w:eastAsia="Times New Roman" w:hAnsi="Arial" w:cs="Times New Roman"/>
          <w:color w:val="auto"/>
          <w:sz w:val="22"/>
          <w:szCs w:val="22"/>
          <w:lang w:val="en-GB"/>
        </w:rPr>
        <w:id w:val="-128997300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3CDEB8D" w14:textId="2856F37F" w:rsidR="004E2F8F" w:rsidRDefault="004E2F8F">
          <w:pPr>
            <w:pStyle w:val="TOCHeading"/>
          </w:pPr>
          <w:r>
            <w:t>Table of Contents</w:t>
          </w:r>
        </w:p>
        <w:p w14:paraId="1564ACD2" w14:textId="06B6F038" w:rsidR="00614B6C" w:rsidRDefault="004E2F8F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6334444" w:history="1">
            <w:r w:rsidR="00614B6C" w:rsidRPr="00B80FF0">
              <w:rPr>
                <w:rStyle w:val="Hyperlink"/>
                <w:noProof/>
              </w:rPr>
              <w:t>1.</w:t>
            </w:r>
            <w:r w:rsidR="00614B6C">
              <w:rPr>
                <w:rFonts w:asciiTheme="minorHAnsi" w:eastAsiaTheme="minorEastAsia" w:hAnsiTheme="minorHAnsi" w:cstheme="minorBidi"/>
                <w:noProof/>
                <w:kern w:val="2"/>
                <w:lang w:eastAsia="en-GB"/>
                <w14:ligatures w14:val="standardContextual"/>
              </w:rPr>
              <w:tab/>
            </w:r>
            <w:r w:rsidR="00614B6C" w:rsidRPr="00B80FF0">
              <w:rPr>
                <w:rStyle w:val="Hyperlink"/>
                <w:noProof/>
              </w:rPr>
              <w:t>Introduction</w:t>
            </w:r>
            <w:r w:rsidR="00614B6C">
              <w:rPr>
                <w:noProof/>
                <w:webHidden/>
              </w:rPr>
              <w:tab/>
            </w:r>
            <w:r w:rsidR="00614B6C">
              <w:rPr>
                <w:noProof/>
                <w:webHidden/>
              </w:rPr>
              <w:fldChar w:fldCharType="begin"/>
            </w:r>
            <w:r w:rsidR="00614B6C">
              <w:rPr>
                <w:noProof/>
                <w:webHidden/>
              </w:rPr>
              <w:instrText xml:space="preserve"> PAGEREF _Toc176334444 \h </w:instrText>
            </w:r>
            <w:r w:rsidR="00614B6C">
              <w:rPr>
                <w:noProof/>
                <w:webHidden/>
              </w:rPr>
            </w:r>
            <w:r w:rsidR="00614B6C">
              <w:rPr>
                <w:noProof/>
                <w:webHidden/>
              </w:rPr>
              <w:fldChar w:fldCharType="separate"/>
            </w:r>
            <w:r w:rsidR="00614B6C">
              <w:rPr>
                <w:noProof/>
                <w:webHidden/>
              </w:rPr>
              <w:t>4</w:t>
            </w:r>
            <w:r w:rsidR="00614B6C">
              <w:rPr>
                <w:noProof/>
                <w:webHidden/>
              </w:rPr>
              <w:fldChar w:fldCharType="end"/>
            </w:r>
          </w:hyperlink>
        </w:p>
        <w:p w14:paraId="5246B89F" w14:textId="60A2F612" w:rsidR="00614B6C" w:rsidRDefault="00614B6C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76334445" w:history="1">
            <w:r w:rsidRPr="00B80FF0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n-GB"/>
                <w14:ligatures w14:val="standardContextual"/>
              </w:rPr>
              <w:tab/>
            </w:r>
            <w:r w:rsidRPr="00B80FF0">
              <w:rPr>
                <w:rStyle w:val="Hyperlink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_Toc176334445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259EC6" w14:textId="27976575" w:rsidR="00614B6C" w:rsidRDefault="00614B6C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76334446" w:history="1">
            <w:r w:rsidRPr="00B80FF0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n-GB"/>
                <w14:ligatures w14:val="standardContextual"/>
              </w:rPr>
              <w:tab/>
            </w:r>
            <w:r w:rsidRPr="00B80FF0">
              <w:rPr>
                <w:rStyle w:val="Hyperlink"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_Toc176334446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490B2B" w14:textId="6F01ECFD" w:rsidR="00614B6C" w:rsidRDefault="00614B6C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76334447" w:history="1">
            <w:r w:rsidRPr="00B80FF0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n-GB"/>
                <w14:ligatures w14:val="standardContextual"/>
              </w:rPr>
              <w:tab/>
            </w:r>
            <w:r w:rsidRPr="00B80FF0">
              <w:rPr>
                <w:rStyle w:val="Hyperlink"/>
                <w:noProof/>
              </w:rPr>
              <w:t>Policy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_Toc176334447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3E2034" w14:textId="7B3A0C5A" w:rsidR="00614B6C" w:rsidRDefault="00614B6C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76334448" w:history="1">
            <w:r w:rsidRPr="00B80FF0">
              <w:rPr>
                <w:rStyle w:val="Hyperlink"/>
                <w:noProof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n-GB"/>
                <w14:ligatures w14:val="standardContextual"/>
              </w:rPr>
              <w:tab/>
            </w:r>
            <w:r w:rsidRPr="00B80FF0">
              <w:rPr>
                <w:rStyle w:val="Hyperlink"/>
                <w:noProof/>
              </w:rPr>
              <w:t>Fairness and Non-discrimination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_Toc176334448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662B7B" w14:textId="70EA9C50" w:rsidR="00614B6C" w:rsidRDefault="00614B6C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76334449" w:history="1">
            <w:r w:rsidRPr="00B80FF0">
              <w:rPr>
                <w:rStyle w:val="Hyperlink"/>
                <w:noProof/>
              </w:rPr>
              <w:t>4.2.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n-GB"/>
                <w14:ligatures w14:val="standardContextual"/>
              </w:rPr>
              <w:tab/>
            </w:r>
            <w:r w:rsidRPr="00B80FF0">
              <w:rPr>
                <w:rStyle w:val="Hyperlink"/>
                <w:noProof/>
              </w:rPr>
              <w:t>Transparency and Explainability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_Toc176334449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9ED731" w14:textId="20B02C6F" w:rsidR="00614B6C" w:rsidRDefault="00614B6C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76334450" w:history="1">
            <w:r w:rsidRPr="00B80FF0">
              <w:rPr>
                <w:rStyle w:val="Hyperlink"/>
                <w:noProof/>
              </w:rPr>
              <w:t>4.3.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n-GB"/>
                <w14:ligatures w14:val="standardContextual"/>
              </w:rPr>
              <w:tab/>
            </w:r>
            <w:r w:rsidRPr="00B80FF0">
              <w:rPr>
                <w:rStyle w:val="Hyperlink"/>
                <w:noProof/>
              </w:rPr>
              <w:t>Data Governance and Bias Mitigation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_Toc176334450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B23903" w14:textId="68555E9E" w:rsidR="00614B6C" w:rsidRDefault="00614B6C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76334451" w:history="1">
            <w:r w:rsidRPr="00B80FF0">
              <w:rPr>
                <w:rStyle w:val="Hyperlink"/>
                <w:noProof/>
              </w:rPr>
              <w:t>4.4.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n-GB"/>
                <w14:ligatures w14:val="standardContextual"/>
              </w:rPr>
              <w:tab/>
            </w:r>
            <w:r w:rsidRPr="00B80FF0">
              <w:rPr>
                <w:rStyle w:val="Hyperlink"/>
                <w:noProof/>
              </w:rPr>
              <w:t>Monitoring and Review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_Toc176334451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41E322" w14:textId="6F4FEFA3" w:rsidR="00614B6C" w:rsidRDefault="00614B6C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76334452" w:history="1">
            <w:r w:rsidRPr="00B80FF0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n-GB"/>
                <w14:ligatures w14:val="standardContextual"/>
              </w:rPr>
              <w:tab/>
            </w:r>
            <w:r w:rsidRPr="00B80FF0">
              <w:rPr>
                <w:rStyle w:val="Hyperlink"/>
                <w:noProof/>
              </w:rPr>
              <w:t>Responsibilities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_Toc176334452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B36E49" w14:textId="4DB63300" w:rsidR="00614B6C" w:rsidRDefault="00614B6C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76334453" w:history="1">
            <w:r w:rsidRPr="00B80FF0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n-GB"/>
                <w14:ligatures w14:val="standardContextual"/>
              </w:rPr>
              <w:tab/>
            </w:r>
            <w:r w:rsidRPr="00B80FF0">
              <w:rPr>
                <w:rStyle w:val="Hyperlink"/>
                <w:noProof/>
              </w:rPr>
              <w:t>Breaches of Policy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_Toc176334453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9AC5AD" w14:textId="416803E6" w:rsidR="00614B6C" w:rsidRDefault="00614B6C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76334454" w:history="1">
            <w:r w:rsidRPr="00B80FF0">
              <w:rPr>
                <w:rStyle w:val="Hyperlink"/>
                <w:noProof/>
                <w:lang w:val="en-US"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n-GB"/>
                <w14:ligatures w14:val="standardContextual"/>
              </w:rPr>
              <w:tab/>
            </w:r>
            <w:r w:rsidRPr="00B80FF0">
              <w:rPr>
                <w:rStyle w:val="Hyperlink"/>
                <w:noProof/>
              </w:rPr>
              <w:t>Document</w:t>
            </w:r>
            <w:r w:rsidRPr="00B80FF0">
              <w:rPr>
                <w:rStyle w:val="Hyperlink"/>
                <w:noProof/>
                <w:lang w:val="en-US"/>
              </w:rPr>
              <w:t xml:space="preserve">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_Toc176334454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D2459C" w14:textId="659E71E9" w:rsidR="004E2F8F" w:rsidRDefault="004E2F8F">
          <w:r>
            <w:rPr>
              <w:b/>
              <w:bCs/>
              <w:noProof/>
            </w:rPr>
            <w:fldChar w:fldCharType="end"/>
          </w:r>
        </w:p>
      </w:sdtContent>
    </w:sdt>
    <w:p w14:paraId="04D4D642" w14:textId="77777777" w:rsidR="0067231D" w:rsidRDefault="0067231D"/>
    <w:p w14:paraId="742C5B12" w14:textId="77777777" w:rsidR="0067231D" w:rsidRDefault="0067231D"/>
    <w:p w14:paraId="64AEAB1C" w14:textId="77777777" w:rsidR="0067231D" w:rsidRDefault="0067231D"/>
    <w:p w14:paraId="1BE74ED4" w14:textId="77777777" w:rsidR="00193766" w:rsidRDefault="00193766"/>
    <w:p w14:paraId="13C7E5F2" w14:textId="77777777" w:rsidR="00193766" w:rsidRDefault="00193766"/>
    <w:p w14:paraId="76CD40F7" w14:textId="77777777" w:rsidR="00193766" w:rsidRDefault="00193766"/>
    <w:p w14:paraId="3B422B95" w14:textId="77777777" w:rsidR="00193766" w:rsidRDefault="00193766"/>
    <w:p w14:paraId="748EC3AD" w14:textId="77777777" w:rsidR="00193766" w:rsidRDefault="00193766"/>
    <w:p w14:paraId="23F5A7CE" w14:textId="77777777" w:rsidR="00193766" w:rsidRDefault="00193766"/>
    <w:p w14:paraId="2233494D" w14:textId="77777777" w:rsidR="00193766" w:rsidRDefault="00193766"/>
    <w:p w14:paraId="248FE30B" w14:textId="77777777" w:rsidR="00193766" w:rsidRDefault="00193766"/>
    <w:p w14:paraId="3F05EF31" w14:textId="77777777" w:rsidR="00193766" w:rsidRDefault="00193766"/>
    <w:p w14:paraId="61B60E9B" w14:textId="77777777" w:rsidR="00193766" w:rsidRDefault="00193766"/>
    <w:p w14:paraId="205B280D" w14:textId="77777777" w:rsidR="00193766" w:rsidRDefault="00193766"/>
    <w:p w14:paraId="641C4919" w14:textId="77777777" w:rsidR="00193766" w:rsidRDefault="00193766"/>
    <w:p w14:paraId="2C2D1DC6" w14:textId="77777777" w:rsidR="00193766" w:rsidRDefault="00193766"/>
    <w:p w14:paraId="4AF49666" w14:textId="77777777" w:rsidR="004E2F8F" w:rsidRDefault="004E2F8F"/>
    <w:p w14:paraId="78835688" w14:textId="77777777" w:rsidR="004E2F8F" w:rsidRDefault="004E2F8F"/>
    <w:p w14:paraId="28EE04F1" w14:textId="77777777" w:rsidR="004E2F8F" w:rsidRDefault="004E2F8F"/>
    <w:p w14:paraId="12FE0B35" w14:textId="77777777" w:rsidR="004E2F8F" w:rsidRDefault="004E2F8F"/>
    <w:p w14:paraId="325EC306" w14:textId="77777777" w:rsidR="004E2F8F" w:rsidRDefault="004E2F8F"/>
    <w:p w14:paraId="77B11A95" w14:textId="77777777" w:rsidR="004E2F8F" w:rsidRDefault="004E2F8F"/>
    <w:p w14:paraId="53EBD08A" w14:textId="77777777" w:rsidR="004E2F8F" w:rsidRDefault="004E2F8F"/>
    <w:p w14:paraId="2139ADED" w14:textId="77777777" w:rsidR="004E2F8F" w:rsidRDefault="004E2F8F"/>
    <w:p w14:paraId="664D9579" w14:textId="77777777" w:rsidR="004E2F8F" w:rsidRDefault="004E2F8F"/>
    <w:p w14:paraId="54546760" w14:textId="77777777" w:rsidR="004E2F8F" w:rsidRDefault="004E2F8F"/>
    <w:p w14:paraId="5E4D88C3" w14:textId="77777777" w:rsidR="004E2F8F" w:rsidRDefault="004E2F8F"/>
    <w:p w14:paraId="7C376AC8" w14:textId="77777777" w:rsidR="004E2F8F" w:rsidRDefault="004E2F8F"/>
    <w:p w14:paraId="5DAC664A" w14:textId="77777777" w:rsidR="004E2F8F" w:rsidRDefault="004E2F8F"/>
    <w:p w14:paraId="722422D6" w14:textId="77777777" w:rsidR="004E2F8F" w:rsidRDefault="004E2F8F"/>
    <w:p w14:paraId="53194579" w14:textId="77777777" w:rsidR="004E2F8F" w:rsidRDefault="004E2F8F"/>
    <w:p w14:paraId="713FF6BA" w14:textId="77777777" w:rsidR="004E2F8F" w:rsidRDefault="004E2F8F"/>
    <w:p w14:paraId="34E5C9DB" w14:textId="77777777" w:rsidR="004E2F8F" w:rsidRDefault="004E2F8F"/>
    <w:p w14:paraId="63615334" w14:textId="77777777" w:rsidR="004E2F8F" w:rsidRDefault="004E2F8F"/>
    <w:p w14:paraId="54382DFF" w14:textId="77777777" w:rsidR="004E2F8F" w:rsidRDefault="004E2F8F"/>
    <w:p w14:paraId="3EDBADEC" w14:textId="77777777" w:rsidR="004E2F8F" w:rsidRDefault="004E2F8F"/>
    <w:p w14:paraId="59DBF8AA" w14:textId="77777777" w:rsidR="00193766" w:rsidRDefault="00193766"/>
    <w:p w14:paraId="66DF7363" w14:textId="77777777" w:rsidR="00193766" w:rsidRDefault="00193766"/>
    <w:p w14:paraId="255A90CE" w14:textId="77777777" w:rsidR="00193766" w:rsidRDefault="00193766"/>
    <w:p w14:paraId="424AB9BD" w14:textId="02E0BAD5" w:rsidR="004E2F8F" w:rsidRPr="004E2F8F" w:rsidRDefault="004E2F8F" w:rsidP="004E2F8F">
      <w:pPr>
        <w:pStyle w:val="Heading1"/>
      </w:pPr>
      <w:bookmarkStart w:id="0" w:name="_Toc176334444"/>
      <w:r w:rsidRPr="004E2F8F">
        <w:lastRenderedPageBreak/>
        <w:t>Introduction</w:t>
      </w:r>
      <w:bookmarkEnd w:id="0"/>
    </w:p>
    <w:p w14:paraId="47C4555C" w14:textId="0ABA0F14" w:rsidR="004E2F8F" w:rsidRPr="004E2F8F" w:rsidRDefault="004E2F8F" w:rsidP="004E2F8F">
      <w:r w:rsidRPr="004E2F8F">
        <w:t>Artificial Intelligence (AI) models are increasingly integrated into IoT systems to enable advanced analytics, automation, and decision-making capabilities. However, AI models can inadvertently perpetuate or amplify biases present in training data, leading to discriminatory or unfair outcomes. This policy outlines the organi</w:t>
      </w:r>
      <w:r w:rsidR="00FA2797">
        <w:t>s</w:t>
      </w:r>
      <w:r w:rsidRPr="004E2F8F">
        <w:t>ation's commitment to ensuring fairness and mitigating bias in the development, deployment, and use of AI within the IoT ecosystem.</w:t>
      </w:r>
      <w:r>
        <w:br/>
      </w:r>
    </w:p>
    <w:p w14:paraId="520B921F" w14:textId="1E240743" w:rsidR="004E2F8F" w:rsidRPr="004E2F8F" w:rsidRDefault="004E2F8F" w:rsidP="004E2F8F">
      <w:pPr>
        <w:pStyle w:val="Heading1"/>
      </w:pPr>
      <w:bookmarkStart w:id="1" w:name="_Toc176334445"/>
      <w:r w:rsidRPr="004E2F8F">
        <w:t>Purpose</w:t>
      </w:r>
      <w:bookmarkEnd w:id="1"/>
    </w:p>
    <w:p w14:paraId="20F19817" w14:textId="3E2E351B" w:rsidR="004E2F8F" w:rsidRPr="004E2F8F" w:rsidRDefault="004E2F8F" w:rsidP="004E2F8F">
      <w:r w:rsidRPr="004E2F8F">
        <w:t>The purpose of this policy is to establish a framework for promoting fairness and mitigating bias in AI algorithms and decision-making processes within the organi</w:t>
      </w:r>
      <w:r w:rsidR="00FA2797">
        <w:t>s</w:t>
      </w:r>
      <w:r w:rsidRPr="004E2F8F">
        <w:t>ation's IoT infrastructure. This policy aims to:</w:t>
      </w:r>
    </w:p>
    <w:p w14:paraId="6F646240" w14:textId="77777777" w:rsidR="004E2F8F" w:rsidRPr="004E2F8F" w:rsidRDefault="004E2F8F" w:rsidP="004E2F8F">
      <w:pPr>
        <w:numPr>
          <w:ilvl w:val="0"/>
          <w:numId w:val="4"/>
        </w:numPr>
      </w:pPr>
      <w:r w:rsidRPr="004E2F8F">
        <w:t>Ensure that AI-driven decisions are fair, unbiased, and do not discriminate against individuals or groups.</w:t>
      </w:r>
    </w:p>
    <w:p w14:paraId="791A1E6B" w14:textId="77777777" w:rsidR="004E2F8F" w:rsidRPr="004E2F8F" w:rsidRDefault="004E2F8F" w:rsidP="004E2F8F">
      <w:pPr>
        <w:numPr>
          <w:ilvl w:val="0"/>
          <w:numId w:val="4"/>
        </w:numPr>
      </w:pPr>
      <w:r w:rsidRPr="004E2F8F">
        <w:t>Promote transparency and explainability in AI models to enable understanding and scrutiny of decision-making processes.</w:t>
      </w:r>
    </w:p>
    <w:p w14:paraId="7A0DE1BC" w14:textId="4AD8BB04" w:rsidR="004E2F8F" w:rsidRPr="004E2F8F" w:rsidRDefault="004E2F8F" w:rsidP="004E2F8F">
      <w:pPr>
        <w:numPr>
          <w:ilvl w:val="0"/>
          <w:numId w:val="4"/>
        </w:numPr>
      </w:pPr>
      <w:r w:rsidRPr="004E2F8F">
        <w:t>Establish guidelines for data governance and model development to minimi</w:t>
      </w:r>
      <w:r w:rsidR="00FA2797">
        <w:t>s</w:t>
      </w:r>
      <w:r w:rsidRPr="004E2F8F">
        <w:t>e the risk of bias.</w:t>
      </w:r>
    </w:p>
    <w:p w14:paraId="0199D4AC" w14:textId="676D9B6A" w:rsidR="004E2F8F" w:rsidRPr="004E2F8F" w:rsidRDefault="004E2F8F" w:rsidP="004E2F8F">
      <w:pPr>
        <w:numPr>
          <w:ilvl w:val="0"/>
          <w:numId w:val="4"/>
        </w:numPr>
      </w:pPr>
      <w:r w:rsidRPr="004E2F8F">
        <w:t>Foster trust and accountability in the use of AI within the IoT ecosystem.</w:t>
      </w:r>
      <w:r>
        <w:br/>
      </w:r>
    </w:p>
    <w:p w14:paraId="05808934" w14:textId="50DA1003" w:rsidR="004E2F8F" w:rsidRPr="004E2F8F" w:rsidRDefault="004E2F8F" w:rsidP="004E2F8F">
      <w:pPr>
        <w:pStyle w:val="Heading1"/>
      </w:pPr>
      <w:bookmarkStart w:id="2" w:name="_Toc176334446"/>
      <w:r w:rsidRPr="004E2F8F">
        <w:t>Scope</w:t>
      </w:r>
      <w:bookmarkEnd w:id="2"/>
    </w:p>
    <w:p w14:paraId="2F1C44A5" w14:textId="3A8B7A4E" w:rsidR="004E2F8F" w:rsidRPr="004E2F8F" w:rsidRDefault="004E2F8F" w:rsidP="004E2F8F">
      <w:r w:rsidRPr="004E2F8F">
        <w:t>This policy applies to all AI models, algorithms, and applications developed, deployed, or utili</w:t>
      </w:r>
      <w:r w:rsidR="00FA2797">
        <w:t>s</w:t>
      </w:r>
      <w:r w:rsidRPr="004E2F8F">
        <w:t>ed within the organi</w:t>
      </w:r>
      <w:r w:rsidR="00FA2797">
        <w:t>s</w:t>
      </w:r>
      <w:r w:rsidRPr="004E2F8F">
        <w:t>ation's IoT environment.</w:t>
      </w:r>
      <w:r>
        <w:br/>
      </w:r>
    </w:p>
    <w:p w14:paraId="6A82281E" w14:textId="29FA5FF9" w:rsidR="004E2F8F" w:rsidRPr="004E2F8F" w:rsidRDefault="004E2F8F" w:rsidP="004E2F8F">
      <w:pPr>
        <w:pStyle w:val="Heading1"/>
      </w:pPr>
      <w:bookmarkStart w:id="3" w:name="_Toc176334447"/>
      <w:r w:rsidRPr="004E2F8F">
        <w:t>Policy Statement</w:t>
      </w:r>
      <w:bookmarkEnd w:id="3"/>
    </w:p>
    <w:p w14:paraId="1E49EDF7" w14:textId="74E4A0D4" w:rsidR="004E2F8F" w:rsidRPr="004E2F8F" w:rsidRDefault="004E2F8F" w:rsidP="004E2F8F">
      <w:pPr>
        <w:pStyle w:val="Heading2"/>
      </w:pPr>
      <w:bookmarkStart w:id="4" w:name="_Toc176334448"/>
      <w:r w:rsidRPr="004E2F8F">
        <w:t>Fairness and Non-discrimination</w:t>
      </w:r>
      <w:bookmarkEnd w:id="4"/>
    </w:p>
    <w:p w14:paraId="153ADD79" w14:textId="77777777" w:rsidR="004E2F8F" w:rsidRPr="004E2F8F" w:rsidRDefault="004E2F8F" w:rsidP="004E2F8F">
      <w:pPr>
        <w:numPr>
          <w:ilvl w:val="0"/>
          <w:numId w:val="5"/>
        </w:numPr>
      </w:pPr>
      <w:r w:rsidRPr="004E2F8F">
        <w:rPr>
          <w:b/>
          <w:bCs/>
        </w:rPr>
        <w:t>Prohibited Bias:</w:t>
      </w:r>
      <w:r w:rsidRPr="004E2F8F">
        <w:t xml:space="preserve"> AI systems shall not be designed or used in a manner that results in discriminatory or unfair outcomes based on protected characteristics such as race, gender, age, religion, or disability.</w:t>
      </w:r>
    </w:p>
    <w:p w14:paraId="0E4F1C0A" w14:textId="77777777" w:rsidR="004E2F8F" w:rsidRPr="004E2F8F" w:rsidRDefault="004E2F8F" w:rsidP="004E2F8F">
      <w:pPr>
        <w:numPr>
          <w:ilvl w:val="0"/>
          <w:numId w:val="5"/>
        </w:numPr>
      </w:pPr>
      <w:r w:rsidRPr="004E2F8F">
        <w:rPr>
          <w:b/>
          <w:bCs/>
        </w:rPr>
        <w:t>Fairness Testing:</w:t>
      </w:r>
      <w:r w:rsidRPr="004E2F8F">
        <w:t xml:space="preserve"> AI models shall be regularly tested and evaluated to identify and address any potential biases or discriminatory impacts.</w:t>
      </w:r>
    </w:p>
    <w:p w14:paraId="0BF35E23" w14:textId="40C682E0" w:rsidR="004E2F8F" w:rsidRPr="004E2F8F" w:rsidRDefault="004E2F8F" w:rsidP="004E2F8F">
      <w:pPr>
        <w:numPr>
          <w:ilvl w:val="0"/>
          <w:numId w:val="5"/>
        </w:numPr>
      </w:pPr>
      <w:r w:rsidRPr="004E2F8F">
        <w:rPr>
          <w:b/>
          <w:bCs/>
        </w:rPr>
        <w:t>Impact Assessments:</w:t>
      </w:r>
      <w:r w:rsidRPr="004E2F8F">
        <w:t xml:space="preserve"> Prior to deployment, AI systems shall undergo impact assessments to evaluate their potential societal and ethical implications, including the risk of bias or discrimination.</w:t>
      </w:r>
      <w:r>
        <w:br/>
      </w:r>
    </w:p>
    <w:p w14:paraId="126F2887" w14:textId="35F167B9" w:rsidR="004E2F8F" w:rsidRPr="004E2F8F" w:rsidRDefault="004E2F8F" w:rsidP="004E2F8F">
      <w:pPr>
        <w:pStyle w:val="Heading2"/>
      </w:pPr>
      <w:bookmarkStart w:id="5" w:name="_Toc176334449"/>
      <w:r w:rsidRPr="004E2F8F">
        <w:t>Transparency and Explainability</w:t>
      </w:r>
      <w:bookmarkEnd w:id="5"/>
    </w:p>
    <w:p w14:paraId="4D728547" w14:textId="6D284AC2" w:rsidR="004E2F8F" w:rsidRPr="004E2F8F" w:rsidRDefault="004E2F8F" w:rsidP="004E2F8F">
      <w:pPr>
        <w:numPr>
          <w:ilvl w:val="0"/>
          <w:numId w:val="6"/>
        </w:numPr>
      </w:pPr>
      <w:r w:rsidRPr="004E2F8F">
        <w:rPr>
          <w:b/>
          <w:bCs/>
        </w:rPr>
        <w:t>Explainable AI (XAI):</w:t>
      </w:r>
      <w:r w:rsidRPr="004E2F8F">
        <w:t xml:space="preserve"> The organi</w:t>
      </w:r>
      <w:r w:rsidR="00FA2797">
        <w:t>s</w:t>
      </w:r>
      <w:r w:rsidRPr="004E2F8F">
        <w:t>ation shall strive to use explainable AI techniques to provide insights into the reasoning behind AI-driven decisions.</w:t>
      </w:r>
    </w:p>
    <w:p w14:paraId="3D6FE483" w14:textId="77777777" w:rsidR="004E2F8F" w:rsidRPr="004E2F8F" w:rsidRDefault="004E2F8F" w:rsidP="004E2F8F">
      <w:pPr>
        <w:numPr>
          <w:ilvl w:val="0"/>
          <w:numId w:val="6"/>
        </w:numPr>
      </w:pPr>
      <w:r w:rsidRPr="004E2F8F">
        <w:rPr>
          <w:b/>
          <w:bCs/>
        </w:rPr>
        <w:t>Documentation:</w:t>
      </w:r>
      <w:r w:rsidRPr="004E2F8F">
        <w:t xml:space="preserve"> AI models and algorithms shall be documented, including their purpose, data sources, features used, and decision-making processes.</w:t>
      </w:r>
    </w:p>
    <w:p w14:paraId="089E48C4" w14:textId="1B5902A0" w:rsidR="004E2F8F" w:rsidRPr="004E2F8F" w:rsidRDefault="004E2F8F" w:rsidP="004E2F8F">
      <w:pPr>
        <w:numPr>
          <w:ilvl w:val="0"/>
          <w:numId w:val="6"/>
        </w:numPr>
      </w:pPr>
      <w:r w:rsidRPr="004E2F8F">
        <w:rPr>
          <w:b/>
          <w:bCs/>
        </w:rPr>
        <w:t>Communication:</w:t>
      </w:r>
      <w:r w:rsidRPr="004E2F8F">
        <w:t xml:space="preserve"> Clear and understandable explanations of AI-driven outcomes shall be provided to affected individuals and stakeholders upon request.</w:t>
      </w:r>
      <w:r>
        <w:br/>
      </w:r>
    </w:p>
    <w:p w14:paraId="3B5A2C25" w14:textId="7DFE440B" w:rsidR="004E2F8F" w:rsidRPr="004E2F8F" w:rsidRDefault="004E2F8F" w:rsidP="004E2F8F">
      <w:pPr>
        <w:pStyle w:val="Heading2"/>
      </w:pPr>
      <w:bookmarkStart w:id="6" w:name="_Toc176334450"/>
      <w:r w:rsidRPr="004E2F8F">
        <w:t>Data Governance and Bias Mitigation</w:t>
      </w:r>
      <w:bookmarkEnd w:id="6"/>
    </w:p>
    <w:p w14:paraId="0D5C4FFA" w14:textId="0D3405DA" w:rsidR="004E2F8F" w:rsidRPr="004E2F8F" w:rsidRDefault="004E2F8F" w:rsidP="004E2F8F">
      <w:pPr>
        <w:numPr>
          <w:ilvl w:val="0"/>
          <w:numId w:val="7"/>
        </w:numPr>
      </w:pPr>
      <w:r w:rsidRPr="004E2F8F">
        <w:rPr>
          <w:b/>
          <w:bCs/>
        </w:rPr>
        <w:t>Data Collection and Preparation:</w:t>
      </w:r>
      <w:r w:rsidRPr="004E2F8F">
        <w:t xml:space="preserve"> Training data shall be collected and prepared in a manner that minimi</w:t>
      </w:r>
      <w:r w:rsidR="00FA2797">
        <w:t>s</w:t>
      </w:r>
      <w:r w:rsidRPr="004E2F8F">
        <w:t>es the risk of bias, ensuring diversity and representativeness.</w:t>
      </w:r>
    </w:p>
    <w:p w14:paraId="2974D6B4" w14:textId="77777777" w:rsidR="004E2F8F" w:rsidRPr="004E2F8F" w:rsidRDefault="004E2F8F" w:rsidP="004E2F8F">
      <w:pPr>
        <w:numPr>
          <w:ilvl w:val="0"/>
          <w:numId w:val="7"/>
        </w:numPr>
      </w:pPr>
      <w:r w:rsidRPr="004E2F8F">
        <w:rPr>
          <w:b/>
          <w:bCs/>
        </w:rPr>
        <w:t>Data Quality and Integrity:</w:t>
      </w:r>
      <w:r w:rsidRPr="004E2F8F">
        <w:t xml:space="preserve"> Data used for AI training shall be accurate, complete, and free from errors or inconsistencies that may introduce bias.</w:t>
      </w:r>
    </w:p>
    <w:p w14:paraId="025D89AA" w14:textId="77777777" w:rsidR="004E2F8F" w:rsidRPr="004E2F8F" w:rsidRDefault="004E2F8F" w:rsidP="004E2F8F">
      <w:pPr>
        <w:numPr>
          <w:ilvl w:val="0"/>
          <w:numId w:val="7"/>
        </w:numPr>
      </w:pPr>
      <w:r w:rsidRPr="004E2F8F">
        <w:rPr>
          <w:b/>
          <w:bCs/>
        </w:rPr>
        <w:lastRenderedPageBreak/>
        <w:t>Bias Detection and Mitigation:</w:t>
      </w:r>
      <w:r w:rsidRPr="004E2F8F">
        <w:t xml:space="preserve"> Techniques for detecting and mitigating bias in training data and AI models shall be employed, such as: </w:t>
      </w:r>
    </w:p>
    <w:p w14:paraId="5977032B" w14:textId="77777777" w:rsidR="004E2F8F" w:rsidRPr="004E2F8F" w:rsidRDefault="004E2F8F" w:rsidP="004E2F8F">
      <w:pPr>
        <w:numPr>
          <w:ilvl w:val="1"/>
          <w:numId w:val="7"/>
        </w:numPr>
      </w:pPr>
      <w:r w:rsidRPr="004E2F8F">
        <w:t>Regular audits and reviews of training data and model outputs</w:t>
      </w:r>
    </w:p>
    <w:p w14:paraId="45C15C3E" w14:textId="77777777" w:rsidR="004E2F8F" w:rsidRPr="004E2F8F" w:rsidRDefault="004E2F8F" w:rsidP="004E2F8F">
      <w:pPr>
        <w:numPr>
          <w:ilvl w:val="1"/>
          <w:numId w:val="7"/>
        </w:numPr>
      </w:pPr>
      <w:r w:rsidRPr="004E2F8F">
        <w:t>Use of diverse and inclusive development teams</w:t>
      </w:r>
    </w:p>
    <w:p w14:paraId="25FC9C47" w14:textId="305DD8F5" w:rsidR="004E2F8F" w:rsidRPr="004E2F8F" w:rsidRDefault="004E2F8F" w:rsidP="004E2F8F">
      <w:pPr>
        <w:numPr>
          <w:ilvl w:val="1"/>
          <w:numId w:val="7"/>
        </w:numPr>
      </w:pPr>
      <w:r w:rsidRPr="004E2F8F">
        <w:t>Application of fairness metrics and algorithms</w:t>
      </w:r>
      <w:r>
        <w:br/>
      </w:r>
    </w:p>
    <w:p w14:paraId="67041CE4" w14:textId="747B33A8" w:rsidR="004E2F8F" w:rsidRPr="004E2F8F" w:rsidRDefault="004E2F8F" w:rsidP="004E2F8F">
      <w:pPr>
        <w:pStyle w:val="Heading2"/>
      </w:pPr>
      <w:bookmarkStart w:id="7" w:name="_Toc176334451"/>
      <w:r w:rsidRPr="004E2F8F">
        <w:t>Monitoring and Review</w:t>
      </w:r>
      <w:bookmarkEnd w:id="7"/>
    </w:p>
    <w:p w14:paraId="23D55383" w14:textId="77777777" w:rsidR="004E2F8F" w:rsidRPr="004E2F8F" w:rsidRDefault="004E2F8F" w:rsidP="004E2F8F">
      <w:pPr>
        <w:numPr>
          <w:ilvl w:val="0"/>
          <w:numId w:val="8"/>
        </w:numPr>
      </w:pPr>
      <w:r w:rsidRPr="004E2F8F">
        <w:rPr>
          <w:b/>
          <w:bCs/>
        </w:rPr>
        <w:t>Ongoing Monitoring:</w:t>
      </w:r>
      <w:r w:rsidRPr="004E2F8F">
        <w:t xml:space="preserve"> Deployed AI models shall be continuously monitored for signs of bias or discriminatory outcomes.</w:t>
      </w:r>
    </w:p>
    <w:p w14:paraId="49F185A8" w14:textId="77777777" w:rsidR="004E2F8F" w:rsidRPr="004E2F8F" w:rsidRDefault="004E2F8F" w:rsidP="004E2F8F">
      <w:pPr>
        <w:numPr>
          <w:ilvl w:val="0"/>
          <w:numId w:val="8"/>
        </w:numPr>
      </w:pPr>
      <w:r w:rsidRPr="004E2F8F">
        <w:rPr>
          <w:b/>
          <w:bCs/>
        </w:rPr>
        <w:t>Regular Reviews:</w:t>
      </w:r>
      <w:r w:rsidRPr="004E2F8F">
        <w:t xml:space="preserve"> Periodic reviews shall be conducted to assess the fairness and ethical implications of AI systems.</w:t>
      </w:r>
    </w:p>
    <w:p w14:paraId="51A1594B" w14:textId="586185FB" w:rsidR="004E2F8F" w:rsidRPr="004E2F8F" w:rsidRDefault="004E2F8F" w:rsidP="004E2F8F">
      <w:pPr>
        <w:numPr>
          <w:ilvl w:val="0"/>
          <w:numId w:val="8"/>
        </w:numPr>
      </w:pPr>
      <w:r w:rsidRPr="004E2F8F">
        <w:rPr>
          <w:b/>
          <w:bCs/>
        </w:rPr>
        <w:t>Feedback Mechanisms:</w:t>
      </w:r>
      <w:r w:rsidRPr="004E2F8F">
        <w:t xml:space="preserve"> Mechanisms shall be in place to receive and address feedback from users and stakeholders regarding potential biases or concerns about AI-driven decisions.</w:t>
      </w:r>
      <w:r>
        <w:br/>
      </w:r>
    </w:p>
    <w:p w14:paraId="35EB753A" w14:textId="499A8B09" w:rsidR="004E2F8F" w:rsidRPr="004E2F8F" w:rsidRDefault="004E2F8F" w:rsidP="004E2F8F">
      <w:pPr>
        <w:pStyle w:val="Heading1"/>
      </w:pPr>
      <w:bookmarkStart w:id="8" w:name="_Toc176334452"/>
      <w:r w:rsidRPr="004E2F8F">
        <w:t>Responsibilities</w:t>
      </w:r>
      <w:bookmarkEnd w:id="8"/>
    </w:p>
    <w:p w14:paraId="24FD09E3" w14:textId="5D6316CB" w:rsidR="004E2F8F" w:rsidRPr="004E2F8F" w:rsidRDefault="004E2F8F" w:rsidP="004E2F8F">
      <w:pPr>
        <w:numPr>
          <w:ilvl w:val="0"/>
          <w:numId w:val="9"/>
        </w:numPr>
      </w:pPr>
      <w:r w:rsidRPr="004E2F8F">
        <w:rPr>
          <w:b/>
          <w:bCs/>
        </w:rPr>
        <w:t>AI Ethics Committee:</w:t>
      </w:r>
      <w:r w:rsidRPr="004E2F8F">
        <w:t xml:space="preserve"> An AI Ethics Committee shall be established to oversee the ethical development and use of AI within the organi</w:t>
      </w:r>
      <w:r w:rsidR="00FA2797">
        <w:t>s</w:t>
      </w:r>
      <w:r w:rsidRPr="004E2F8F">
        <w:t>ation, including the promotion of fairness and bias mitigation.</w:t>
      </w:r>
    </w:p>
    <w:p w14:paraId="1A711ED0" w14:textId="77777777" w:rsidR="004E2F8F" w:rsidRPr="004E2F8F" w:rsidRDefault="004E2F8F" w:rsidP="004E2F8F">
      <w:pPr>
        <w:numPr>
          <w:ilvl w:val="0"/>
          <w:numId w:val="9"/>
        </w:numPr>
      </w:pPr>
      <w:r w:rsidRPr="004E2F8F">
        <w:rPr>
          <w:b/>
          <w:bCs/>
        </w:rPr>
        <w:t>Data Scientists and AI Developers:</w:t>
      </w:r>
      <w:r w:rsidRPr="004E2F8F">
        <w:t xml:space="preserve"> Responsible for developing and deploying AI models in accordance with this policy, ensuring fairness and minimizing bias.</w:t>
      </w:r>
    </w:p>
    <w:p w14:paraId="00B7C0C6" w14:textId="77777777" w:rsidR="004E2F8F" w:rsidRPr="004E2F8F" w:rsidRDefault="004E2F8F" w:rsidP="004E2F8F">
      <w:pPr>
        <w:numPr>
          <w:ilvl w:val="0"/>
          <w:numId w:val="9"/>
        </w:numPr>
      </w:pPr>
      <w:r w:rsidRPr="004E2F8F">
        <w:rPr>
          <w:b/>
          <w:bCs/>
        </w:rPr>
        <w:t>IT Department:</w:t>
      </w:r>
      <w:r w:rsidRPr="004E2F8F">
        <w:t xml:space="preserve"> Responsible for providing tools and infrastructure to support bias detection and mitigation efforts.</w:t>
      </w:r>
    </w:p>
    <w:p w14:paraId="246B09AE" w14:textId="602382C1" w:rsidR="004E2F8F" w:rsidRPr="004E2F8F" w:rsidRDefault="004E2F8F" w:rsidP="004E2F8F">
      <w:pPr>
        <w:numPr>
          <w:ilvl w:val="0"/>
          <w:numId w:val="9"/>
        </w:numPr>
      </w:pPr>
      <w:r w:rsidRPr="004E2F8F">
        <w:rPr>
          <w:b/>
          <w:bCs/>
        </w:rPr>
        <w:t>Management:</w:t>
      </w:r>
      <w:r w:rsidRPr="004E2F8F">
        <w:t xml:space="preserve"> Responsible for fostering a culture of ethical AI use and providing necessary resources and support.</w:t>
      </w:r>
      <w:r>
        <w:br/>
      </w:r>
    </w:p>
    <w:p w14:paraId="395F0FF6" w14:textId="3FBA10CE" w:rsidR="004E2F8F" w:rsidRPr="004E2F8F" w:rsidRDefault="004E2F8F" w:rsidP="004E2F8F">
      <w:pPr>
        <w:pStyle w:val="Heading1"/>
      </w:pPr>
      <w:bookmarkStart w:id="9" w:name="_Toc176334453"/>
      <w:r w:rsidRPr="004E2F8F">
        <w:t>Breaches of Policy</w:t>
      </w:r>
      <w:bookmarkEnd w:id="9"/>
    </w:p>
    <w:p w14:paraId="6C535A24" w14:textId="462A1B2E" w:rsidR="004E2F8F" w:rsidRPr="004E2F8F" w:rsidRDefault="004E2F8F" w:rsidP="004E2F8F">
      <w:r w:rsidRPr="004E2F8F">
        <w:t xml:space="preserve">Non-compliance with this policy may result in disciplinary action, up to and including termination of employment or contractual relationships. </w:t>
      </w:r>
    </w:p>
    <w:p w14:paraId="74B2AECC" w14:textId="77777777" w:rsidR="00193766" w:rsidRDefault="00193766"/>
    <w:p w14:paraId="05E8BB21" w14:textId="77777777" w:rsidR="00193766" w:rsidRPr="00E3781C" w:rsidRDefault="00193766" w:rsidP="004E2F8F">
      <w:pPr>
        <w:pStyle w:val="Heading1"/>
        <w:rPr>
          <w:lang w:val="en-US"/>
        </w:rPr>
      </w:pPr>
      <w:bookmarkStart w:id="10" w:name="_Toc491088520"/>
      <w:bookmarkStart w:id="11" w:name="_Toc491255835"/>
      <w:bookmarkStart w:id="12" w:name="_Toc176334454"/>
      <w:r w:rsidRPr="004E2F8F">
        <w:t>Document</w:t>
      </w:r>
      <w:r w:rsidRPr="00E3781C">
        <w:rPr>
          <w:lang w:val="en-US"/>
        </w:rPr>
        <w:t xml:space="preserve"> Management</w:t>
      </w:r>
      <w:bookmarkEnd w:id="10"/>
      <w:bookmarkEnd w:id="11"/>
      <w:bookmarkEnd w:id="12"/>
    </w:p>
    <w:p w14:paraId="4C5F8D92" w14:textId="77777777" w:rsidR="00193766" w:rsidRPr="00E3781C" w:rsidRDefault="00193766" w:rsidP="00193766">
      <w:pPr>
        <w:contextualSpacing/>
        <w:rPr>
          <w:rFonts w:cs="Arial"/>
          <w:lang w:val="en-US"/>
        </w:rPr>
      </w:pPr>
      <w:r w:rsidRPr="00E3781C">
        <w:rPr>
          <w:rFonts w:cs="Arial"/>
          <w:lang w:val="en-US"/>
        </w:rPr>
        <w:t>This document is valid as of [dd/mm/</w:t>
      </w:r>
      <w:proofErr w:type="spellStart"/>
      <w:r w:rsidRPr="00E3781C">
        <w:rPr>
          <w:rFonts w:cs="Arial"/>
          <w:lang w:val="en-US"/>
        </w:rPr>
        <w:t>yyyy</w:t>
      </w:r>
      <w:proofErr w:type="spellEnd"/>
      <w:r w:rsidRPr="00E3781C">
        <w:rPr>
          <w:rFonts w:cs="Arial"/>
          <w:lang w:val="en-US"/>
        </w:rPr>
        <w:t>].</w:t>
      </w:r>
    </w:p>
    <w:p w14:paraId="08C6F6CE" w14:textId="77777777" w:rsidR="00193766" w:rsidRPr="00E3781C" w:rsidRDefault="00193766" w:rsidP="00193766">
      <w:pPr>
        <w:contextualSpacing/>
        <w:rPr>
          <w:rFonts w:cs="Arial"/>
          <w:lang w:val="en-US"/>
        </w:rPr>
      </w:pPr>
    </w:p>
    <w:p w14:paraId="53F6EB5E" w14:textId="77777777" w:rsidR="00193766" w:rsidRPr="00E3781C" w:rsidRDefault="00193766" w:rsidP="00193766">
      <w:pPr>
        <w:contextualSpacing/>
        <w:rPr>
          <w:rFonts w:cs="Arial"/>
          <w:lang w:val="en-US"/>
        </w:rPr>
      </w:pPr>
      <w:r w:rsidRPr="00E3781C">
        <w:rPr>
          <w:rFonts w:cs="Arial"/>
          <w:lang w:val="en-US"/>
        </w:rPr>
        <w:t>This document is reviewed periodically and at least annually to ensure compliance with the following prescribed criteria.</w:t>
      </w:r>
    </w:p>
    <w:p w14:paraId="42B04745" w14:textId="77777777" w:rsidR="00193766" w:rsidRPr="00E3781C" w:rsidRDefault="00193766" w:rsidP="00193766">
      <w:pPr>
        <w:contextualSpacing/>
        <w:rPr>
          <w:rFonts w:cs="Arial"/>
          <w:lang w:val="en-US"/>
        </w:rPr>
      </w:pPr>
    </w:p>
    <w:p w14:paraId="7FAAFEE6" w14:textId="3E082246" w:rsidR="00193766" w:rsidRDefault="00193766" w:rsidP="00193766">
      <w:pPr>
        <w:numPr>
          <w:ilvl w:val="0"/>
          <w:numId w:val="2"/>
        </w:numPr>
        <w:rPr>
          <w:rFonts w:cs="Arial"/>
          <w:lang w:val="en-US"/>
        </w:rPr>
      </w:pPr>
      <w:r>
        <w:rPr>
          <w:rFonts w:cs="Arial"/>
          <w:lang w:val="en-US"/>
        </w:rPr>
        <w:t xml:space="preserve">Compliant with the </w:t>
      </w:r>
      <w:r w:rsidR="00E455C4" w:rsidRPr="00E455C4">
        <w:rPr>
          <w:rFonts w:cs="Arial"/>
          <w:lang w:val="en-US"/>
        </w:rPr>
        <w:t xml:space="preserve">Internet of Things (IoT) </w:t>
      </w:r>
      <w:r w:rsidR="0059477F">
        <w:rPr>
          <w:rFonts w:cs="Arial"/>
          <w:lang w:val="en-US"/>
        </w:rPr>
        <w:t>Security</w:t>
      </w:r>
      <w:r w:rsidR="00E455C4" w:rsidRPr="00E455C4">
        <w:rPr>
          <w:rFonts w:cs="Arial"/>
          <w:lang w:val="en-US"/>
        </w:rPr>
        <w:t xml:space="preserve"> Framework for Industry 4.0</w:t>
      </w:r>
      <w:r>
        <w:rPr>
          <w:rFonts w:cs="Arial"/>
          <w:lang w:val="en-US"/>
        </w:rPr>
        <w:t>.</w:t>
      </w:r>
    </w:p>
    <w:p w14:paraId="5E01BFC7" w14:textId="77777777" w:rsidR="00193766" w:rsidRPr="00E3781C" w:rsidRDefault="00193766" w:rsidP="00193766">
      <w:pPr>
        <w:numPr>
          <w:ilvl w:val="0"/>
          <w:numId w:val="2"/>
        </w:numPr>
        <w:contextualSpacing/>
        <w:rPr>
          <w:rFonts w:cs="Arial"/>
          <w:lang w:val="en-US"/>
        </w:rPr>
      </w:pPr>
      <w:r w:rsidRPr="00E3781C">
        <w:rPr>
          <w:rFonts w:cs="Arial"/>
          <w:lang w:val="en-US"/>
        </w:rPr>
        <w:t>Legislative requirements defined by law, where appropriate</w:t>
      </w:r>
      <w:r>
        <w:rPr>
          <w:rFonts w:cs="Arial"/>
          <w:lang w:val="en-US"/>
        </w:rPr>
        <w:t>.</w:t>
      </w:r>
    </w:p>
    <w:p w14:paraId="042729CF" w14:textId="77777777" w:rsidR="00193766" w:rsidRPr="00E3781C" w:rsidRDefault="00193766" w:rsidP="00193766">
      <w:pPr>
        <w:contextualSpacing/>
        <w:rPr>
          <w:rFonts w:cs="Arial"/>
          <w:lang w:val="en-US"/>
        </w:rPr>
      </w:pPr>
    </w:p>
    <w:p w14:paraId="6D7BAEFB" w14:textId="77777777" w:rsidR="00193766" w:rsidRPr="00E3781C" w:rsidRDefault="00193766" w:rsidP="00193766">
      <w:pPr>
        <w:contextualSpacing/>
        <w:rPr>
          <w:rFonts w:cs="Arial"/>
          <w:lang w:val="en-US"/>
        </w:rPr>
      </w:pPr>
    </w:p>
    <w:p w14:paraId="3CF4C9A5" w14:textId="77777777" w:rsidR="00193766" w:rsidRPr="00E3781C" w:rsidRDefault="00193766" w:rsidP="00193766">
      <w:pPr>
        <w:contextualSpacing/>
        <w:rPr>
          <w:rFonts w:cs="Arial"/>
          <w:lang w:val="en-US"/>
        </w:rPr>
      </w:pPr>
    </w:p>
    <w:p w14:paraId="15E89F87" w14:textId="77777777" w:rsidR="00193766" w:rsidRPr="00E3781C" w:rsidRDefault="00193766" w:rsidP="00193766">
      <w:pPr>
        <w:contextualSpacing/>
        <w:rPr>
          <w:rFonts w:cs="Arial"/>
          <w:lang w:val="en-US"/>
        </w:rPr>
      </w:pPr>
      <w:r w:rsidRPr="00E3781C">
        <w:rPr>
          <w:rFonts w:cs="Arial"/>
          <w:lang w:val="en-US"/>
        </w:rPr>
        <w:t>_______________</w:t>
      </w:r>
    </w:p>
    <w:p w14:paraId="183CB6B1" w14:textId="77777777" w:rsidR="00193766" w:rsidRPr="00E3781C" w:rsidRDefault="00193766" w:rsidP="00193766">
      <w:pPr>
        <w:contextualSpacing/>
        <w:rPr>
          <w:rFonts w:cs="Arial"/>
          <w:lang w:val="en-US"/>
        </w:rPr>
      </w:pPr>
      <w:r w:rsidRPr="00E3781C">
        <w:rPr>
          <w:rFonts w:cs="Arial"/>
          <w:lang w:val="en-US"/>
        </w:rPr>
        <w:t>[Name 1]</w:t>
      </w:r>
    </w:p>
    <w:p w14:paraId="6C396410" w14:textId="77777777" w:rsidR="00193766" w:rsidRPr="00E3781C" w:rsidRDefault="00193766" w:rsidP="00193766">
      <w:pPr>
        <w:contextualSpacing/>
        <w:rPr>
          <w:rFonts w:cs="Arial"/>
          <w:lang w:val="en-US"/>
        </w:rPr>
      </w:pPr>
      <w:r w:rsidRPr="00E3781C">
        <w:rPr>
          <w:rFonts w:cs="Arial"/>
          <w:lang w:val="en-US"/>
        </w:rPr>
        <w:t>Manager</w:t>
      </w:r>
    </w:p>
    <w:p w14:paraId="70C0A9C1" w14:textId="77777777" w:rsidR="00193766" w:rsidRPr="00E3781C" w:rsidRDefault="00193766" w:rsidP="00193766">
      <w:pPr>
        <w:contextualSpacing/>
        <w:rPr>
          <w:rFonts w:cs="Arial"/>
          <w:lang w:val="en-US"/>
        </w:rPr>
      </w:pPr>
    </w:p>
    <w:p w14:paraId="2A3D3957" w14:textId="77777777" w:rsidR="00193766" w:rsidRDefault="00193766" w:rsidP="00193766"/>
    <w:p w14:paraId="09CD8B8F" w14:textId="77777777" w:rsidR="00193766" w:rsidRDefault="00193766"/>
    <w:sectPr w:rsidR="00193766" w:rsidSect="00140B26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748" w:right="1440" w:bottom="851" w:left="1440" w:header="142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7763B1" w14:textId="77777777" w:rsidR="0029458A" w:rsidRDefault="0029458A" w:rsidP="00F27AE8">
      <w:r>
        <w:separator/>
      </w:r>
    </w:p>
  </w:endnote>
  <w:endnote w:type="continuationSeparator" w:id="0">
    <w:p w14:paraId="6D4681DB" w14:textId="77777777" w:rsidR="0029458A" w:rsidRDefault="0029458A" w:rsidP="00F27A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9669534"/>
      <w:docPartObj>
        <w:docPartGallery w:val="Page Numbers (Bottom of Page)"/>
        <w:docPartUnique/>
      </w:docPartObj>
    </w:sdtPr>
    <w:sdtContent>
      <w:p w14:paraId="35E5AA1D" w14:textId="77777777" w:rsidR="00F27AE8" w:rsidRDefault="00193766" w:rsidP="00E455C4">
        <w:pPr>
          <w:pStyle w:val="Footer"/>
        </w:pPr>
        <w:r>
          <w:rPr>
            <w:noProof/>
            <w:lang w:eastAsia="en-GB"/>
          </w:rPr>
          <mc:AlternateContent>
            <mc:Choice Requires="wpg">
              <w:drawing>
                <wp:anchor distT="0" distB="0" distL="114300" distR="114300" simplePos="0" relativeHeight="251660288" behindDoc="0" locked="0" layoutInCell="1" allowOverlap="1" wp14:anchorId="56217337" wp14:editId="5C4DF7D8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544435" cy="190500"/>
                  <wp:effectExtent l="9525" t="9525" r="8890" b="0"/>
                  <wp:wrapNone/>
                  <wp:docPr id="1" name="Group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544435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9A6B363" w14:textId="77777777" w:rsidR="00F27AE8" w:rsidRDefault="0034583A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 w:rsidR="00926696"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193766" w:rsidRPr="00193766"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3</w:t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5" name="Group 3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6" name="AutoShape 4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" name="AutoShape 5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6217337" id="Group 1" o:spid="_x0000_s1027" style="position:absolute;margin-left:0;margin-top:0;width:594.05pt;height:15pt;z-index:251660288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8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    <v:textbox inset="0,0,0,0">
                      <w:txbxContent>
                        <w:p w14:paraId="69A6B363" w14:textId="77777777" w:rsidR="00F27AE8" w:rsidRDefault="0034583A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 w:rsidR="00926696"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193766" w:rsidRPr="00193766">
                            <w:rPr>
                              <w:noProof/>
                              <w:color w:val="8C8C8C" w:themeColor="background1" w:themeShade="8C"/>
                            </w:rPr>
                            <w:t>3</w:t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" o:spid="_x0000_s1029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4" o:spid="_x0000_s1030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" strokecolor="#a5a5a5 [2092]"/>
                    <v:shape id="AutoShape 5" o:spid="_x0000_s1031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" adj="20904" strokecolor="#a5a5a5 [2092]"/>
                  </v:group>
                  <w10:wrap anchorx="page" anchory="margin"/>
                </v:group>
              </w:pict>
            </mc:Fallback>
          </mc:AlternateContent>
        </w:r>
        <w:r w:rsidR="002E2049">
          <w:t>Version &lt;1&gt;</w:t>
        </w:r>
        <w:r w:rsidR="007718D8">
          <w:t xml:space="preserve">    </w:t>
        </w:r>
        <w:r w:rsidR="002E2049">
          <w:t xml:space="preserve">               </w:t>
        </w:r>
        <w:r w:rsidR="00E455C4">
          <w:t xml:space="preserve">      </w:t>
        </w:r>
        <w:r w:rsidR="00E455C4">
          <w:tab/>
        </w:r>
        <w:r w:rsidR="002E2049">
          <w:t xml:space="preserve">   </w:t>
        </w:r>
        <w:r w:rsidR="007718D8" w:rsidRPr="007718D8">
          <w:t xml:space="preserve">Copyright © </w:t>
        </w:r>
        <w:r w:rsidR="00E455C4">
          <w:t>2025</w:t>
        </w:r>
        <w:r w:rsidR="007718D8" w:rsidRPr="007718D8">
          <w:t xml:space="preserve"> </w:t>
        </w:r>
        <w:r w:rsidR="002E2049">
          <w:t xml:space="preserve">           </w:t>
        </w:r>
        <w:r w:rsidR="00E455C4">
          <w:tab/>
        </w:r>
        <w:r w:rsidR="002E2049">
          <w:t xml:space="preserve">       Insert Date xx/xx/xx        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CC39DE" w14:textId="77777777" w:rsidR="0029458A" w:rsidRDefault="0029458A" w:rsidP="00F27AE8">
      <w:r>
        <w:separator/>
      </w:r>
    </w:p>
  </w:footnote>
  <w:footnote w:type="continuationSeparator" w:id="0">
    <w:p w14:paraId="6A73BE19" w14:textId="77777777" w:rsidR="0029458A" w:rsidRDefault="0029458A" w:rsidP="00F27A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D1569F" w14:textId="77777777" w:rsidR="00BC1C52" w:rsidRDefault="00BC1C52">
    <w:pPr>
      <w:pStyle w:val="Header"/>
    </w:pPr>
    <w:r>
      <w:rPr>
        <w:noProof/>
        <w:lang w:val="en-US"/>
      </w:rPr>
      <w:drawing>
        <wp:inline distT="0" distB="0" distL="0" distR="0" wp14:anchorId="6C103A8A" wp14:editId="45A2A97B">
          <wp:extent cx="5730240" cy="1036320"/>
          <wp:effectExtent l="19050" t="0" r="3810" b="0"/>
          <wp:docPr id="3" name="Picture 3" descr="C:\Users\Jibran\Desktop\to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Jibran\Desktop\top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0240" cy="10363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noProof/>
        <w:lang w:val="en-US"/>
      </w:rPr>
      <w:drawing>
        <wp:inline distT="0" distB="0" distL="0" distR="0" wp14:anchorId="0C4CBC83" wp14:editId="76E8A57C">
          <wp:extent cx="5730240" cy="1036320"/>
          <wp:effectExtent l="19050" t="0" r="3810" b="0"/>
          <wp:docPr id="4" name="Picture 4" descr="C:\Users\Jibran\Desktop\to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Jibran\Desktop\top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0240" cy="10363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1C2ED6" w14:textId="77777777" w:rsidR="00BC1C52" w:rsidRDefault="00BC1C52" w:rsidP="00BC1C52">
    <w:pPr>
      <w:pStyle w:val="Header"/>
      <w:ind w:hanging="1276"/>
    </w:pPr>
  </w:p>
  <w:p w14:paraId="683D8D6C" w14:textId="77777777" w:rsidR="00BC1C52" w:rsidRDefault="00BC1C52">
    <w:pPr>
      <w:pStyle w:val="Header"/>
    </w:pPr>
  </w:p>
  <w:p w14:paraId="1C676598" w14:textId="77777777" w:rsidR="00BC1C52" w:rsidRDefault="00BC1C52">
    <w:pPr>
      <w:pStyle w:val="Header"/>
    </w:pPr>
  </w:p>
  <w:p w14:paraId="45B12746" w14:textId="77777777" w:rsidR="00BC1C52" w:rsidRDefault="00BC1C52">
    <w:pPr>
      <w:pStyle w:val="Header"/>
    </w:pPr>
  </w:p>
  <w:p w14:paraId="383C84F8" w14:textId="77777777" w:rsidR="00F27AE8" w:rsidRDefault="00F27AE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E2B551" w14:textId="77777777" w:rsidR="00140B26" w:rsidRDefault="00140B26" w:rsidP="00F85381">
    <w:pPr>
      <w:pStyle w:val="Header"/>
    </w:pPr>
  </w:p>
  <w:p w14:paraId="1B52A385" w14:textId="77777777" w:rsidR="00F85381" w:rsidRDefault="00F85381" w:rsidP="00F85381">
    <w:pPr>
      <w:pStyle w:val="Header"/>
    </w:pPr>
    <w:r>
      <w:t xml:space="preserve">“Insert Company Name”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D559E"/>
    <w:multiLevelType w:val="multilevel"/>
    <w:tmpl w:val="E5B038D4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Heading3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CD6653C"/>
    <w:multiLevelType w:val="multilevel"/>
    <w:tmpl w:val="1A569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B04F65"/>
    <w:multiLevelType w:val="hybridMultilevel"/>
    <w:tmpl w:val="D518B9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59EADD6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80C048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22987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FE03F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2502F2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9C162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26D3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7268C3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0A1FFB"/>
    <w:multiLevelType w:val="multilevel"/>
    <w:tmpl w:val="545CC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A62D9C"/>
    <w:multiLevelType w:val="multilevel"/>
    <w:tmpl w:val="E90AB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CB35DE"/>
    <w:multiLevelType w:val="multilevel"/>
    <w:tmpl w:val="6C963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0F3B1F"/>
    <w:multiLevelType w:val="multilevel"/>
    <w:tmpl w:val="C282A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8F1138"/>
    <w:multiLevelType w:val="multilevel"/>
    <w:tmpl w:val="6C383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2E5572"/>
    <w:multiLevelType w:val="multilevel"/>
    <w:tmpl w:val="709A3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FE65C3"/>
    <w:multiLevelType w:val="multilevel"/>
    <w:tmpl w:val="4A446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5F2203F"/>
    <w:multiLevelType w:val="multilevel"/>
    <w:tmpl w:val="6D026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3989471">
    <w:abstractNumId w:val="0"/>
  </w:num>
  <w:num w:numId="2" w16cid:durableId="581305027">
    <w:abstractNumId w:val="2"/>
  </w:num>
  <w:num w:numId="3" w16cid:durableId="204878817">
    <w:abstractNumId w:val="9"/>
  </w:num>
  <w:num w:numId="4" w16cid:durableId="689912130">
    <w:abstractNumId w:val="5"/>
  </w:num>
  <w:num w:numId="5" w16cid:durableId="27411319">
    <w:abstractNumId w:val="4"/>
  </w:num>
  <w:num w:numId="6" w16cid:durableId="1229458444">
    <w:abstractNumId w:val="10"/>
  </w:num>
  <w:num w:numId="7" w16cid:durableId="390661182">
    <w:abstractNumId w:val="8"/>
  </w:num>
  <w:num w:numId="8" w16cid:durableId="366490494">
    <w:abstractNumId w:val="7"/>
  </w:num>
  <w:num w:numId="9" w16cid:durableId="1268586939">
    <w:abstractNumId w:val="1"/>
  </w:num>
  <w:num w:numId="10" w16cid:durableId="8528106">
    <w:abstractNumId w:val="3"/>
  </w:num>
  <w:num w:numId="11" w16cid:durableId="41952027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F8F"/>
    <w:rsid w:val="000D1E55"/>
    <w:rsid w:val="000E777D"/>
    <w:rsid w:val="000F36F9"/>
    <w:rsid w:val="00140B26"/>
    <w:rsid w:val="001812D8"/>
    <w:rsid w:val="00193766"/>
    <w:rsid w:val="00194CB7"/>
    <w:rsid w:val="00251FC0"/>
    <w:rsid w:val="002577AC"/>
    <w:rsid w:val="0029458A"/>
    <w:rsid w:val="002D4124"/>
    <w:rsid w:val="002E2049"/>
    <w:rsid w:val="003103A4"/>
    <w:rsid w:val="0031068B"/>
    <w:rsid w:val="003122F7"/>
    <w:rsid w:val="0034583A"/>
    <w:rsid w:val="00354C4F"/>
    <w:rsid w:val="004E2F8F"/>
    <w:rsid w:val="00520304"/>
    <w:rsid w:val="0053192A"/>
    <w:rsid w:val="00591B19"/>
    <w:rsid w:val="0059477F"/>
    <w:rsid w:val="005D5120"/>
    <w:rsid w:val="00614B6C"/>
    <w:rsid w:val="00657AAA"/>
    <w:rsid w:val="0067231D"/>
    <w:rsid w:val="006B43C6"/>
    <w:rsid w:val="00707EB2"/>
    <w:rsid w:val="007718D8"/>
    <w:rsid w:val="007801CB"/>
    <w:rsid w:val="007805A7"/>
    <w:rsid w:val="007F5985"/>
    <w:rsid w:val="00810261"/>
    <w:rsid w:val="00926696"/>
    <w:rsid w:val="009A16F7"/>
    <w:rsid w:val="009B57D2"/>
    <w:rsid w:val="009D22A0"/>
    <w:rsid w:val="00A55CF3"/>
    <w:rsid w:val="00B31625"/>
    <w:rsid w:val="00B33CF5"/>
    <w:rsid w:val="00BA4481"/>
    <w:rsid w:val="00BA52EF"/>
    <w:rsid w:val="00BC1C52"/>
    <w:rsid w:val="00BD709C"/>
    <w:rsid w:val="00CF7C0D"/>
    <w:rsid w:val="00D52311"/>
    <w:rsid w:val="00DB40A2"/>
    <w:rsid w:val="00DE05A4"/>
    <w:rsid w:val="00E455C4"/>
    <w:rsid w:val="00E565F7"/>
    <w:rsid w:val="00E959EB"/>
    <w:rsid w:val="00ED4C35"/>
    <w:rsid w:val="00F27AE8"/>
    <w:rsid w:val="00F72D1A"/>
    <w:rsid w:val="00F85381"/>
    <w:rsid w:val="00F85875"/>
    <w:rsid w:val="00FA2797"/>
    <w:rsid w:val="00FB0A9A"/>
    <w:rsid w:val="00FE04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3AE6F8"/>
  <w15:docId w15:val="{C4EFF9D7-96BD-4556-A161-1976B3C12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192A"/>
    <w:pPr>
      <w:spacing w:after="0" w:line="240" w:lineRule="auto"/>
    </w:pPr>
    <w:rPr>
      <w:rFonts w:ascii="Arial" w:eastAsia="Times New Roman" w:hAnsi="Arial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3766"/>
    <w:pPr>
      <w:numPr>
        <w:numId w:val="1"/>
      </w:numPr>
      <w:spacing w:after="200" w:line="276" w:lineRule="auto"/>
      <w:outlineLvl w:val="0"/>
    </w:pPr>
    <w:rPr>
      <w:rFonts w:ascii="Calibri" w:eastAsia="Calibri" w:hAnsi="Calibri"/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3766"/>
    <w:pPr>
      <w:numPr>
        <w:ilvl w:val="1"/>
        <w:numId w:val="1"/>
      </w:numPr>
      <w:spacing w:after="200" w:line="276" w:lineRule="auto"/>
      <w:outlineLvl w:val="1"/>
    </w:pPr>
    <w:rPr>
      <w:rFonts w:ascii="Calibri" w:eastAsia="Calibri" w:hAnsi="Calibri"/>
      <w:b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3766"/>
    <w:pPr>
      <w:numPr>
        <w:ilvl w:val="2"/>
        <w:numId w:val="1"/>
      </w:numPr>
      <w:spacing w:after="200" w:line="276" w:lineRule="auto"/>
      <w:outlineLvl w:val="2"/>
    </w:pPr>
    <w:rPr>
      <w:rFonts w:ascii="Calibri" w:eastAsia="Calibri" w:hAnsi="Calibri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7AE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7AE8"/>
  </w:style>
  <w:style w:type="paragraph" w:styleId="Footer">
    <w:name w:val="footer"/>
    <w:basedOn w:val="Normal"/>
    <w:link w:val="FooterChar"/>
    <w:uiPriority w:val="99"/>
    <w:unhideWhenUsed/>
    <w:rsid w:val="00F27AE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7AE8"/>
  </w:style>
  <w:style w:type="table" w:styleId="TableGrid">
    <w:name w:val="Table Grid"/>
    <w:basedOn w:val="TableNormal"/>
    <w:uiPriority w:val="59"/>
    <w:rsid w:val="0053192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VersionNumber">
    <w:name w:val="Version Number"/>
    <w:basedOn w:val="DefaultParagraphFont"/>
    <w:uiPriority w:val="1"/>
    <w:rsid w:val="0053192A"/>
  </w:style>
  <w:style w:type="character" w:customStyle="1" w:styleId="DateofPublication">
    <w:name w:val="Date of Publication"/>
    <w:basedOn w:val="DefaultParagraphFont"/>
    <w:uiPriority w:val="1"/>
    <w:rsid w:val="0053192A"/>
  </w:style>
  <w:style w:type="paragraph" w:customStyle="1" w:styleId="Classification">
    <w:name w:val="Classification"/>
    <w:basedOn w:val="Normal"/>
    <w:link w:val="ClassificationChar"/>
    <w:qFormat/>
    <w:rsid w:val="0053192A"/>
    <w:pPr>
      <w:jc w:val="right"/>
    </w:pPr>
    <w:rPr>
      <w:rFonts w:cs="Arial"/>
      <w:b/>
      <w:color w:val="000000" w:themeColor="text1"/>
      <w:sz w:val="24"/>
      <w:szCs w:val="28"/>
      <w:lang w:eastAsia="en-GB"/>
    </w:rPr>
  </w:style>
  <w:style w:type="character" w:customStyle="1" w:styleId="ClassificationChar">
    <w:name w:val="Classification Char"/>
    <w:basedOn w:val="DefaultParagraphFont"/>
    <w:link w:val="Classification"/>
    <w:rsid w:val="0053192A"/>
    <w:rPr>
      <w:rFonts w:ascii="Arial" w:eastAsia="Times New Roman" w:hAnsi="Arial" w:cs="Arial"/>
      <w:b/>
      <w:color w:val="000000" w:themeColor="text1"/>
      <w:sz w:val="24"/>
      <w:szCs w:val="28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19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192A"/>
    <w:rPr>
      <w:rFonts w:ascii="Tahoma" w:eastAsia="Times New Roman" w:hAnsi="Tahoma" w:cs="Tahoma"/>
      <w:sz w:val="16"/>
      <w:szCs w:val="16"/>
    </w:rPr>
  </w:style>
  <w:style w:type="table" w:styleId="MediumList2-Accent1">
    <w:name w:val="Medium List 2 Accent 1"/>
    <w:basedOn w:val="TableNormal"/>
    <w:uiPriority w:val="66"/>
    <w:rsid w:val="0067231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9A16F7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193766"/>
    <w:rPr>
      <w:rFonts w:ascii="Calibri" w:eastAsia="Calibri" w:hAnsi="Calibri" w:cs="Times New Roman"/>
      <w:b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93766"/>
    <w:rPr>
      <w:rFonts w:ascii="Calibri" w:eastAsia="Calibri" w:hAnsi="Calibri" w:cs="Times New Roman"/>
      <w:b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93766"/>
    <w:rPr>
      <w:rFonts w:ascii="Calibri" w:eastAsia="Calibri" w:hAnsi="Calibri" w:cs="Times New Roman"/>
      <w:b/>
      <w:i/>
    </w:rPr>
  </w:style>
  <w:style w:type="table" w:styleId="GridTable1Light-Accent1">
    <w:name w:val="Grid Table 1 Light Accent 1"/>
    <w:basedOn w:val="TableNormal"/>
    <w:uiPriority w:val="46"/>
    <w:rsid w:val="00E455C4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55C4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55C4"/>
    <w:rPr>
      <w:rFonts w:ascii="Arial" w:eastAsia="Times New Roman" w:hAnsi="Arial" w:cs="Times New Roman"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E455C4"/>
    <w:rPr>
      <w:smallCaps/>
      <w:color w:val="5A5A5A" w:themeColor="text1" w:themeTint="A5"/>
    </w:rPr>
  </w:style>
  <w:style w:type="paragraph" w:styleId="TOCHeading">
    <w:name w:val="TOC Heading"/>
    <w:basedOn w:val="Heading1"/>
    <w:next w:val="Normal"/>
    <w:uiPriority w:val="39"/>
    <w:unhideWhenUsed/>
    <w:qFormat/>
    <w:rsid w:val="004E2F8F"/>
    <w:pPr>
      <w:keepNext/>
      <w:keepLines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E2F8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E2F8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E2F8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4365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4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ibra\Desktop\New%20IoT%20Standards%20Folder\Template%20for%20IoT%20Standard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6CFE726-FD92-42CE-8440-6AE8BC1464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for IoT Standards</Template>
  <TotalTime>7</TotalTime>
  <Pages>5</Pages>
  <Words>898</Words>
  <Characters>5125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Jibran Saleem</dc:creator>
  <cp:lastModifiedBy>Jibran Saleem</cp:lastModifiedBy>
  <cp:revision>5</cp:revision>
  <dcterms:created xsi:type="dcterms:W3CDTF">2024-09-03T12:44:00Z</dcterms:created>
  <dcterms:modified xsi:type="dcterms:W3CDTF">2025-02-20T01:04:00Z</dcterms:modified>
</cp:coreProperties>
</file>