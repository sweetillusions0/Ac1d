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39F03" w14:textId="77777777" w:rsidR="0031068B" w:rsidRDefault="0031068B" w:rsidP="00BC1C52">
      <w:pPr>
        <w:ind w:hanging="1134"/>
      </w:pPr>
    </w:p>
    <w:p w14:paraId="03B82C2E" w14:textId="77777777" w:rsidR="0053192A" w:rsidRDefault="0053192A"/>
    <w:p w14:paraId="4B839E60" w14:textId="77777777" w:rsidR="0053192A" w:rsidRDefault="0053192A"/>
    <w:p w14:paraId="135FB586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3397C" wp14:editId="61313498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2788CF" w14:textId="27001CDD" w:rsidR="00BA4481" w:rsidRPr="00E455C4" w:rsidRDefault="00E455C4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E455C4">
                              <w:rPr>
                                <w:rStyle w:val="SubtleReference"/>
                              </w:rPr>
                              <w:t xml:space="preserve">Internet of Things (IoT) </w:t>
                            </w:r>
                            <w:r w:rsidR="00645525">
                              <w:rPr>
                                <w:rStyle w:val="SubtleReference"/>
                              </w:rPr>
                              <w:t>Security</w:t>
                            </w:r>
                            <w:r w:rsidRPr="00E455C4">
                              <w:rPr>
                                <w:rStyle w:val="SubtleReference"/>
                              </w:rPr>
                              <w:t xml:space="preserve"> 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33397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722788CF" w14:textId="27001CDD" w:rsidR="00BA4481" w:rsidRPr="00E455C4" w:rsidRDefault="00E455C4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E455C4">
                        <w:rPr>
                          <w:rStyle w:val="SubtleReference"/>
                        </w:rPr>
                        <w:t xml:space="preserve">Internet of Things (IoT) </w:t>
                      </w:r>
                      <w:r w:rsidR="00645525">
                        <w:rPr>
                          <w:rStyle w:val="SubtleReference"/>
                        </w:rPr>
                        <w:t>Security</w:t>
                      </w:r>
                      <w:r w:rsidRPr="00E455C4">
                        <w:rPr>
                          <w:rStyle w:val="SubtleReference"/>
                        </w:rPr>
                        <w:t xml:space="preserve"> 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C397B1" w14:textId="77777777" w:rsidR="0053192A" w:rsidRDefault="0053192A"/>
    <w:p w14:paraId="3F9F3C1D" w14:textId="77777777" w:rsidR="0053192A" w:rsidRDefault="0053192A"/>
    <w:p w14:paraId="5AD20411" w14:textId="77777777" w:rsidR="0053192A" w:rsidRDefault="0053192A"/>
    <w:p w14:paraId="45F2F0B8" w14:textId="77777777" w:rsidR="0053192A" w:rsidRDefault="0053192A"/>
    <w:p w14:paraId="140995F1" w14:textId="77777777" w:rsidR="0053192A" w:rsidRDefault="0053192A"/>
    <w:p w14:paraId="4ECA02E3" w14:textId="77777777" w:rsidR="0053192A" w:rsidRDefault="0053192A"/>
    <w:p w14:paraId="36DD8B1E" w14:textId="77777777" w:rsidR="0067231D" w:rsidRDefault="0067231D"/>
    <w:p w14:paraId="6C2ED0C4" w14:textId="77777777" w:rsidR="0067231D" w:rsidRDefault="0067231D"/>
    <w:p w14:paraId="5B0BEB5C" w14:textId="77777777" w:rsidR="00BA4481" w:rsidRDefault="00BA4481"/>
    <w:p w14:paraId="73510182" w14:textId="77777777" w:rsidR="00BA4481" w:rsidRDefault="00BA4481"/>
    <w:p w14:paraId="05B3D74F" w14:textId="77777777" w:rsidR="00BA4481" w:rsidRDefault="00BA4481"/>
    <w:p w14:paraId="5F57A792" w14:textId="77777777" w:rsidR="00BA4481" w:rsidRDefault="00BA4481"/>
    <w:p w14:paraId="40C47CE2" w14:textId="77777777" w:rsidR="00BA4481" w:rsidRDefault="00BA4481"/>
    <w:p w14:paraId="4CF7B2B5" w14:textId="77777777" w:rsidR="00BA4481" w:rsidRDefault="00BA4481"/>
    <w:p w14:paraId="558FA3F7" w14:textId="77777777" w:rsidR="0067231D" w:rsidRDefault="0067231D"/>
    <w:p w14:paraId="02922F3F" w14:textId="266BC0B9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E77254" w:rsidRPr="00E77254">
        <w:rPr>
          <w:sz w:val="56"/>
          <w:szCs w:val="56"/>
        </w:rPr>
        <w:t>Secure Boot: Cryptographic verification of firmware</w:t>
      </w:r>
      <w:r w:rsidRPr="0067231D">
        <w:rPr>
          <w:sz w:val="56"/>
          <w:szCs w:val="56"/>
        </w:rPr>
        <w:t>"</w:t>
      </w:r>
    </w:p>
    <w:p w14:paraId="3D2B48AC" w14:textId="77777777" w:rsidR="0053192A" w:rsidRDefault="0053192A"/>
    <w:p w14:paraId="408FBE96" w14:textId="77777777" w:rsidR="0053192A" w:rsidRDefault="0053192A"/>
    <w:p w14:paraId="658F51A3" w14:textId="77777777" w:rsidR="0053192A" w:rsidRDefault="0053192A"/>
    <w:p w14:paraId="463BCF8D" w14:textId="77777777" w:rsidR="0053192A" w:rsidRDefault="0053192A"/>
    <w:p w14:paraId="7F963F4B" w14:textId="77777777" w:rsidR="0053192A" w:rsidRDefault="0053192A"/>
    <w:p w14:paraId="42070FBD" w14:textId="77777777" w:rsidR="0053192A" w:rsidRDefault="0053192A"/>
    <w:p w14:paraId="23F3AA4A" w14:textId="77777777" w:rsidR="0053192A" w:rsidRDefault="0053192A"/>
    <w:p w14:paraId="55D8B08C" w14:textId="77777777" w:rsidR="0053192A" w:rsidRDefault="0053192A"/>
    <w:p w14:paraId="74F9D8A0" w14:textId="77777777" w:rsidR="0053192A" w:rsidRDefault="0053192A"/>
    <w:p w14:paraId="2FF8764D" w14:textId="77777777" w:rsidR="0053192A" w:rsidRDefault="0053192A"/>
    <w:p w14:paraId="69DF2B55" w14:textId="77777777" w:rsidR="0053192A" w:rsidRDefault="0053192A"/>
    <w:p w14:paraId="318E4109" w14:textId="77777777" w:rsidR="0053192A" w:rsidRDefault="0053192A"/>
    <w:p w14:paraId="3961B1FD" w14:textId="77777777" w:rsidR="0053192A" w:rsidRDefault="0053192A"/>
    <w:p w14:paraId="73F607D4" w14:textId="77777777" w:rsidR="00BA4481" w:rsidRDefault="00BA4481"/>
    <w:p w14:paraId="409756D0" w14:textId="77777777" w:rsidR="00BA4481" w:rsidRDefault="00BA4481"/>
    <w:p w14:paraId="08EA3AB7" w14:textId="77777777" w:rsidR="00BA4481" w:rsidRDefault="00BA4481"/>
    <w:p w14:paraId="1CDB2718" w14:textId="77777777" w:rsidR="00BA4481" w:rsidRDefault="00BA4481"/>
    <w:p w14:paraId="1E77886E" w14:textId="77777777" w:rsidR="00BA4481" w:rsidRDefault="00BA4481"/>
    <w:p w14:paraId="6AB9AD17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34933B8A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0322FFB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5067AE36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49335F3A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F5FE285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6C81C36F" w14:textId="705C8E52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Internet of Things (IoT) </w:t>
            </w:r>
            <w:r w:rsidR="00645525">
              <w:rPr>
                <w:rFonts w:cs="Arial"/>
                <w:bCs/>
                <w:i/>
                <w:iCs/>
                <w:sz w:val="24"/>
                <w:szCs w:val="28"/>
              </w:rPr>
              <w:t>Security</w:t>
            </w: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 Framework for Industry 4.0</w:t>
            </w:r>
          </w:p>
        </w:tc>
      </w:tr>
      <w:tr w:rsidR="00F85381" w:rsidRPr="00302F91" w14:paraId="73C31C10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2D90F1B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6C25733F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089069FB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F188C79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0BD1BEC6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0E1F9301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73E7091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21712EDD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6C57421C" w14:textId="77777777" w:rsidR="00BA4481" w:rsidRDefault="00BA4481"/>
    <w:p w14:paraId="6A902794" w14:textId="77777777" w:rsidR="00BA4481" w:rsidRDefault="00BA4481"/>
    <w:p w14:paraId="374B38E6" w14:textId="77777777" w:rsidR="0053192A" w:rsidRDefault="0053192A"/>
    <w:p w14:paraId="5BD2AB1E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3BFB7664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38F9A1A9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5BBBA73C" w14:textId="77777777" w:rsidR="0053192A" w:rsidRDefault="0053192A" w:rsidP="0053192A"/>
    <w:p w14:paraId="490B96A4" w14:textId="77777777" w:rsidR="0053192A" w:rsidRDefault="0053192A" w:rsidP="0053192A">
      <w:r>
        <w:br w:type="page"/>
      </w:r>
    </w:p>
    <w:p w14:paraId="5C9EF65B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595DE6A9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1E7E048B" w14:textId="77777777" w:rsidTr="00E455C4">
        <w:tc>
          <w:tcPr>
            <w:tcW w:w="1097" w:type="dxa"/>
          </w:tcPr>
          <w:p w14:paraId="0266C6E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3BEA2A4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216561EE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496ABA68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21DD4A6E" w14:textId="77777777" w:rsidTr="00E455C4">
        <w:tc>
          <w:tcPr>
            <w:tcW w:w="1097" w:type="dxa"/>
          </w:tcPr>
          <w:p w14:paraId="63811D6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6B51577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2A94B39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25BB69F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0D2E1165" w14:textId="77777777" w:rsidTr="00E455C4">
        <w:tc>
          <w:tcPr>
            <w:tcW w:w="1097" w:type="dxa"/>
          </w:tcPr>
          <w:p w14:paraId="417D10B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75F608A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7AB6CAE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5192F0D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3B5E0664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2127F4BC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14E491F0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1FBF5C29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0B3F5EAC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4FC2C0A0" w14:textId="77777777" w:rsidTr="00E455C4">
        <w:tc>
          <w:tcPr>
            <w:tcW w:w="2534" w:type="dxa"/>
          </w:tcPr>
          <w:p w14:paraId="191FB4C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70678E1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15A2C5C8" w14:textId="77777777" w:rsidTr="00E455C4">
        <w:tc>
          <w:tcPr>
            <w:tcW w:w="2534" w:type="dxa"/>
          </w:tcPr>
          <w:p w14:paraId="7D64A3D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8EEA0F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144C5D3F" w14:textId="77777777" w:rsidTr="00E455C4">
        <w:tc>
          <w:tcPr>
            <w:tcW w:w="2534" w:type="dxa"/>
          </w:tcPr>
          <w:p w14:paraId="208A422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7318AA5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241B0837" w14:textId="77777777" w:rsidTr="00E455C4">
        <w:tc>
          <w:tcPr>
            <w:tcW w:w="2534" w:type="dxa"/>
          </w:tcPr>
          <w:p w14:paraId="50A1FAD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7121432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3C16EAFD" w14:textId="77777777" w:rsidR="0053192A" w:rsidRPr="00302F91" w:rsidRDefault="0053192A" w:rsidP="0053192A">
      <w:pPr>
        <w:rPr>
          <w:sz w:val="24"/>
          <w:szCs w:val="24"/>
        </w:rPr>
      </w:pPr>
    </w:p>
    <w:p w14:paraId="5641D0EA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35F87527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17B33256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509EC690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485A4BF1" w14:textId="77777777" w:rsidTr="00E455C4">
        <w:tc>
          <w:tcPr>
            <w:tcW w:w="1674" w:type="dxa"/>
          </w:tcPr>
          <w:p w14:paraId="76345A6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517DF8D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68BF2F1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097E2B9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1B326608" w14:textId="77777777" w:rsidTr="00E455C4">
        <w:tc>
          <w:tcPr>
            <w:tcW w:w="1674" w:type="dxa"/>
          </w:tcPr>
          <w:p w14:paraId="4B20367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2DD64BD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11297F4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0004BBC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50A3C9B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367E027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7780F49B" w14:textId="77777777" w:rsidR="0053192A" w:rsidRDefault="0053192A"/>
    <w:p w14:paraId="2934C4E3" w14:textId="77777777" w:rsidR="0067231D" w:rsidRDefault="0067231D"/>
    <w:p w14:paraId="68720590" w14:textId="77777777" w:rsidR="0067231D" w:rsidRDefault="0067231D"/>
    <w:p w14:paraId="794C61FD" w14:textId="77777777" w:rsidR="0067231D" w:rsidRDefault="0067231D"/>
    <w:p w14:paraId="025830B5" w14:textId="77777777" w:rsidR="0067231D" w:rsidRDefault="0067231D"/>
    <w:p w14:paraId="0C5144BB" w14:textId="77777777" w:rsidR="0067231D" w:rsidRDefault="0067231D"/>
    <w:p w14:paraId="24C67D86" w14:textId="77777777" w:rsidR="0067231D" w:rsidRDefault="0067231D"/>
    <w:p w14:paraId="6DCA4201" w14:textId="77777777" w:rsidR="0067231D" w:rsidRDefault="0067231D"/>
    <w:p w14:paraId="03530422" w14:textId="77777777" w:rsidR="0067231D" w:rsidRDefault="0067231D"/>
    <w:p w14:paraId="22D24D77" w14:textId="77777777" w:rsidR="0067231D" w:rsidRDefault="0067231D"/>
    <w:p w14:paraId="78F2A226" w14:textId="77777777" w:rsidR="0067231D" w:rsidRDefault="0067231D"/>
    <w:p w14:paraId="0F438D6F" w14:textId="77777777" w:rsidR="0067231D" w:rsidRDefault="0067231D"/>
    <w:p w14:paraId="2D959818" w14:textId="77777777" w:rsidR="0067231D" w:rsidRDefault="0067231D"/>
    <w:p w14:paraId="5EF8901B" w14:textId="77777777" w:rsidR="0067231D" w:rsidRDefault="0067231D"/>
    <w:p w14:paraId="00BD4F47" w14:textId="77777777" w:rsidR="0067231D" w:rsidRDefault="0067231D"/>
    <w:p w14:paraId="799706BE" w14:textId="77777777" w:rsidR="0067231D" w:rsidRDefault="0067231D"/>
    <w:p w14:paraId="31EAB0D2" w14:textId="77777777" w:rsidR="0067231D" w:rsidRDefault="0067231D"/>
    <w:p w14:paraId="138E28CE" w14:textId="77777777" w:rsidR="0067231D" w:rsidRDefault="0067231D"/>
    <w:p w14:paraId="4FC0295F" w14:textId="77777777" w:rsidR="0067231D" w:rsidRDefault="0067231D"/>
    <w:p w14:paraId="1A0006BE" w14:textId="77777777" w:rsidR="0067231D" w:rsidRDefault="0067231D"/>
    <w:p w14:paraId="0E0F69B7" w14:textId="77777777" w:rsidR="0067231D" w:rsidRDefault="0067231D"/>
    <w:p w14:paraId="005737EC" w14:textId="77777777" w:rsidR="0067231D" w:rsidRDefault="0067231D"/>
    <w:p w14:paraId="2D09132E" w14:textId="77777777" w:rsidR="0067231D" w:rsidRDefault="0067231D"/>
    <w:p w14:paraId="50319943" w14:textId="77777777" w:rsidR="0067231D" w:rsidRDefault="0067231D"/>
    <w:p w14:paraId="19D1877E" w14:textId="77777777" w:rsidR="0067231D" w:rsidRDefault="0067231D"/>
    <w:p w14:paraId="1647B2AF" w14:textId="77777777" w:rsidR="0067231D" w:rsidRDefault="0067231D"/>
    <w:p w14:paraId="579EA91B" w14:textId="77777777" w:rsidR="0067231D" w:rsidRDefault="0067231D"/>
    <w:p w14:paraId="7CCA6039" w14:textId="77777777" w:rsidR="0067231D" w:rsidRDefault="0067231D"/>
    <w:p w14:paraId="7ADA6EBA" w14:textId="77777777" w:rsidR="0067231D" w:rsidRDefault="0067231D"/>
    <w:p w14:paraId="28D6D7DF" w14:textId="77777777" w:rsidR="0067231D" w:rsidRDefault="00193766" w:rsidP="00193766">
      <w:pPr>
        <w:tabs>
          <w:tab w:val="left" w:pos="4055"/>
        </w:tabs>
      </w:pPr>
      <w:r>
        <w:tab/>
      </w:r>
    </w:p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14757169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6387C2" w14:textId="53B5283B" w:rsidR="00E77254" w:rsidRDefault="00E77254">
          <w:pPr>
            <w:pStyle w:val="TOCHeading"/>
          </w:pPr>
          <w:r>
            <w:t>Table of Contents</w:t>
          </w:r>
        </w:p>
        <w:p w14:paraId="58FA12C3" w14:textId="39266155" w:rsidR="00ED0C1C" w:rsidRDefault="00E7725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2199" w:history="1">
            <w:r w:rsidR="00ED0C1C" w:rsidRPr="00383B57">
              <w:rPr>
                <w:rStyle w:val="Hyperlink"/>
                <w:noProof/>
              </w:rPr>
              <w:t>1.</w:t>
            </w:r>
            <w:r w:rsidR="00ED0C1C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ED0C1C" w:rsidRPr="00383B57">
              <w:rPr>
                <w:rStyle w:val="Hyperlink"/>
                <w:noProof/>
              </w:rPr>
              <w:t>Introduction</w:t>
            </w:r>
            <w:r w:rsidR="00ED0C1C">
              <w:rPr>
                <w:noProof/>
                <w:webHidden/>
              </w:rPr>
              <w:tab/>
            </w:r>
            <w:r w:rsidR="00ED0C1C">
              <w:rPr>
                <w:noProof/>
                <w:webHidden/>
              </w:rPr>
              <w:fldChar w:fldCharType="begin"/>
            </w:r>
            <w:r w:rsidR="00ED0C1C">
              <w:rPr>
                <w:noProof/>
                <w:webHidden/>
              </w:rPr>
              <w:instrText xml:space="preserve"> PAGEREF _Toc176332199 \h </w:instrText>
            </w:r>
            <w:r w:rsidR="00ED0C1C">
              <w:rPr>
                <w:noProof/>
                <w:webHidden/>
              </w:rPr>
            </w:r>
            <w:r w:rsidR="00ED0C1C">
              <w:rPr>
                <w:noProof/>
                <w:webHidden/>
              </w:rPr>
              <w:fldChar w:fldCharType="separate"/>
            </w:r>
            <w:r w:rsidR="00ED0C1C">
              <w:rPr>
                <w:noProof/>
                <w:webHidden/>
              </w:rPr>
              <w:t>4</w:t>
            </w:r>
            <w:r w:rsidR="00ED0C1C">
              <w:rPr>
                <w:noProof/>
                <w:webHidden/>
              </w:rPr>
              <w:fldChar w:fldCharType="end"/>
            </w:r>
          </w:hyperlink>
        </w:p>
        <w:p w14:paraId="0CAE9E2E" w14:textId="0B15D25D" w:rsidR="00ED0C1C" w:rsidRDefault="00ED0C1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00" w:history="1">
            <w:r w:rsidRPr="00383B5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B57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70E4C" w14:textId="35842A85" w:rsidR="00ED0C1C" w:rsidRDefault="00ED0C1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01" w:history="1">
            <w:r w:rsidRPr="00383B5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B57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C4D4F" w14:textId="4D18B262" w:rsidR="00ED0C1C" w:rsidRDefault="00ED0C1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02" w:history="1">
            <w:r w:rsidRPr="00383B5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B57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E7F0F" w14:textId="3363051B" w:rsidR="00ED0C1C" w:rsidRDefault="00ED0C1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03" w:history="1">
            <w:r w:rsidRPr="00383B57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B57">
              <w:rPr>
                <w:rStyle w:val="Hyperlink"/>
                <w:noProof/>
              </w:rPr>
              <w:t>Secure Boot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D0E21" w14:textId="361B1BBD" w:rsidR="00ED0C1C" w:rsidRDefault="00ED0C1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04" w:history="1">
            <w:r w:rsidRPr="00383B57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B57">
              <w:rPr>
                <w:rStyle w:val="Hyperlink"/>
                <w:noProof/>
              </w:rPr>
              <w:t>Firmware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40439" w14:textId="76F0D967" w:rsidR="00ED0C1C" w:rsidRDefault="00ED0C1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05" w:history="1">
            <w:r w:rsidRPr="00383B57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B57">
              <w:rPr>
                <w:rStyle w:val="Hyperlink"/>
                <w:noProof/>
              </w:rPr>
              <w:t>Key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2B879" w14:textId="5D255CC6" w:rsidR="00ED0C1C" w:rsidRDefault="00ED0C1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06" w:history="1">
            <w:r w:rsidRPr="00383B57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B57">
              <w:rPr>
                <w:rStyle w:val="Hyperlink"/>
                <w:noProof/>
              </w:rPr>
              <w:t>Secure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BFBE2" w14:textId="32545178" w:rsidR="00ED0C1C" w:rsidRDefault="00ED0C1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07" w:history="1">
            <w:r w:rsidRPr="00383B57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B57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AE5BF" w14:textId="4214B382" w:rsidR="00ED0C1C" w:rsidRDefault="00ED0C1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08" w:history="1">
            <w:r w:rsidRPr="00383B57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B57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7F4A" w14:textId="46C2429A" w:rsidR="00ED0C1C" w:rsidRDefault="00ED0C1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09" w:history="1">
            <w:r w:rsidRPr="00383B57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B57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BCFE8" w14:textId="321C2ED9" w:rsidR="00E77254" w:rsidRDefault="00E77254">
          <w:r>
            <w:rPr>
              <w:b/>
              <w:bCs/>
              <w:noProof/>
            </w:rPr>
            <w:fldChar w:fldCharType="end"/>
          </w:r>
        </w:p>
      </w:sdtContent>
    </w:sdt>
    <w:p w14:paraId="55245B0E" w14:textId="0893D95D" w:rsidR="0067231D" w:rsidRDefault="00E7725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EC60824" w14:textId="77777777" w:rsidR="0067231D" w:rsidRDefault="0067231D"/>
    <w:p w14:paraId="4CD4832B" w14:textId="6D6CD028" w:rsidR="00E77254" w:rsidRPr="00E77254" w:rsidRDefault="00E77254" w:rsidP="00E77254">
      <w:pPr>
        <w:pStyle w:val="Heading1"/>
      </w:pPr>
      <w:bookmarkStart w:id="0" w:name="_Toc176332199"/>
      <w:r w:rsidRPr="00E77254">
        <w:lastRenderedPageBreak/>
        <w:t>Introduction</w:t>
      </w:r>
      <w:bookmarkEnd w:id="0"/>
    </w:p>
    <w:p w14:paraId="0FB8F9EA" w14:textId="03CCBAC3" w:rsidR="00E77254" w:rsidRPr="00E77254" w:rsidRDefault="00E77254" w:rsidP="00E77254">
      <w:r w:rsidRPr="00E77254">
        <w:t>The firmware embedded within IoT devices serves as the foundational software layer, governing their operation and behaviour. Ensuring the integrity and authenticity of this firmware is paramount to prevent unauthori</w:t>
      </w:r>
      <w:r w:rsidR="00E761A0">
        <w:t>s</w:t>
      </w:r>
      <w:r w:rsidRPr="00E77254">
        <w:t>ed modifications, malware infections, and other cyber threats that can compromise the device's functionality, data confidentiality, and overall system security. Secure Boot mechanisms, employing cryptographic verification, provide a robust defence against such threats by ensuring that only trusted and validated firmware is executed on IoT devices.</w:t>
      </w:r>
      <w:r>
        <w:br/>
      </w:r>
    </w:p>
    <w:p w14:paraId="4658520F" w14:textId="24A4CB34" w:rsidR="00E77254" w:rsidRPr="00E77254" w:rsidRDefault="00E77254" w:rsidP="00E77254">
      <w:pPr>
        <w:pStyle w:val="Heading1"/>
      </w:pPr>
      <w:bookmarkStart w:id="1" w:name="_Toc176332200"/>
      <w:r w:rsidRPr="00E77254">
        <w:t>Purpose</w:t>
      </w:r>
      <w:bookmarkEnd w:id="1"/>
    </w:p>
    <w:p w14:paraId="4550F14D" w14:textId="16499608" w:rsidR="00E77254" w:rsidRPr="00E77254" w:rsidRDefault="00E77254" w:rsidP="00E77254">
      <w:r w:rsidRPr="00E77254">
        <w:t>The purpose of this policy is to establish stringent guidelines and requirements for the implementation and management of Secure Boot mechanisms on IoT devices within the organi</w:t>
      </w:r>
      <w:r w:rsidR="00E761A0">
        <w:t>s</w:t>
      </w:r>
      <w:r w:rsidRPr="00E77254">
        <w:t>ation. This policy aims to:</w:t>
      </w:r>
    </w:p>
    <w:p w14:paraId="4D45E75F" w14:textId="59592AD7" w:rsidR="00E77254" w:rsidRPr="00E77254" w:rsidRDefault="00E77254" w:rsidP="00E77254">
      <w:pPr>
        <w:numPr>
          <w:ilvl w:val="0"/>
          <w:numId w:val="4"/>
        </w:numPr>
      </w:pPr>
      <w:r w:rsidRPr="00E77254">
        <w:t>Prevent the execution of unauthori</w:t>
      </w:r>
      <w:r w:rsidR="00E761A0">
        <w:t>s</w:t>
      </w:r>
      <w:r w:rsidRPr="00E77254">
        <w:t>ed or malicious firmware on IoT devices.</w:t>
      </w:r>
    </w:p>
    <w:p w14:paraId="0DC9FD88" w14:textId="77777777" w:rsidR="00E77254" w:rsidRPr="00E77254" w:rsidRDefault="00E77254" w:rsidP="00E77254">
      <w:pPr>
        <w:numPr>
          <w:ilvl w:val="0"/>
          <w:numId w:val="4"/>
        </w:numPr>
      </w:pPr>
      <w:r w:rsidRPr="00E77254">
        <w:t>Protect the integrity of the boot process and critical system components.</w:t>
      </w:r>
    </w:p>
    <w:p w14:paraId="191011F7" w14:textId="77777777" w:rsidR="00E77254" w:rsidRPr="00E77254" w:rsidRDefault="00E77254" w:rsidP="00E77254">
      <w:pPr>
        <w:numPr>
          <w:ilvl w:val="0"/>
          <w:numId w:val="4"/>
        </w:numPr>
      </w:pPr>
      <w:r w:rsidRPr="00E77254">
        <w:t>Mitigate the risk of supply chain attacks and firmware tampering.</w:t>
      </w:r>
    </w:p>
    <w:p w14:paraId="188DF61E" w14:textId="2EEE6038" w:rsidR="00E77254" w:rsidRPr="00E77254" w:rsidRDefault="00E77254" w:rsidP="00E77254">
      <w:pPr>
        <w:numPr>
          <w:ilvl w:val="0"/>
          <w:numId w:val="4"/>
        </w:numPr>
      </w:pPr>
      <w:r w:rsidRPr="00E77254">
        <w:t>Ensure the trustworthiness and reliability of IoT devices throughout their lifecycle.</w:t>
      </w:r>
      <w:r>
        <w:br/>
      </w:r>
    </w:p>
    <w:p w14:paraId="19279805" w14:textId="1D8EF691" w:rsidR="00E77254" w:rsidRPr="00E77254" w:rsidRDefault="00E77254" w:rsidP="00E77254">
      <w:pPr>
        <w:pStyle w:val="Heading1"/>
      </w:pPr>
      <w:bookmarkStart w:id="2" w:name="_Toc176332201"/>
      <w:r w:rsidRPr="00E77254">
        <w:t>Scope</w:t>
      </w:r>
      <w:bookmarkEnd w:id="2"/>
    </w:p>
    <w:p w14:paraId="1EFFB75C" w14:textId="7E75F86D" w:rsidR="00E77254" w:rsidRPr="00E77254" w:rsidRDefault="00E77254" w:rsidP="00E77254">
      <w:r w:rsidRPr="00E77254">
        <w:t>This policy applies to all IoT devices within the organi</w:t>
      </w:r>
      <w:r w:rsidR="00E761A0">
        <w:t>s</w:t>
      </w:r>
      <w:r w:rsidRPr="00E77254">
        <w:t>ation that utili</w:t>
      </w:r>
      <w:r w:rsidR="00E761A0">
        <w:t>s</w:t>
      </w:r>
      <w:r w:rsidRPr="00E77254">
        <w:t>e firmware, including but not limited to:</w:t>
      </w:r>
    </w:p>
    <w:p w14:paraId="5329F918" w14:textId="77777777" w:rsidR="00E77254" w:rsidRPr="00E77254" w:rsidRDefault="00E77254" w:rsidP="00E77254">
      <w:pPr>
        <w:numPr>
          <w:ilvl w:val="0"/>
          <w:numId w:val="5"/>
        </w:numPr>
      </w:pPr>
      <w:r w:rsidRPr="00E77254">
        <w:t>Sensors, actuators, and controllers</w:t>
      </w:r>
    </w:p>
    <w:p w14:paraId="0C460229" w14:textId="77777777" w:rsidR="00E77254" w:rsidRPr="00E77254" w:rsidRDefault="00E77254" w:rsidP="00E77254">
      <w:pPr>
        <w:numPr>
          <w:ilvl w:val="0"/>
          <w:numId w:val="5"/>
        </w:numPr>
      </w:pPr>
      <w:r w:rsidRPr="00E77254">
        <w:t>Gateways and edge devices</w:t>
      </w:r>
    </w:p>
    <w:p w14:paraId="74CD9CB5" w14:textId="77777777" w:rsidR="00E77254" w:rsidRPr="00E77254" w:rsidRDefault="00E77254" w:rsidP="00E77254">
      <w:pPr>
        <w:numPr>
          <w:ilvl w:val="0"/>
          <w:numId w:val="5"/>
        </w:numPr>
      </w:pPr>
      <w:r w:rsidRPr="00E77254">
        <w:t>Industrial control systems (ICS)</w:t>
      </w:r>
    </w:p>
    <w:p w14:paraId="0F01C657" w14:textId="27CE206E" w:rsidR="00E77254" w:rsidRPr="00E77254" w:rsidRDefault="00E77254" w:rsidP="00E77254">
      <w:pPr>
        <w:numPr>
          <w:ilvl w:val="0"/>
          <w:numId w:val="5"/>
        </w:numPr>
      </w:pPr>
      <w:r w:rsidRPr="00E77254">
        <w:t>Wearable and embedded devices</w:t>
      </w:r>
      <w:r>
        <w:br/>
      </w:r>
    </w:p>
    <w:p w14:paraId="5222B160" w14:textId="2212466C" w:rsidR="00E77254" w:rsidRPr="00E77254" w:rsidRDefault="00E77254" w:rsidP="00E77254">
      <w:pPr>
        <w:pStyle w:val="Heading1"/>
      </w:pPr>
      <w:bookmarkStart w:id="3" w:name="_Toc176332202"/>
      <w:r w:rsidRPr="00E77254">
        <w:t>Policy Statement</w:t>
      </w:r>
      <w:bookmarkEnd w:id="3"/>
    </w:p>
    <w:p w14:paraId="17FB8B71" w14:textId="52FEA4FB" w:rsidR="00E77254" w:rsidRPr="00E77254" w:rsidRDefault="00E77254" w:rsidP="00E77254">
      <w:pPr>
        <w:pStyle w:val="Heading2"/>
      </w:pPr>
      <w:bookmarkStart w:id="4" w:name="_Toc176332203"/>
      <w:r w:rsidRPr="00E77254">
        <w:t>Secure Boot Process</w:t>
      </w:r>
      <w:bookmarkEnd w:id="4"/>
    </w:p>
    <w:p w14:paraId="2821202E" w14:textId="77777777" w:rsidR="00E77254" w:rsidRPr="00E77254" w:rsidRDefault="00E77254" w:rsidP="00E77254">
      <w:pPr>
        <w:numPr>
          <w:ilvl w:val="0"/>
          <w:numId w:val="6"/>
        </w:numPr>
      </w:pPr>
      <w:r w:rsidRPr="00E77254">
        <w:rPr>
          <w:b/>
          <w:bCs/>
        </w:rPr>
        <w:t>Chain of Trust:</w:t>
      </w:r>
      <w:r w:rsidRPr="00E77254">
        <w:t xml:space="preserve"> A hardware-based root of trust shall be established to anchor the chain of trust for firmware verification.</w:t>
      </w:r>
    </w:p>
    <w:p w14:paraId="19DC4C0C" w14:textId="3B45B67E" w:rsidR="00E77254" w:rsidRPr="00E77254" w:rsidRDefault="00E77254" w:rsidP="00E77254">
      <w:pPr>
        <w:numPr>
          <w:ilvl w:val="0"/>
          <w:numId w:val="6"/>
        </w:numPr>
      </w:pPr>
      <w:r w:rsidRPr="00E77254">
        <w:rPr>
          <w:b/>
          <w:bCs/>
        </w:rPr>
        <w:t>Bootloader Protection:</w:t>
      </w:r>
      <w:r w:rsidRPr="00E77254">
        <w:t xml:space="preserve"> The bootloader, responsible for initiating the boot process, shall be protected against unauthori</w:t>
      </w:r>
      <w:r w:rsidR="00E761A0">
        <w:t>s</w:t>
      </w:r>
      <w:r w:rsidRPr="00E77254">
        <w:t>ed modification or replacement.</w:t>
      </w:r>
    </w:p>
    <w:p w14:paraId="335E18D7" w14:textId="77777777" w:rsidR="00E77254" w:rsidRPr="00E77254" w:rsidRDefault="00E77254" w:rsidP="00E77254">
      <w:pPr>
        <w:numPr>
          <w:ilvl w:val="0"/>
          <w:numId w:val="6"/>
        </w:numPr>
      </w:pPr>
      <w:r w:rsidRPr="00E77254">
        <w:rPr>
          <w:b/>
          <w:bCs/>
        </w:rPr>
        <w:t>Measured Boot:</w:t>
      </w:r>
      <w:r w:rsidRPr="00E77254">
        <w:t xml:space="preserve"> A measured boot process shall be implemented to record the cryptographic hashes of each firmware component loaded during startup.</w:t>
      </w:r>
    </w:p>
    <w:p w14:paraId="3BEBB796" w14:textId="0C3B13A6" w:rsidR="00E77254" w:rsidRPr="00E77254" w:rsidRDefault="00E77254" w:rsidP="00E77254">
      <w:pPr>
        <w:numPr>
          <w:ilvl w:val="0"/>
          <w:numId w:val="6"/>
        </w:numPr>
      </w:pPr>
      <w:r w:rsidRPr="00E77254">
        <w:rPr>
          <w:b/>
          <w:bCs/>
        </w:rPr>
        <w:t>Secure Storage:</w:t>
      </w:r>
      <w:r w:rsidRPr="00E77254">
        <w:t xml:space="preserve"> The measurements collected during the boot process shall be securely stored in tamper-proof hardware or a trusted execution environment.</w:t>
      </w:r>
      <w:r>
        <w:br/>
      </w:r>
    </w:p>
    <w:p w14:paraId="5CEEDA45" w14:textId="1BBE9767" w:rsidR="00E77254" w:rsidRPr="00E77254" w:rsidRDefault="00E77254" w:rsidP="00E77254">
      <w:pPr>
        <w:pStyle w:val="Heading2"/>
      </w:pPr>
      <w:bookmarkStart w:id="5" w:name="_Toc176332204"/>
      <w:r w:rsidRPr="00E77254">
        <w:t>Firmware Verification</w:t>
      </w:r>
      <w:bookmarkEnd w:id="5"/>
    </w:p>
    <w:p w14:paraId="52386EAB" w14:textId="74E66075" w:rsidR="00E77254" w:rsidRPr="00E77254" w:rsidRDefault="00E77254" w:rsidP="00E77254">
      <w:pPr>
        <w:numPr>
          <w:ilvl w:val="0"/>
          <w:numId w:val="7"/>
        </w:numPr>
      </w:pPr>
      <w:r w:rsidRPr="00E77254">
        <w:rPr>
          <w:b/>
          <w:bCs/>
        </w:rPr>
        <w:t>Digital Signatures:</w:t>
      </w:r>
      <w:r w:rsidRPr="00E77254">
        <w:t xml:space="preserve"> Firmware images shall be digitally signed by authori</w:t>
      </w:r>
      <w:r w:rsidR="00E761A0">
        <w:t>s</w:t>
      </w:r>
      <w:r w:rsidRPr="00E77254">
        <w:t>ed parties using strong cryptographic algorithms and private keys.</w:t>
      </w:r>
    </w:p>
    <w:p w14:paraId="59FA7BA6" w14:textId="77777777" w:rsidR="00E77254" w:rsidRPr="00E77254" w:rsidRDefault="00E77254" w:rsidP="00E77254">
      <w:pPr>
        <w:numPr>
          <w:ilvl w:val="0"/>
          <w:numId w:val="7"/>
        </w:numPr>
      </w:pPr>
      <w:r w:rsidRPr="00E77254">
        <w:rPr>
          <w:b/>
          <w:bCs/>
        </w:rPr>
        <w:t>Signature Verification:</w:t>
      </w:r>
      <w:r w:rsidRPr="00E77254">
        <w:t xml:space="preserve"> IoT devices shall verify the digital signatures of firmware images before loading and executing them.</w:t>
      </w:r>
    </w:p>
    <w:p w14:paraId="79666DDC" w14:textId="78B29635" w:rsidR="00E77254" w:rsidRPr="00E77254" w:rsidRDefault="00E77254" w:rsidP="00E77254">
      <w:pPr>
        <w:numPr>
          <w:ilvl w:val="0"/>
          <w:numId w:val="7"/>
        </w:numPr>
      </w:pPr>
      <w:r w:rsidRPr="00E77254">
        <w:rPr>
          <w:b/>
          <w:bCs/>
        </w:rPr>
        <w:t>Secure Key Storage:</w:t>
      </w:r>
      <w:r w:rsidRPr="00E77254">
        <w:t xml:space="preserve"> Private keys used for firmware signing shall be stored and managed securely to prevent unauthori</w:t>
      </w:r>
      <w:r w:rsidR="00E761A0">
        <w:t>s</w:t>
      </w:r>
      <w:r w:rsidRPr="00E77254">
        <w:t>ed access or compromise.</w:t>
      </w:r>
      <w:r>
        <w:br/>
      </w:r>
    </w:p>
    <w:p w14:paraId="699199F7" w14:textId="01F88A62" w:rsidR="00E77254" w:rsidRPr="00E77254" w:rsidRDefault="00E77254" w:rsidP="00E77254">
      <w:pPr>
        <w:pStyle w:val="Heading2"/>
      </w:pPr>
      <w:bookmarkStart w:id="6" w:name="_Toc176332205"/>
      <w:r w:rsidRPr="00E77254">
        <w:t>Key Management</w:t>
      </w:r>
      <w:bookmarkEnd w:id="6"/>
    </w:p>
    <w:p w14:paraId="11CC7B1D" w14:textId="77777777" w:rsidR="00E77254" w:rsidRPr="00E77254" w:rsidRDefault="00E77254" w:rsidP="00E77254">
      <w:pPr>
        <w:numPr>
          <w:ilvl w:val="0"/>
          <w:numId w:val="8"/>
        </w:numPr>
      </w:pPr>
      <w:r w:rsidRPr="00E77254">
        <w:rPr>
          <w:b/>
          <w:bCs/>
        </w:rPr>
        <w:lastRenderedPageBreak/>
        <w:t>Key Generation and Protection:</w:t>
      </w:r>
      <w:r w:rsidRPr="00E77254">
        <w:t xml:space="preserve"> Robust key management practices shall be implemented for the generation, distribution, storage, and rotation of cryptographic keys used in the secure boot process.</w:t>
      </w:r>
    </w:p>
    <w:p w14:paraId="6C9BCDF7" w14:textId="148F8C04" w:rsidR="00E77254" w:rsidRPr="00E77254" w:rsidRDefault="00E77254" w:rsidP="00E77254">
      <w:pPr>
        <w:numPr>
          <w:ilvl w:val="0"/>
          <w:numId w:val="8"/>
        </w:numPr>
      </w:pPr>
      <w:r w:rsidRPr="00E77254">
        <w:rPr>
          <w:b/>
          <w:bCs/>
        </w:rPr>
        <w:t>Hardware Security Modules (HSMs):</w:t>
      </w:r>
      <w:r w:rsidRPr="00E77254">
        <w:t xml:space="preserve"> Where feasible, HSMs shall be utili</w:t>
      </w:r>
      <w:r w:rsidR="00E761A0">
        <w:t>s</w:t>
      </w:r>
      <w:r w:rsidRPr="00E77254">
        <w:t>ed for the secure generation and storage of cryptographic keys.</w:t>
      </w:r>
      <w:r>
        <w:br/>
      </w:r>
    </w:p>
    <w:p w14:paraId="3039730B" w14:textId="40D44F2D" w:rsidR="00E77254" w:rsidRPr="00E77254" w:rsidRDefault="00E77254" w:rsidP="00E77254">
      <w:pPr>
        <w:pStyle w:val="Heading2"/>
      </w:pPr>
      <w:bookmarkStart w:id="7" w:name="_Toc176332206"/>
      <w:r w:rsidRPr="00E77254">
        <w:t>Secure Storage</w:t>
      </w:r>
      <w:bookmarkEnd w:id="7"/>
    </w:p>
    <w:p w14:paraId="26FF3FA5" w14:textId="7B808294" w:rsidR="00E77254" w:rsidRPr="00E77254" w:rsidRDefault="00E77254" w:rsidP="00E77254">
      <w:pPr>
        <w:numPr>
          <w:ilvl w:val="0"/>
          <w:numId w:val="9"/>
        </w:numPr>
      </w:pPr>
      <w:r w:rsidRPr="00E77254">
        <w:rPr>
          <w:b/>
          <w:bCs/>
        </w:rPr>
        <w:t>Firmware Storage:</w:t>
      </w:r>
      <w:r w:rsidRPr="00E77254">
        <w:t xml:space="preserve"> Firmware images shall be stored in secure repositories with access controls to prevent unauthori</w:t>
      </w:r>
      <w:r w:rsidR="00E761A0">
        <w:t>s</w:t>
      </w:r>
      <w:r w:rsidRPr="00E77254">
        <w:t>ed modification or distribution.</w:t>
      </w:r>
    </w:p>
    <w:p w14:paraId="29395DD5" w14:textId="39DB55B7" w:rsidR="00E77254" w:rsidRPr="00E77254" w:rsidRDefault="00E77254" w:rsidP="00E77254">
      <w:pPr>
        <w:numPr>
          <w:ilvl w:val="0"/>
          <w:numId w:val="9"/>
        </w:numPr>
      </w:pPr>
      <w:r w:rsidRPr="00E77254">
        <w:rPr>
          <w:b/>
          <w:bCs/>
        </w:rPr>
        <w:t>Secure Update Mechanisms:</w:t>
      </w:r>
      <w:r w:rsidRPr="00E77254">
        <w:t xml:space="preserve"> Secure update mechanisms shall be employed to ensure the integrity and authenticity of firmware updates during transmission and installation.</w:t>
      </w:r>
      <w:r>
        <w:br/>
      </w:r>
    </w:p>
    <w:p w14:paraId="18D17365" w14:textId="5C8B8FD3" w:rsidR="00E77254" w:rsidRPr="00E77254" w:rsidRDefault="00E77254" w:rsidP="00E77254">
      <w:pPr>
        <w:pStyle w:val="Heading1"/>
      </w:pPr>
      <w:bookmarkStart w:id="8" w:name="_Toc176332207"/>
      <w:r w:rsidRPr="00E77254">
        <w:t>Responsibilities</w:t>
      </w:r>
      <w:bookmarkEnd w:id="8"/>
    </w:p>
    <w:p w14:paraId="3644BA51" w14:textId="77777777" w:rsidR="00E77254" w:rsidRPr="00E77254" w:rsidRDefault="00E77254" w:rsidP="00E77254">
      <w:pPr>
        <w:numPr>
          <w:ilvl w:val="0"/>
          <w:numId w:val="10"/>
        </w:numPr>
      </w:pPr>
      <w:r w:rsidRPr="00E77254">
        <w:rPr>
          <w:b/>
          <w:bCs/>
        </w:rPr>
        <w:t>Information Security Officer:</w:t>
      </w:r>
      <w:r w:rsidRPr="00E77254">
        <w:t xml:space="preserve"> Responsible for overseeing the implementation and enforcement of this policy.</w:t>
      </w:r>
    </w:p>
    <w:p w14:paraId="05AC79FD" w14:textId="77777777" w:rsidR="00E77254" w:rsidRPr="00E77254" w:rsidRDefault="00E77254" w:rsidP="00E77254">
      <w:pPr>
        <w:numPr>
          <w:ilvl w:val="0"/>
          <w:numId w:val="10"/>
        </w:numPr>
      </w:pPr>
      <w:r w:rsidRPr="00E77254">
        <w:rPr>
          <w:b/>
          <w:bCs/>
        </w:rPr>
        <w:t>IT Department:</w:t>
      </w:r>
      <w:r w:rsidRPr="00E77254">
        <w:t xml:space="preserve"> Responsible for configuring and managing secure boot mechanisms, firmware updates, and key management processes.</w:t>
      </w:r>
    </w:p>
    <w:p w14:paraId="44D09A1B" w14:textId="77777777" w:rsidR="00E77254" w:rsidRPr="00E77254" w:rsidRDefault="00E77254" w:rsidP="00E77254">
      <w:pPr>
        <w:numPr>
          <w:ilvl w:val="0"/>
          <w:numId w:val="10"/>
        </w:numPr>
      </w:pPr>
      <w:r w:rsidRPr="00E77254">
        <w:rPr>
          <w:b/>
          <w:bCs/>
        </w:rPr>
        <w:t>Device Manufacturers/Vendors:</w:t>
      </w:r>
      <w:r w:rsidRPr="00E77254">
        <w:t xml:space="preserve"> Responsible for implementing secure boot capabilities and providing signed firmware updates.</w:t>
      </w:r>
    </w:p>
    <w:p w14:paraId="11B4C452" w14:textId="56E8BE5A" w:rsidR="00E77254" w:rsidRPr="00E77254" w:rsidRDefault="00E77254" w:rsidP="00E77254">
      <w:pPr>
        <w:numPr>
          <w:ilvl w:val="0"/>
          <w:numId w:val="10"/>
        </w:numPr>
      </w:pPr>
      <w:r w:rsidRPr="00E77254">
        <w:rPr>
          <w:b/>
          <w:bCs/>
        </w:rPr>
        <w:t>Users:</w:t>
      </w:r>
      <w:r w:rsidRPr="00E77254">
        <w:t xml:space="preserve"> Responsible for reporting any security incidents or concerns related to IoT devices.</w:t>
      </w:r>
      <w:r>
        <w:br/>
      </w:r>
    </w:p>
    <w:p w14:paraId="5EDC2E57" w14:textId="66CCB92C" w:rsidR="00E77254" w:rsidRPr="00E77254" w:rsidRDefault="00E77254" w:rsidP="00E77254">
      <w:pPr>
        <w:pStyle w:val="Heading1"/>
      </w:pPr>
      <w:bookmarkStart w:id="9" w:name="_Toc176332208"/>
      <w:r w:rsidRPr="00E77254">
        <w:t>Breaches of Policy</w:t>
      </w:r>
      <w:bookmarkEnd w:id="9"/>
    </w:p>
    <w:p w14:paraId="3FEAB46B" w14:textId="77777777" w:rsidR="00E77254" w:rsidRPr="00E77254" w:rsidRDefault="00E77254" w:rsidP="00E77254">
      <w:r w:rsidRPr="00E77254">
        <w:t xml:space="preserve">Non-compliance with this policy may result in disciplinary action, up to and including termination of employment or contractual relationships.   </w:t>
      </w:r>
    </w:p>
    <w:p w14:paraId="0B4A773F" w14:textId="77777777" w:rsidR="00193766" w:rsidRDefault="00193766"/>
    <w:p w14:paraId="42CD62A9" w14:textId="77777777" w:rsidR="00193766" w:rsidRPr="00E3781C" w:rsidRDefault="00193766" w:rsidP="00E77254">
      <w:pPr>
        <w:pStyle w:val="Heading1"/>
        <w:rPr>
          <w:lang w:val="en-US"/>
        </w:rPr>
      </w:pPr>
      <w:bookmarkStart w:id="10" w:name="_Toc491088520"/>
      <w:bookmarkStart w:id="11" w:name="_Toc491255835"/>
      <w:bookmarkStart w:id="12" w:name="_Toc176332209"/>
      <w:r w:rsidRPr="00E3781C">
        <w:rPr>
          <w:lang w:val="en-US"/>
        </w:rPr>
        <w:t>Document Management</w:t>
      </w:r>
      <w:bookmarkEnd w:id="10"/>
      <w:bookmarkEnd w:id="11"/>
      <w:bookmarkEnd w:id="12"/>
    </w:p>
    <w:p w14:paraId="5C4EBEC4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53F9491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D758957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412298DC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74F09FC" w14:textId="79ECC157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645525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5E3EEF1F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2F686BA7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3F6B504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A8B4201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B6FFB41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6206ACC0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351E2E2C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61DE2174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1B64652" w14:textId="77777777" w:rsidR="00193766" w:rsidRDefault="00193766" w:rsidP="00193766"/>
    <w:p w14:paraId="68B46FD5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7DFDF" w14:textId="77777777" w:rsidR="00E0631A" w:rsidRDefault="00E0631A" w:rsidP="00F27AE8">
      <w:r>
        <w:separator/>
      </w:r>
    </w:p>
  </w:endnote>
  <w:endnote w:type="continuationSeparator" w:id="0">
    <w:p w14:paraId="622FA315" w14:textId="77777777" w:rsidR="00E0631A" w:rsidRDefault="00E0631A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3ACD9F56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463E18A5" wp14:editId="57444C1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19E267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63E18A5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1119E267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225A0" w14:textId="77777777" w:rsidR="00E0631A" w:rsidRDefault="00E0631A" w:rsidP="00F27AE8">
      <w:r>
        <w:separator/>
      </w:r>
    </w:p>
  </w:footnote>
  <w:footnote w:type="continuationSeparator" w:id="0">
    <w:p w14:paraId="40356734" w14:textId="77777777" w:rsidR="00E0631A" w:rsidRDefault="00E0631A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59D43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255AF2CB" wp14:editId="2D21179C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6993888C" wp14:editId="5BEA4AA2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83BE" w14:textId="77777777" w:rsidR="00BC1C52" w:rsidRDefault="00BC1C52" w:rsidP="00BC1C52">
    <w:pPr>
      <w:pStyle w:val="Header"/>
      <w:ind w:hanging="1276"/>
    </w:pPr>
  </w:p>
  <w:p w14:paraId="146AF627" w14:textId="77777777" w:rsidR="00BC1C52" w:rsidRDefault="00BC1C52">
    <w:pPr>
      <w:pStyle w:val="Header"/>
    </w:pPr>
  </w:p>
  <w:p w14:paraId="6671FFBF" w14:textId="77777777" w:rsidR="00BC1C52" w:rsidRDefault="00BC1C52">
    <w:pPr>
      <w:pStyle w:val="Header"/>
    </w:pPr>
  </w:p>
  <w:p w14:paraId="3E6D2A76" w14:textId="77777777" w:rsidR="00BC1C52" w:rsidRDefault="00BC1C52">
    <w:pPr>
      <w:pStyle w:val="Header"/>
    </w:pPr>
  </w:p>
  <w:p w14:paraId="7D02D62B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4A0AF" w14:textId="77777777" w:rsidR="00140B26" w:rsidRDefault="00140B26" w:rsidP="00F85381">
    <w:pPr>
      <w:pStyle w:val="Header"/>
    </w:pPr>
  </w:p>
  <w:p w14:paraId="18854181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3970F2"/>
    <w:multiLevelType w:val="multilevel"/>
    <w:tmpl w:val="80B6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7116B"/>
    <w:multiLevelType w:val="multilevel"/>
    <w:tmpl w:val="B38E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14EC3"/>
    <w:multiLevelType w:val="multilevel"/>
    <w:tmpl w:val="C2BC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B2AB9"/>
    <w:multiLevelType w:val="multilevel"/>
    <w:tmpl w:val="4D58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6E7701"/>
    <w:multiLevelType w:val="multilevel"/>
    <w:tmpl w:val="6EE6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AD1236"/>
    <w:multiLevelType w:val="multilevel"/>
    <w:tmpl w:val="8CD0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C4B16"/>
    <w:multiLevelType w:val="multilevel"/>
    <w:tmpl w:val="C38C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C73EBD"/>
    <w:multiLevelType w:val="multilevel"/>
    <w:tmpl w:val="1DB8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25DA6"/>
    <w:multiLevelType w:val="multilevel"/>
    <w:tmpl w:val="05D0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B44D5A"/>
    <w:multiLevelType w:val="multilevel"/>
    <w:tmpl w:val="86D8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2"/>
  </w:num>
  <w:num w:numId="3" w16cid:durableId="605191241">
    <w:abstractNumId w:val="5"/>
  </w:num>
  <w:num w:numId="4" w16cid:durableId="2030254183">
    <w:abstractNumId w:val="4"/>
  </w:num>
  <w:num w:numId="5" w16cid:durableId="2039576199">
    <w:abstractNumId w:val="8"/>
  </w:num>
  <w:num w:numId="6" w16cid:durableId="2073850196">
    <w:abstractNumId w:val="11"/>
  </w:num>
  <w:num w:numId="7" w16cid:durableId="503979285">
    <w:abstractNumId w:val="9"/>
  </w:num>
  <w:num w:numId="8" w16cid:durableId="942807292">
    <w:abstractNumId w:val="6"/>
  </w:num>
  <w:num w:numId="9" w16cid:durableId="2016833671">
    <w:abstractNumId w:val="1"/>
  </w:num>
  <w:num w:numId="10" w16cid:durableId="1496608638">
    <w:abstractNumId w:val="3"/>
  </w:num>
  <w:num w:numId="11" w16cid:durableId="208347961">
    <w:abstractNumId w:val="10"/>
  </w:num>
  <w:num w:numId="12" w16cid:durableId="956833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54"/>
    <w:rsid w:val="000D1E55"/>
    <w:rsid w:val="000E777D"/>
    <w:rsid w:val="000F36F9"/>
    <w:rsid w:val="00123C64"/>
    <w:rsid w:val="00140B26"/>
    <w:rsid w:val="001606A0"/>
    <w:rsid w:val="001812D8"/>
    <w:rsid w:val="00193766"/>
    <w:rsid w:val="00194CB7"/>
    <w:rsid w:val="00251FC0"/>
    <w:rsid w:val="002577AC"/>
    <w:rsid w:val="002D4124"/>
    <w:rsid w:val="002E2049"/>
    <w:rsid w:val="003103A4"/>
    <w:rsid w:val="0031068B"/>
    <w:rsid w:val="003122F7"/>
    <w:rsid w:val="0034583A"/>
    <w:rsid w:val="00354C4F"/>
    <w:rsid w:val="0053192A"/>
    <w:rsid w:val="00591B19"/>
    <w:rsid w:val="005D5120"/>
    <w:rsid w:val="00645525"/>
    <w:rsid w:val="0067231D"/>
    <w:rsid w:val="0068563B"/>
    <w:rsid w:val="006B43C6"/>
    <w:rsid w:val="006E1EBE"/>
    <w:rsid w:val="007718D8"/>
    <w:rsid w:val="007805A7"/>
    <w:rsid w:val="007C5F1F"/>
    <w:rsid w:val="007F5985"/>
    <w:rsid w:val="00810261"/>
    <w:rsid w:val="00926696"/>
    <w:rsid w:val="009A16F7"/>
    <w:rsid w:val="009B57D2"/>
    <w:rsid w:val="009D22A0"/>
    <w:rsid w:val="00A32E3E"/>
    <w:rsid w:val="00A55CF3"/>
    <w:rsid w:val="00B31625"/>
    <w:rsid w:val="00B33CF5"/>
    <w:rsid w:val="00BA4481"/>
    <w:rsid w:val="00BC1C52"/>
    <w:rsid w:val="00CB1F75"/>
    <w:rsid w:val="00D52311"/>
    <w:rsid w:val="00D61ECC"/>
    <w:rsid w:val="00DB40A2"/>
    <w:rsid w:val="00E0631A"/>
    <w:rsid w:val="00E455C4"/>
    <w:rsid w:val="00E761A0"/>
    <w:rsid w:val="00E77254"/>
    <w:rsid w:val="00E959EB"/>
    <w:rsid w:val="00ED0C1C"/>
    <w:rsid w:val="00ED3DB5"/>
    <w:rsid w:val="00ED4C35"/>
    <w:rsid w:val="00F27AE8"/>
    <w:rsid w:val="00F72D1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1DEAC"/>
  <w15:docId w15:val="{16C5CE8B-9E57-416C-877F-ED95BD28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E77254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72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25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72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4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5</TotalTime>
  <Pages>5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5</cp:revision>
  <dcterms:created xsi:type="dcterms:W3CDTF">2024-08-31T14:03:00Z</dcterms:created>
  <dcterms:modified xsi:type="dcterms:W3CDTF">2025-02-19T21:48:00Z</dcterms:modified>
</cp:coreProperties>
</file>