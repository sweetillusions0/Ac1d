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C95C2" w14:textId="77777777" w:rsidR="0031068B" w:rsidRDefault="0031068B" w:rsidP="00BC1C52">
      <w:pPr>
        <w:ind w:hanging="1134"/>
      </w:pPr>
    </w:p>
    <w:p w14:paraId="0EE9F977" w14:textId="77777777" w:rsidR="0053192A" w:rsidRDefault="0053192A"/>
    <w:p w14:paraId="4113F05F" w14:textId="77777777" w:rsidR="0053192A" w:rsidRDefault="0053192A"/>
    <w:p w14:paraId="34F93172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5B65F" wp14:editId="19F24DE7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536031" w14:textId="5403CF8C" w:rsidR="00BA4481" w:rsidRPr="00E455C4" w:rsidRDefault="00E455C4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r w:rsidRPr="00E455C4">
                              <w:rPr>
                                <w:rStyle w:val="SubtleReference"/>
                              </w:rPr>
                              <w:t xml:space="preserve">Internet of Things (IoT) </w:t>
                            </w:r>
                            <w:r w:rsidR="00E95FEE">
                              <w:rPr>
                                <w:rStyle w:val="SubtleReference"/>
                              </w:rPr>
                              <w:t>Security</w:t>
                            </w:r>
                            <w:r w:rsidRPr="00E455C4">
                              <w:rPr>
                                <w:rStyle w:val="SubtleReference"/>
                              </w:rPr>
                              <w:t xml:space="preserve"> 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5B65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3E536031" w14:textId="5403CF8C" w:rsidR="00BA4481" w:rsidRPr="00E455C4" w:rsidRDefault="00E455C4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r w:rsidRPr="00E455C4">
                        <w:rPr>
                          <w:rStyle w:val="SubtleReference"/>
                        </w:rPr>
                        <w:t xml:space="preserve">Internet of Things (IoT) </w:t>
                      </w:r>
                      <w:r w:rsidR="00E95FEE">
                        <w:rPr>
                          <w:rStyle w:val="SubtleReference"/>
                        </w:rPr>
                        <w:t>Security</w:t>
                      </w:r>
                      <w:r w:rsidRPr="00E455C4">
                        <w:rPr>
                          <w:rStyle w:val="SubtleReference"/>
                        </w:rPr>
                        <w:t xml:space="preserve"> 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EAC073" w14:textId="77777777" w:rsidR="0053192A" w:rsidRDefault="0053192A"/>
    <w:p w14:paraId="06E5D40C" w14:textId="77777777" w:rsidR="0053192A" w:rsidRDefault="0053192A"/>
    <w:p w14:paraId="3A0482C9" w14:textId="77777777" w:rsidR="0053192A" w:rsidRDefault="0053192A"/>
    <w:p w14:paraId="5A1A3C39" w14:textId="77777777" w:rsidR="0053192A" w:rsidRDefault="0053192A"/>
    <w:p w14:paraId="3B85436E" w14:textId="77777777" w:rsidR="0053192A" w:rsidRDefault="0053192A"/>
    <w:p w14:paraId="02789BF2" w14:textId="77777777" w:rsidR="0053192A" w:rsidRDefault="0053192A"/>
    <w:p w14:paraId="6803433E" w14:textId="77777777" w:rsidR="0067231D" w:rsidRDefault="0067231D"/>
    <w:p w14:paraId="6037816F" w14:textId="77777777" w:rsidR="0067231D" w:rsidRDefault="0067231D"/>
    <w:p w14:paraId="4C6D5CFC" w14:textId="77777777" w:rsidR="00BA4481" w:rsidRDefault="00BA4481"/>
    <w:p w14:paraId="1A950B56" w14:textId="77777777" w:rsidR="00BA4481" w:rsidRDefault="00BA4481"/>
    <w:p w14:paraId="62E0A946" w14:textId="77777777" w:rsidR="00BA4481" w:rsidRDefault="00BA4481"/>
    <w:p w14:paraId="5FCAC3C3" w14:textId="77777777" w:rsidR="00BA4481" w:rsidRDefault="00BA4481"/>
    <w:p w14:paraId="00C4E7CF" w14:textId="77777777" w:rsidR="00BA4481" w:rsidRDefault="00BA4481"/>
    <w:p w14:paraId="1CFDAD1E" w14:textId="77777777" w:rsidR="00BA4481" w:rsidRDefault="00BA4481"/>
    <w:p w14:paraId="4AE7253A" w14:textId="77777777" w:rsidR="0067231D" w:rsidRDefault="0067231D"/>
    <w:p w14:paraId="208BF26F" w14:textId="4E9EBC05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6661BF" w:rsidRPr="006661BF">
        <w:rPr>
          <w:sz w:val="56"/>
          <w:szCs w:val="56"/>
        </w:rPr>
        <w:t>Update Mechanisms: Secure over-the-air (OTA) updates with rollback capabilities</w:t>
      </w:r>
      <w:r w:rsidRPr="0067231D">
        <w:rPr>
          <w:sz w:val="56"/>
          <w:szCs w:val="56"/>
        </w:rPr>
        <w:t>"</w:t>
      </w:r>
    </w:p>
    <w:p w14:paraId="33E04BB7" w14:textId="77777777" w:rsidR="0053192A" w:rsidRDefault="0053192A"/>
    <w:p w14:paraId="3EC57895" w14:textId="77777777" w:rsidR="0053192A" w:rsidRDefault="0053192A"/>
    <w:p w14:paraId="38AFC272" w14:textId="77777777" w:rsidR="0053192A" w:rsidRDefault="0053192A"/>
    <w:p w14:paraId="49C372D8" w14:textId="77777777" w:rsidR="0053192A" w:rsidRDefault="0053192A"/>
    <w:p w14:paraId="6A19A3BB" w14:textId="77777777" w:rsidR="0053192A" w:rsidRDefault="0053192A"/>
    <w:p w14:paraId="74AB1FE9" w14:textId="77777777" w:rsidR="0053192A" w:rsidRDefault="0053192A"/>
    <w:p w14:paraId="63F42BD2" w14:textId="77777777" w:rsidR="0053192A" w:rsidRDefault="0053192A"/>
    <w:p w14:paraId="294212FF" w14:textId="77777777" w:rsidR="0053192A" w:rsidRDefault="0053192A"/>
    <w:p w14:paraId="66DF9634" w14:textId="77777777" w:rsidR="0053192A" w:rsidRDefault="0053192A"/>
    <w:p w14:paraId="2A92335E" w14:textId="77777777" w:rsidR="0053192A" w:rsidRDefault="0053192A"/>
    <w:p w14:paraId="45C954E5" w14:textId="77777777" w:rsidR="0053192A" w:rsidRDefault="0053192A"/>
    <w:p w14:paraId="57CAB46D" w14:textId="77777777" w:rsidR="0053192A" w:rsidRDefault="0053192A"/>
    <w:p w14:paraId="16788E45" w14:textId="77777777" w:rsidR="0053192A" w:rsidRDefault="0053192A"/>
    <w:p w14:paraId="29F6AA49" w14:textId="77777777" w:rsidR="00BA4481" w:rsidRDefault="00BA4481"/>
    <w:p w14:paraId="76EF755A" w14:textId="77777777" w:rsidR="00BA4481" w:rsidRDefault="00BA4481"/>
    <w:p w14:paraId="5B75FECC" w14:textId="77777777" w:rsidR="00BA4481" w:rsidRDefault="00BA4481"/>
    <w:p w14:paraId="58BCB0C0" w14:textId="77777777" w:rsidR="00BA4481" w:rsidRDefault="00BA4481"/>
    <w:p w14:paraId="59D58B04" w14:textId="77777777" w:rsidR="00BA4481" w:rsidRDefault="00BA4481"/>
    <w:p w14:paraId="70430D6A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3680F878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7668A1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13CCE52F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3788597C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CC8D68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0FD9F493" w14:textId="47AE2FEB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Internet of Things (IoT) </w:t>
            </w:r>
            <w:r w:rsidR="00E95FEE">
              <w:rPr>
                <w:rFonts w:cs="Arial"/>
                <w:bCs/>
                <w:i/>
                <w:iCs/>
                <w:sz w:val="24"/>
                <w:szCs w:val="28"/>
              </w:rPr>
              <w:t>Security</w:t>
            </w:r>
            <w:r w:rsidRPr="000D1E55">
              <w:rPr>
                <w:rFonts w:cs="Arial"/>
                <w:bCs/>
                <w:i/>
                <w:iCs/>
                <w:sz w:val="24"/>
                <w:szCs w:val="28"/>
              </w:rPr>
              <w:t xml:space="preserve"> Framework for Industry 4.0</w:t>
            </w:r>
          </w:p>
        </w:tc>
      </w:tr>
      <w:tr w:rsidR="00F85381" w:rsidRPr="00302F91" w14:paraId="47F34F65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4DDB8BA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9046068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5E4A111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C39B8D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2D74360B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03A3BE50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5A7EC266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4BF4A67C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3BC8BFAE" w14:textId="77777777" w:rsidR="00BA4481" w:rsidRDefault="00BA4481"/>
    <w:p w14:paraId="1F6E4E07" w14:textId="77777777" w:rsidR="00BA4481" w:rsidRDefault="00BA4481"/>
    <w:p w14:paraId="65B437E2" w14:textId="77777777" w:rsidR="0053192A" w:rsidRDefault="0053192A"/>
    <w:p w14:paraId="4DD0D508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5F897E61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38C22D59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C528E92" w14:textId="77777777" w:rsidR="0053192A" w:rsidRDefault="0053192A" w:rsidP="0053192A"/>
    <w:p w14:paraId="56342558" w14:textId="77777777" w:rsidR="0053192A" w:rsidRDefault="0053192A" w:rsidP="0053192A">
      <w:r>
        <w:br w:type="page"/>
      </w:r>
    </w:p>
    <w:p w14:paraId="2989848D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1BAED81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301CCA8B" w14:textId="77777777" w:rsidTr="00E455C4">
        <w:tc>
          <w:tcPr>
            <w:tcW w:w="1097" w:type="dxa"/>
          </w:tcPr>
          <w:p w14:paraId="1DA392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72C140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610838A9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372A47B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233BCB84" w14:textId="77777777" w:rsidTr="00E455C4">
        <w:tc>
          <w:tcPr>
            <w:tcW w:w="1097" w:type="dxa"/>
          </w:tcPr>
          <w:p w14:paraId="5B92F16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F435A5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45ED098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3194598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7397E52" w14:textId="77777777" w:rsidTr="00E455C4">
        <w:tc>
          <w:tcPr>
            <w:tcW w:w="1097" w:type="dxa"/>
          </w:tcPr>
          <w:p w14:paraId="47FB4C4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EA980D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7C11539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557E00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3B00892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4345C1C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626AE33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74F5D75B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1653AF6E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08EDACA8" w14:textId="77777777" w:rsidTr="00E455C4">
        <w:tc>
          <w:tcPr>
            <w:tcW w:w="2534" w:type="dxa"/>
          </w:tcPr>
          <w:p w14:paraId="237DBBB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2996600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37BFB11D" w14:textId="77777777" w:rsidTr="00E455C4">
        <w:tc>
          <w:tcPr>
            <w:tcW w:w="2534" w:type="dxa"/>
          </w:tcPr>
          <w:p w14:paraId="2105558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4AF64E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477C30E" w14:textId="77777777" w:rsidTr="00E455C4">
        <w:tc>
          <w:tcPr>
            <w:tcW w:w="2534" w:type="dxa"/>
          </w:tcPr>
          <w:p w14:paraId="4FFA774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56BEE583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45EA26FC" w14:textId="77777777" w:rsidTr="00E455C4">
        <w:tc>
          <w:tcPr>
            <w:tcW w:w="2534" w:type="dxa"/>
          </w:tcPr>
          <w:p w14:paraId="3182E29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053B103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42E667F0" w14:textId="77777777" w:rsidR="0053192A" w:rsidRPr="00302F91" w:rsidRDefault="0053192A" w:rsidP="0053192A">
      <w:pPr>
        <w:rPr>
          <w:sz w:val="24"/>
          <w:szCs w:val="24"/>
        </w:rPr>
      </w:pPr>
    </w:p>
    <w:p w14:paraId="1C2E4C97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73CEDA2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7754335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8A01C8D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696B8DE3" w14:textId="77777777" w:rsidTr="00E455C4">
        <w:tc>
          <w:tcPr>
            <w:tcW w:w="1674" w:type="dxa"/>
          </w:tcPr>
          <w:p w14:paraId="21740DF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7C486DCE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01A9771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5D498B2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7509229A" w14:textId="77777777" w:rsidTr="00E455C4">
        <w:tc>
          <w:tcPr>
            <w:tcW w:w="1674" w:type="dxa"/>
          </w:tcPr>
          <w:p w14:paraId="5E2F3067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5360D1A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4459007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2574940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04608B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06E75DE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A81720A" w14:textId="77777777" w:rsidR="0053192A" w:rsidRDefault="0053192A"/>
    <w:p w14:paraId="5300F2D3" w14:textId="77777777" w:rsidR="0067231D" w:rsidRDefault="0067231D"/>
    <w:p w14:paraId="667078F8" w14:textId="77777777" w:rsidR="0067231D" w:rsidRDefault="0067231D"/>
    <w:p w14:paraId="03DDA6A7" w14:textId="77777777" w:rsidR="0067231D" w:rsidRDefault="0067231D"/>
    <w:p w14:paraId="694EFF00" w14:textId="77777777" w:rsidR="0067231D" w:rsidRDefault="0067231D"/>
    <w:p w14:paraId="169994E5" w14:textId="77777777" w:rsidR="0067231D" w:rsidRDefault="0067231D"/>
    <w:p w14:paraId="1CF1CC44" w14:textId="77777777" w:rsidR="0067231D" w:rsidRDefault="0067231D"/>
    <w:p w14:paraId="03361397" w14:textId="77777777" w:rsidR="0067231D" w:rsidRDefault="0067231D"/>
    <w:p w14:paraId="4C9A34E3" w14:textId="77777777" w:rsidR="0067231D" w:rsidRDefault="0067231D"/>
    <w:p w14:paraId="52EBC8AD" w14:textId="77777777" w:rsidR="0067231D" w:rsidRDefault="0067231D"/>
    <w:p w14:paraId="3A7E6805" w14:textId="77777777" w:rsidR="0067231D" w:rsidRDefault="0067231D"/>
    <w:p w14:paraId="1E69531F" w14:textId="77777777" w:rsidR="0067231D" w:rsidRDefault="0067231D"/>
    <w:p w14:paraId="49A694CB" w14:textId="77777777" w:rsidR="0067231D" w:rsidRDefault="0067231D"/>
    <w:p w14:paraId="16A702FF" w14:textId="77777777" w:rsidR="0067231D" w:rsidRDefault="0067231D"/>
    <w:p w14:paraId="202A9C8C" w14:textId="77777777" w:rsidR="0067231D" w:rsidRDefault="0067231D"/>
    <w:p w14:paraId="1DC46B45" w14:textId="77777777" w:rsidR="0067231D" w:rsidRDefault="0067231D"/>
    <w:p w14:paraId="135409B0" w14:textId="77777777" w:rsidR="0067231D" w:rsidRDefault="0067231D"/>
    <w:p w14:paraId="1A0473B1" w14:textId="77777777" w:rsidR="0067231D" w:rsidRDefault="0067231D"/>
    <w:p w14:paraId="37D6FD1B" w14:textId="77777777" w:rsidR="0067231D" w:rsidRDefault="0067231D"/>
    <w:p w14:paraId="4DB8CA4D" w14:textId="77777777" w:rsidR="0067231D" w:rsidRDefault="0067231D"/>
    <w:p w14:paraId="4535CF7A" w14:textId="77777777" w:rsidR="0067231D" w:rsidRDefault="0067231D"/>
    <w:p w14:paraId="3C655D8D" w14:textId="77777777" w:rsidR="0067231D" w:rsidRDefault="0067231D"/>
    <w:p w14:paraId="17C2C916" w14:textId="77777777" w:rsidR="0067231D" w:rsidRDefault="0067231D"/>
    <w:p w14:paraId="26A902D2" w14:textId="77777777" w:rsidR="0067231D" w:rsidRDefault="0067231D"/>
    <w:p w14:paraId="3CDE041C" w14:textId="77777777" w:rsidR="0067231D" w:rsidRDefault="0067231D"/>
    <w:p w14:paraId="2C508D80" w14:textId="77777777" w:rsidR="0067231D" w:rsidRDefault="0067231D"/>
    <w:p w14:paraId="29512D7C" w14:textId="77777777" w:rsidR="0067231D" w:rsidRDefault="0067231D"/>
    <w:p w14:paraId="2A4ABA8D" w14:textId="77777777" w:rsidR="0067231D" w:rsidRDefault="0067231D"/>
    <w:p w14:paraId="0FE37829" w14:textId="77777777" w:rsidR="0067231D" w:rsidRDefault="0067231D"/>
    <w:p w14:paraId="24857491" w14:textId="77777777" w:rsidR="0067231D" w:rsidRDefault="00193766" w:rsidP="00193766">
      <w:pPr>
        <w:tabs>
          <w:tab w:val="left" w:pos="4055"/>
        </w:tabs>
      </w:pPr>
      <w:r>
        <w:tab/>
      </w:r>
    </w:p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-1695222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657501" w14:textId="4E78D3E7" w:rsidR="006661BF" w:rsidRDefault="006661BF">
          <w:pPr>
            <w:pStyle w:val="TOCHeading"/>
          </w:pPr>
          <w:r>
            <w:t>Table of Contents</w:t>
          </w:r>
        </w:p>
        <w:p w14:paraId="721FA31A" w14:textId="3A2EB1BF" w:rsidR="00AA7B4B" w:rsidRDefault="006661BF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32229" w:history="1">
            <w:r w:rsidR="00AA7B4B" w:rsidRPr="00372B5C">
              <w:rPr>
                <w:rStyle w:val="Hyperlink"/>
                <w:noProof/>
              </w:rPr>
              <w:t>1.</w:t>
            </w:r>
            <w:r w:rsidR="00AA7B4B"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="00AA7B4B" w:rsidRPr="00372B5C">
              <w:rPr>
                <w:rStyle w:val="Hyperlink"/>
                <w:noProof/>
              </w:rPr>
              <w:t>Introduction</w:t>
            </w:r>
            <w:r w:rsidR="00AA7B4B">
              <w:rPr>
                <w:noProof/>
                <w:webHidden/>
              </w:rPr>
              <w:tab/>
            </w:r>
            <w:r w:rsidR="00AA7B4B">
              <w:rPr>
                <w:noProof/>
                <w:webHidden/>
              </w:rPr>
              <w:fldChar w:fldCharType="begin"/>
            </w:r>
            <w:r w:rsidR="00AA7B4B">
              <w:rPr>
                <w:noProof/>
                <w:webHidden/>
              </w:rPr>
              <w:instrText xml:space="preserve"> PAGEREF _Toc176332229 \h </w:instrText>
            </w:r>
            <w:r w:rsidR="00AA7B4B">
              <w:rPr>
                <w:noProof/>
                <w:webHidden/>
              </w:rPr>
            </w:r>
            <w:r w:rsidR="00AA7B4B">
              <w:rPr>
                <w:noProof/>
                <w:webHidden/>
              </w:rPr>
              <w:fldChar w:fldCharType="separate"/>
            </w:r>
            <w:r w:rsidR="00AA7B4B">
              <w:rPr>
                <w:noProof/>
                <w:webHidden/>
              </w:rPr>
              <w:t>4</w:t>
            </w:r>
            <w:r w:rsidR="00AA7B4B">
              <w:rPr>
                <w:noProof/>
                <w:webHidden/>
              </w:rPr>
              <w:fldChar w:fldCharType="end"/>
            </w:r>
          </w:hyperlink>
        </w:p>
        <w:p w14:paraId="42C1027F" w14:textId="27CAD19F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0" w:history="1">
            <w:r w:rsidRPr="00372B5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9AB44" w14:textId="19F2E8D4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1" w:history="1">
            <w:r w:rsidRPr="00372B5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BFD1D" w14:textId="049E5401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2" w:history="1">
            <w:r w:rsidRPr="00372B5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F7DC" w14:textId="3D265F93" w:rsidR="00AA7B4B" w:rsidRDefault="00AA7B4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3" w:history="1">
            <w:r w:rsidRPr="00372B5C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Secure OTA Update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68C59" w14:textId="0379FBF5" w:rsidR="00AA7B4B" w:rsidRDefault="00AA7B4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4" w:history="1">
            <w:r w:rsidRPr="00372B5C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Firmware/Software Verification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3172F" w14:textId="05381684" w:rsidR="00AA7B4B" w:rsidRDefault="00AA7B4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5" w:history="1">
            <w:r w:rsidRPr="00372B5C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Rollback Capabilities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52A6" w14:textId="7396C9F1" w:rsidR="00AA7B4B" w:rsidRDefault="00AA7B4B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6" w:history="1">
            <w:r w:rsidRPr="00372B5C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Update Scheduling and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656C" w14:textId="1A9784D3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7" w:history="1">
            <w:r w:rsidRPr="00372B5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7C624" w14:textId="75D9F3ED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8" w:history="1">
            <w:r w:rsidRPr="00372B5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907C1" w14:textId="0F1CE2DD" w:rsidR="00AA7B4B" w:rsidRDefault="00AA7B4B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lang w:eastAsia="en-GB"/>
              <w14:ligatures w14:val="standardContextual"/>
            </w:rPr>
          </w:pPr>
          <w:hyperlink w:anchor="_Toc176332239" w:history="1">
            <w:r w:rsidRPr="00372B5C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en-GB"/>
                <w14:ligatures w14:val="standardContextual"/>
              </w:rPr>
              <w:tab/>
            </w:r>
            <w:r w:rsidRPr="00372B5C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_Toc176332239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58E3" w14:textId="3B5B4531" w:rsidR="006661BF" w:rsidRDefault="006661BF">
          <w:r>
            <w:rPr>
              <w:b/>
              <w:bCs/>
              <w:noProof/>
            </w:rPr>
            <w:fldChar w:fldCharType="end"/>
          </w:r>
        </w:p>
      </w:sdtContent>
    </w:sdt>
    <w:p w14:paraId="2ED5B6F1" w14:textId="0B38F4F3" w:rsidR="0067231D" w:rsidRDefault="006661B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BCF35F2" w14:textId="77777777" w:rsidR="006661BF" w:rsidRDefault="006661BF"/>
    <w:p w14:paraId="050323A9" w14:textId="77777777" w:rsidR="006661BF" w:rsidRDefault="006661BF"/>
    <w:p w14:paraId="7B9CF542" w14:textId="77777777" w:rsidR="006661BF" w:rsidRDefault="006661BF"/>
    <w:p w14:paraId="0E96F2B6" w14:textId="77777777" w:rsidR="006661BF" w:rsidRDefault="006661BF"/>
    <w:p w14:paraId="5AA7B192" w14:textId="77777777" w:rsidR="006661BF" w:rsidRDefault="006661BF"/>
    <w:p w14:paraId="2AF55AEF" w14:textId="77777777" w:rsidR="006661BF" w:rsidRDefault="006661BF"/>
    <w:p w14:paraId="57D81457" w14:textId="77777777" w:rsidR="0067231D" w:rsidRDefault="0067231D"/>
    <w:p w14:paraId="34ECFCD9" w14:textId="3245D80B" w:rsidR="006661BF" w:rsidRPr="006661BF" w:rsidRDefault="006661BF" w:rsidP="006661BF">
      <w:pPr>
        <w:pStyle w:val="Heading1"/>
      </w:pPr>
      <w:bookmarkStart w:id="0" w:name="_Toc176332229"/>
      <w:r w:rsidRPr="006661BF">
        <w:lastRenderedPageBreak/>
        <w:t>Introduction</w:t>
      </w:r>
      <w:bookmarkEnd w:id="0"/>
    </w:p>
    <w:p w14:paraId="02ACEDE6" w14:textId="34E3DB2D" w:rsidR="006661BF" w:rsidRPr="006661BF" w:rsidRDefault="006661BF" w:rsidP="006661BF">
      <w:r w:rsidRPr="006661BF">
        <w:t xml:space="preserve">The dynamic nature of the Internet of Things (IoT) landscape necessitates frequent updates to firmware and software components to address security vulnerabilities, enhance functionality, and improve performance. Over-the-Air (OTA) updates provide a convenient and efficient mechanism for delivering these updates to deployed IoT devices. However, OTA updates also introduce potential risks, such as the installation of malicious or faulty code. This </w:t>
      </w:r>
      <w:r w:rsidR="00E95FEE">
        <w:t>framework</w:t>
      </w:r>
      <w:r w:rsidRPr="006661BF">
        <w:t xml:space="preserve"> outlines the </w:t>
      </w:r>
      <w:r w:rsidR="00E95FEE">
        <w:t>policies</w:t>
      </w:r>
      <w:r w:rsidRPr="006661BF">
        <w:t xml:space="preserve"> and procedures for implementing secure OTA updates with rollback capabilities to ensure the integrity and reliability of IoT devices.</w:t>
      </w:r>
      <w:r>
        <w:br/>
      </w:r>
    </w:p>
    <w:p w14:paraId="3F2F3498" w14:textId="2A117A9D" w:rsidR="006661BF" w:rsidRPr="006661BF" w:rsidRDefault="006661BF" w:rsidP="006661BF">
      <w:pPr>
        <w:pStyle w:val="Heading1"/>
      </w:pPr>
      <w:bookmarkStart w:id="1" w:name="_Toc176332230"/>
      <w:r w:rsidRPr="006661BF">
        <w:t>Purpose</w:t>
      </w:r>
      <w:bookmarkEnd w:id="1"/>
    </w:p>
    <w:p w14:paraId="1101933A" w14:textId="763F93B6" w:rsidR="006661BF" w:rsidRPr="006661BF" w:rsidRDefault="006661BF" w:rsidP="006661BF">
      <w:r w:rsidRPr="006661BF">
        <w:t>The purpose of this policy is to establish a framework for secure and controlled OTA updates for IoT devices within the organi</w:t>
      </w:r>
      <w:r w:rsidR="000B0C22">
        <w:t>s</w:t>
      </w:r>
      <w:r w:rsidRPr="006661BF">
        <w:t>ation. This policy aims to:</w:t>
      </w:r>
    </w:p>
    <w:p w14:paraId="0479C0AF" w14:textId="77777777" w:rsidR="006661BF" w:rsidRPr="006661BF" w:rsidRDefault="006661BF" w:rsidP="006661BF">
      <w:pPr>
        <w:numPr>
          <w:ilvl w:val="0"/>
          <w:numId w:val="4"/>
        </w:numPr>
      </w:pPr>
      <w:r w:rsidRPr="006661BF">
        <w:t>Enable efficient and timely updates to IoT devices without requiring physical access.</w:t>
      </w:r>
    </w:p>
    <w:p w14:paraId="4DE1BE48" w14:textId="77777777" w:rsidR="006661BF" w:rsidRPr="006661BF" w:rsidRDefault="006661BF" w:rsidP="006661BF">
      <w:pPr>
        <w:numPr>
          <w:ilvl w:val="0"/>
          <w:numId w:val="4"/>
        </w:numPr>
      </w:pPr>
      <w:r w:rsidRPr="006661BF">
        <w:t>Ensure the authenticity and integrity of firmware and software updates.</w:t>
      </w:r>
    </w:p>
    <w:p w14:paraId="684DBFA6" w14:textId="77777777" w:rsidR="006661BF" w:rsidRPr="006661BF" w:rsidRDefault="006661BF" w:rsidP="006661BF">
      <w:pPr>
        <w:numPr>
          <w:ilvl w:val="0"/>
          <w:numId w:val="4"/>
        </w:numPr>
      </w:pPr>
      <w:r w:rsidRPr="006661BF">
        <w:t>Provide a mechanism to revert to a previous stable state in case of failed or problematic updates.</w:t>
      </w:r>
    </w:p>
    <w:p w14:paraId="09BE27F0" w14:textId="3C428D69" w:rsidR="006661BF" w:rsidRPr="006661BF" w:rsidRDefault="006661BF" w:rsidP="006661BF">
      <w:pPr>
        <w:numPr>
          <w:ilvl w:val="0"/>
          <w:numId w:val="4"/>
        </w:numPr>
      </w:pPr>
      <w:r w:rsidRPr="006661BF">
        <w:t>Minimi</w:t>
      </w:r>
      <w:r w:rsidR="000B0C22">
        <w:t>s</w:t>
      </w:r>
      <w:r w:rsidRPr="006661BF">
        <w:t>e downtime and disruption to operations during the update process.</w:t>
      </w:r>
      <w:r>
        <w:br/>
      </w:r>
    </w:p>
    <w:p w14:paraId="5F0ED37D" w14:textId="28CD5022" w:rsidR="006661BF" w:rsidRPr="006661BF" w:rsidRDefault="006661BF" w:rsidP="006661BF">
      <w:pPr>
        <w:pStyle w:val="Heading1"/>
      </w:pPr>
      <w:bookmarkStart w:id="2" w:name="_Toc176332231"/>
      <w:r w:rsidRPr="006661BF">
        <w:t>Scope</w:t>
      </w:r>
      <w:bookmarkEnd w:id="2"/>
    </w:p>
    <w:p w14:paraId="56D4502E" w14:textId="650C1181" w:rsidR="006661BF" w:rsidRPr="006661BF" w:rsidRDefault="006661BF" w:rsidP="006661BF">
      <w:r w:rsidRPr="006661BF">
        <w:t>This policy applies to all IoT devices within the organi</w:t>
      </w:r>
      <w:r w:rsidR="000B0C22">
        <w:t>s</w:t>
      </w:r>
      <w:r w:rsidRPr="006661BF">
        <w:t>ation that are capable of receiving OTA updates, including but not limited to:</w:t>
      </w:r>
    </w:p>
    <w:p w14:paraId="2A14D286" w14:textId="77777777" w:rsidR="006661BF" w:rsidRPr="006661BF" w:rsidRDefault="006661BF" w:rsidP="006661BF">
      <w:pPr>
        <w:numPr>
          <w:ilvl w:val="0"/>
          <w:numId w:val="5"/>
        </w:numPr>
      </w:pPr>
      <w:r w:rsidRPr="006661BF">
        <w:t>Sensors, actuators, and controllers</w:t>
      </w:r>
    </w:p>
    <w:p w14:paraId="7BDD2209" w14:textId="77777777" w:rsidR="006661BF" w:rsidRPr="006661BF" w:rsidRDefault="006661BF" w:rsidP="006661BF">
      <w:pPr>
        <w:numPr>
          <w:ilvl w:val="0"/>
          <w:numId w:val="5"/>
        </w:numPr>
      </w:pPr>
      <w:r w:rsidRPr="006661BF">
        <w:t>Gateways and edge devices</w:t>
      </w:r>
    </w:p>
    <w:p w14:paraId="6D6FBEC9" w14:textId="77777777" w:rsidR="006661BF" w:rsidRPr="006661BF" w:rsidRDefault="006661BF" w:rsidP="006661BF">
      <w:pPr>
        <w:numPr>
          <w:ilvl w:val="0"/>
          <w:numId w:val="5"/>
        </w:numPr>
      </w:pPr>
      <w:r w:rsidRPr="006661BF">
        <w:t>Industrial control systems (ICS)</w:t>
      </w:r>
    </w:p>
    <w:p w14:paraId="72F7073F" w14:textId="6787F5E6" w:rsidR="006661BF" w:rsidRPr="006661BF" w:rsidRDefault="006661BF" w:rsidP="006661BF">
      <w:pPr>
        <w:numPr>
          <w:ilvl w:val="0"/>
          <w:numId w:val="5"/>
        </w:numPr>
      </w:pPr>
      <w:r w:rsidRPr="006661BF">
        <w:t>Wearable and embedded devices</w:t>
      </w:r>
      <w:r>
        <w:br/>
      </w:r>
    </w:p>
    <w:p w14:paraId="09DE0130" w14:textId="50444A7A" w:rsidR="006661BF" w:rsidRPr="006661BF" w:rsidRDefault="006661BF" w:rsidP="006661BF">
      <w:pPr>
        <w:pStyle w:val="Heading1"/>
      </w:pPr>
      <w:bookmarkStart w:id="3" w:name="_Toc176332232"/>
      <w:r w:rsidRPr="006661BF">
        <w:t>Policy Statement</w:t>
      </w:r>
      <w:bookmarkEnd w:id="3"/>
    </w:p>
    <w:p w14:paraId="24E0474F" w14:textId="311D1059" w:rsidR="006661BF" w:rsidRPr="006661BF" w:rsidRDefault="006661BF" w:rsidP="006661BF">
      <w:pPr>
        <w:pStyle w:val="Heading2"/>
      </w:pPr>
      <w:bookmarkStart w:id="4" w:name="_Toc176332233"/>
      <w:r w:rsidRPr="006661BF">
        <w:t>Secure OTA Update Process</w:t>
      </w:r>
      <w:bookmarkEnd w:id="4"/>
    </w:p>
    <w:p w14:paraId="4B1C765E" w14:textId="46C9BFB2" w:rsidR="006661BF" w:rsidRPr="006661BF" w:rsidRDefault="006661BF" w:rsidP="006661BF">
      <w:pPr>
        <w:numPr>
          <w:ilvl w:val="0"/>
          <w:numId w:val="6"/>
        </w:numPr>
      </w:pPr>
      <w:r w:rsidRPr="006661BF">
        <w:rPr>
          <w:b/>
          <w:bCs/>
        </w:rPr>
        <w:t>Secure Communication Channels:</w:t>
      </w:r>
      <w:r w:rsidRPr="006661BF">
        <w:t xml:space="preserve"> OTA updates shall be delivered over secure communication channels, utili</w:t>
      </w:r>
      <w:r w:rsidR="00F003D6">
        <w:t>s</w:t>
      </w:r>
      <w:r w:rsidRPr="006661BF">
        <w:t>ing encryption and authentication mechanisms to protect against unauthori</w:t>
      </w:r>
      <w:r w:rsidR="000B0C22">
        <w:t>s</w:t>
      </w:r>
      <w:r w:rsidRPr="006661BF">
        <w:t>ed interception or modification.</w:t>
      </w:r>
    </w:p>
    <w:p w14:paraId="1DF5D7BB" w14:textId="77777777" w:rsidR="006661BF" w:rsidRPr="006661BF" w:rsidRDefault="006661BF" w:rsidP="006661BF">
      <w:pPr>
        <w:numPr>
          <w:ilvl w:val="0"/>
          <w:numId w:val="6"/>
        </w:numPr>
      </w:pPr>
      <w:r w:rsidRPr="006661BF">
        <w:rPr>
          <w:b/>
          <w:bCs/>
        </w:rPr>
        <w:t>Firmware/Software Verification:</w:t>
      </w:r>
      <w:r w:rsidRPr="006661BF">
        <w:t xml:space="preserve"> Prior to installation, updates shall be cryptographically verified using digital signatures or similar mechanisms to ensure their authenticity and integrity.</w:t>
      </w:r>
    </w:p>
    <w:p w14:paraId="7B61E3C4" w14:textId="58E03658" w:rsidR="006661BF" w:rsidRPr="006661BF" w:rsidRDefault="006661BF" w:rsidP="006661BF">
      <w:pPr>
        <w:numPr>
          <w:ilvl w:val="0"/>
          <w:numId w:val="6"/>
        </w:numPr>
      </w:pPr>
      <w:r w:rsidRPr="006661BF">
        <w:rPr>
          <w:b/>
          <w:bCs/>
        </w:rPr>
        <w:t>Access Control:</w:t>
      </w:r>
      <w:r w:rsidRPr="006661BF">
        <w:t xml:space="preserve"> Access to the OTA update process shall be restricted to authori</w:t>
      </w:r>
      <w:r w:rsidR="000B0C22">
        <w:t>s</w:t>
      </w:r>
      <w:r w:rsidRPr="006661BF">
        <w:t>ed personnel and systems.</w:t>
      </w:r>
    </w:p>
    <w:p w14:paraId="756BD74D" w14:textId="526037AA" w:rsidR="006661BF" w:rsidRPr="006661BF" w:rsidRDefault="006661BF" w:rsidP="006661BF">
      <w:pPr>
        <w:numPr>
          <w:ilvl w:val="0"/>
          <w:numId w:val="6"/>
        </w:numPr>
      </w:pPr>
      <w:r w:rsidRPr="006661BF">
        <w:rPr>
          <w:b/>
          <w:bCs/>
        </w:rPr>
        <w:t>Logging and Auditing:</w:t>
      </w:r>
      <w:r w:rsidRPr="006661BF">
        <w:t xml:space="preserve"> All OTA update activities, including successful and failed attempts, shall be logged and audited for traceability and accountability.</w:t>
      </w:r>
      <w:r>
        <w:br/>
      </w:r>
    </w:p>
    <w:p w14:paraId="452FA3FA" w14:textId="18F8C095" w:rsidR="006661BF" w:rsidRPr="006661BF" w:rsidRDefault="006661BF" w:rsidP="006661BF">
      <w:pPr>
        <w:pStyle w:val="Heading2"/>
      </w:pPr>
      <w:bookmarkStart w:id="5" w:name="_Toc176332234"/>
      <w:r w:rsidRPr="006661BF">
        <w:t>Firmware/Software Verification and Validation</w:t>
      </w:r>
      <w:bookmarkEnd w:id="5"/>
    </w:p>
    <w:p w14:paraId="4FB2832A" w14:textId="77777777" w:rsidR="006661BF" w:rsidRPr="006661BF" w:rsidRDefault="006661BF" w:rsidP="006661BF">
      <w:pPr>
        <w:numPr>
          <w:ilvl w:val="0"/>
          <w:numId w:val="7"/>
        </w:numPr>
      </w:pPr>
      <w:r w:rsidRPr="006661BF">
        <w:rPr>
          <w:b/>
          <w:bCs/>
        </w:rPr>
        <w:t>Testing and Validation:</w:t>
      </w:r>
      <w:r w:rsidRPr="006661BF">
        <w:t xml:space="preserve"> Firmware and software updates shall undergo rigorous testing and validation in a controlled environment before deployment to production devices.</w:t>
      </w:r>
    </w:p>
    <w:p w14:paraId="0E5EB7D4" w14:textId="3513C458" w:rsidR="006661BF" w:rsidRPr="006661BF" w:rsidRDefault="006661BF" w:rsidP="006661BF">
      <w:pPr>
        <w:numPr>
          <w:ilvl w:val="0"/>
          <w:numId w:val="7"/>
        </w:numPr>
      </w:pPr>
      <w:r w:rsidRPr="006661BF">
        <w:rPr>
          <w:b/>
          <w:bCs/>
        </w:rPr>
        <w:t>Staging Environments:</w:t>
      </w:r>
      <w:r w:rsidRPr="006661BF">
        <w:t xml:space="preserve"> Staged rollouts shall be conducted to gradually deploy updates to a subset of devices, allowing for monitoring and validation before wider deployment.</w:t>
      </w:r>
      <w:r>
        <w:br/>
      </w:r>
    </w:p>
    <w:p w14:paraId="62BF0420" w14:textId="5DB322FE" w:rsidR="006661BF" w:rsidRPr="006661BF" w:rsidRDefault="006661BF" w:rsidP="006661BF">
      <w:pPr>
        <w:pStyle w:val="Heading2"/>
      </w:pPr>
      <w:bookmarkStart w:id="6" w:name="_Toc176332235"/>
      <w:r w:rsidRPr="006661BF">
        <w:t>Rollback Capabilities</w:t>
      </w:r>
      <w:bookmarkEnd w:id="6"/>
    </w:p>
    <w:p w14:paraId="550E1DBC" w14:textId="77777777" w:rsidR="006661BF" w:rsidRPr="006661BF" w:rsidRDefault="006661BF" w:rsidP="006661BF">
      <w:pPr>
        <w:numPr>
          <w:ilvl w:val="0"/>
          <w:numId w:val="8"/>
        </w:numPr>
      </w:pPr>
      <w:r w:rsidRPr="006661BF">
        <w:rPr>
          <w:b/>
          <w:bCs/>
        </w:rPr>
        <w:lastRenderedPageBreak/>
        <w:t>Rollback Mechanism:</w:t>
      </w:r>
      <w:r w:rsidRPr="006661BF">
        <w:t xml:space="preserve"> IoT devices shall have the capability to revert to a previous known-good firmware or software version in case of failed or problematic updates.</w:t>
      </w:r>
    </w:p>
    <w:p w14:paraId="19979489" w14:textId="04DD33AA" w:rsidR="006661BF" w:rsidRPr="006661BF" w:rsidRDefault="006661BF" w:rsidP="006661BF">
      <w:pPr>
        <w:numPr>
          <w:ilvl w:val="0"/>
          <w:numId w:val="8"/>
        </w:numPr>
      </w:pPr>
      <w:r w:rsidRPr="006661BF">
        <w:rPr>
          <w:b/>
          <w:bCs/>
        </w:rPr>
        <w:t>Rollback Triggers:</w:t>
      </w:r>
      <w:r w:rsidRPr="006661BF">
        <w:t xml:space="preserve"> Rollback procedures shall be initiated automatically or manually based on predefined criteria, such as device instability, communication failures, or security breaches.</w:t>
      </w:r>
      <w:r>
        <w:br/>
      </w:r>
    </w:p>
    <w:p w14:paraId="6729FA13" w14:textId="2A972E6F" w:rsidR="006661BF" w:rsidRPr="006661BF" w:rsidRDefault="006661BF" w:rsidP="006661BF">
      <w:pPr>
        <w:pStyle w:val="Heading2"/>
      </w:pPr>
      <w:bookmarkStart w:id="7" w:name="_Toc176332236"/>
      <w:r w:rsidRPr="006661BF">
        <w:t>Update Scheduling and Notification</w:t>
      </w:r>
      <w:bookmarkEnd w:id="7"/>
    </w:p>
    <w:p w14:paraId="506B8E7B" w14:textId="6DAE218A" w:rsidR="006661BF" w:rsidRPr="006661BF" w:rsidRDefault="006661BF" w:rsidP="006661BF">
      <w:pPr>
        <w:numPr>
          <w:ilvl w:val="0"/>
          <w:numId w:val="9"/>
        </w:numPr>
      </w:pPr>
      <w:r w:rsidRPr="006661BF">
        <w:rPr>
          <w:b/>
          <w:bCs/>
        </w:rPr>
        <w:t>Scheduled Updates:</w:t>
      </w:r>
      <w:r w:rsidRPr="006661BF">
        <w:t xml:space="preserve"> OTA updates shall be scheduled during non-critical periods to minimi</w:t>
      </w:r>
      <w:r w:rsidR="000B0C22">
        <w:t>s</w:t>
      </w:r>
      <w:r w:rsidRPr="006661BF">
        <w:t>e disruption to operations.</w:t>
      </w:r>
    </w:p>
    <w:p w14:paraId="4945EDE2" w14:textId="24AD1BB7" w:rsidR="006661BF" w:rsidRPr="006661BF" w:rsidRDefault="006661BF" w:rsidP="006661BF">
      <w:pPr>
        <w:numPr>
          <w:ilvl w:val="0"/>
          <w:numId w:val="9"/>
        </w:numPr>
      </w:pPr>
      <w:r w:rsidRPr="006661BF">
        <w:rPr>
          <w:b/>
          <w:bCs/>
        </w:rPr>
        <w:t>User Notification:</w:t>
      </w:r>
      <w:r w:rsidRPr="006661BF">
        <w:t xml:space="preserve"> Users shall be notified in advance of upcoming updates, providing information about the changes and potential impact.</w:t>
      </w:r>
      <w:r>
        <w:br/>
      </w:r>
    </w:p>
    <w:p w14:paraId="1AC3D1D8" w14:textId="62F34665" w:rsidR="006661BF" w:rsidRPr="006661BF" w:rsidRDefault="006661BF" w:rsidP="006661BF">
      <w:pPr>
        <w:pStyle w:val="Heading1"/>
      </w:pPr>
      <w:bookmarkStart w:id="8" w:name="_Toc176332237"/>
      <w:r w:rsidRPr="006661BF">
        <w:t>Responsibilities</w:t>
      </w:r>
      <w:bookmarkEnd w:id="8"/>
    </w:p>
    <w:p w14:paraId="6555FDAB" w14:textId="77777777" w:rsidR="006661BF" w:rsidRPr="006661BF" w:rsidRDefault="006661BF" w:rsidP="006661BF">
      <w:pPr>
        <w:numPr>
          <w:ilvl w:val="0"/>
          <w:numId w:val="10"/>
        </w:numPr>
      </w:pPr>
      <w:r w:rsidRPr="006661BF">
        <w:rPr>
          <w:b/>
          <w:bCs/>
        </w:rPr>
        <w:t>Information Security Officer:</w:t>
      </w:r>
      <w:r w:rsidRPr="006661BF">
        <w:t xml:space="preserve"> Responsible for overseeing the implementation and enforcement of this policy.</w:t>
      </w:r>
    </w:p>
    <w:p w14:paraId="2EF17DC9" w14:textId="77777777" w:rsidR="006661BF" w:rsidRPr="006661BF" w:rsidRDefault="006661BF" w:rsidP="006661BF">
      <w:pPr>
        <w:numPr>
          <w:ilvl w:val="0"/>
          <w:numId w:val="10"/>
        </w:numPr>
      </w:pPr>
      <w:r w:rsidRPr="006661BF">
        <w:rPr>
          <w:b/>
          <w:bCs/>
        </w:rPr>
        <w:t>IT Department:</w:t>
      </w:r>
      <w:r w:rsidRPr="006661BF">
        <w:t xml:space="preserve"> Responsible for managing the OTA update infrastructure, including secure communication channels, firmware/software repositories, and rollback mechanisms.</w:t>
      </w:r>
    </w:p>
    <w:p w14:paraId="01735ABF" w14:textId="77777777" w:rsidR="006661BF" w:rsidRPr="006661BF" w:rsidRDefault="006661BF" w:rsidP="006661BF">
      <w:pPr>
        <w:numPr>
          <w:ilvl w:val="0"/>
          <w:numId w:val="10"/>
        </w:numPr>
      </w:pPr>
      <w:r w:rsidRPr="006661BF">
        <w:rPr>
          <w:b/>
          <w:bCs/>
        </w:rPr>
        <w:t>Device Owners:</w:t>
      </w:r>
      <w:r w:rsidRPr="006661BF">
        <w:t xml:space="preserve"> Responsible for ensuring that their IoT devices are configured to receive OTA updates and that updates are applied in a timely manner.</w:t>
      </w:r>
    </w:p>
    <w:p w14:paraId="416CF2E1" w14:textId="29E080A3" w:rsidR="006661BF" w:rsidRPr="006661BF" w:rsidRDefault="006661BF" w:rsidP="006661BF">
      <w:pPr>
        <w:numPr>
          <w:ilvl w:val="0"/>
          <w:numId w:val="10"/>
        </w:numPr>
      </w:pPr>
      <w:r w:rsidRPr="006661BF">
        <w:rPr>
          <w:b/>
          <w:bCs/>
        </w:rPr>
        <w:t>Software Developers/Vendors:</w:t>
      </w:r>
      <w:r w:rsidRPr="006661BF">
        <w:t xml:space="preserve"> Responsible for developing and delivering secure and reliable firmware and software updates.</w:t>
      </w:r>
      <w:r>
        <w:br/>
      </w:r>
    </w:p>
    <w:p w14:paraId="0BAE8300" w14:textId="75D1FC12" w:rsidR="006661BF" w:rsidRPr="006661BF" w:rsidRDefault="006661BF" w:rsidP="006661BF">
      <w:pPr>
        <w:pStyle w:val="Heading1"/>
      </w:pPr>
      <w:bookmarkStart w:id="9" w:name="_Toc176332238"/>
      <w:r w:rsidRPr="006661BF">
        <w:t>Breaches of Policy</w:t>
      </w:r>
      <w:bookmarkEnd w:id="9"/>
    </w:p>
    <w:p w14:paraId="40E44D19" w14:textId="77777777" w:rsidR="006661BF" w:rsidRPr="006661BF" w:rsidRDefault="006661BF" w:rsidP="006661BF">
      <w:r w:rsidRPr="006661BF">
        <w:t xml:space="preserve">Non-compliance with this policy may result in disciplinary action, up to and including termination of employment or contractual relationships.   </w:t>
      </w:r>
    </w:p>
    <w:p w14:paraId="0DA6C395" w14:textId="77777777" w:rsidR="00193766" w:rsidRDefault="00193766"/>
    <w:p w14:paraId="51A9E499" w14:textId="77777777" w:rsidR="00193766" w:rsidRDefault="00193766"/>
    <w:p w14:paraId="7DB3A7A2" w14:textId="77777777" w:rsidR="00193766" w:rsidRPr="00E3781C" w:rsidRDefault="00193766" w:rsidP="006661BF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76332239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7032DAD3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6A01BCEC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FB995B4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6DB110C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3CDD7BD5" w14:textId="21288479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E95FEE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17E4769E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32A755E1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58966158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C21472F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3B4A43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040D09DC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033FE6A9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45809B8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71DBD52C" w14:textId="77777777" w:rsidR="00193766" w:rsidRDefault="00193766" w:rsidP="00193766"/>
    <w:p w14:paraId="198DFA3D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6AC17D" w14:textId="77777777" w:rsidR="00BA25B2" w:rsidRDefault="00BA25B2" w:rsidP="00F27AE8">
      <w:r>
        <w:separator/>
      </w:r>
    </w:p>
  </w:endnote>
  <w:endnote w:type="continuationSeparator" w:id="0">
    <w:p w14:paraId="2F532898" w14:textId="77777777" w:rsidR="00BA25B2" w:rsidRDefault="00BA25B2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74A4816F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33800C" wp14:editId="56C4288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3017C6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33800C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73017C6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76531" w14:textId="77777777" w:rsidR="00BA25B2" w:rsidRDefault="00BA25B2" w:rsidP="00F27AE8">
      <w:r>
        <w:separator/>
      </w:r>
    </w:p>
  </w:footnote>
  <w:footnote w:type="continuationSeparator" w:id="0">
    <w:p w14:paraId="3255EE20" w14:textId="77777777" w:rsidR="00BA25B2" w:rsidRDefault="00BA25B2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11AB1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05CE014A" wp14:editId="4B1438F7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61DA47B3" wp14:editId="0DFD946B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C85ED" w14:textId="77777777" w:rsidR="00BC1C52" w:rsidRDefault="00BC1C52" w:rsidP="00BC1C52">
    <w:pPr>
      <w:pStyle w:val="Header"/>
      <w:ind w:hanging="1276"/>
    </w:pPr>
  </w:p>
  <w:p w14:paraId="600A9383" w14:textId="77777777" w:rsidR="00BC1C52" w:rsidRDefault="00BC1C52">
    <w:pPr>
      <w:pStyle w:val="Header"/>
    </w:pPr>
  </w:p>
  <w:p w14:paraId="10C9EE32" w14:textId="77777777" w:rsidR="00BC1C52" w:rsidRDefault="00BC1C52">
    <w:pPr>
      <w:pStyle w:val="Header"/>
    </w:pPr>
  </w:p>
  <w:p w14:paraId="2DC3B354" w14:textId="77777777" w:rsidR="00BC1C52" w:rsidRDefault="00BC1C52">
    <w:pPr>
      <w:pStyle w:val="Header"/>
    </w:pPr>
  </w:p>
  <w:p w14:paraId="47C37C13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35D51" w14:textId="77777777" w:rsidR="00140B26" w:rsidRDefault="00140B26" w:rsidP="00F85381">
    <w:pPr>
      <w:pStyle w:val="Header"/>
    </w:pPr>
  </w:p>
  <w:p w14:paraId="64FF9F3A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F43CDE"/>
    <w:multiLevelType w:val="multilevel"/>
    <w:tmpl w:val="B978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561F"/>
    <w:multiLevelType w:val="multilevel"/>
    <w:tmpl w:val="4F5A9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E48B8"/>
    <w:multiLevelType w:val="multilevel"/>
    <w:tmpl w:val="F4E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11B59"/>
    <w:multiLevelType w:val="multilevel"/>
    <w:tmpl w:val="9286B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52BCD"/>
    <w:multiLevelType w:val="multilevel"/>
    <w:tmpl w:val="065E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2B716D"/>
    <w:multiLevelType w:val="multilevel"/>
    <w:tmpl w:val="450A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56630C"/>
    <w:multiLevelType w:val="multilevel"/>
    <w:tmpl w:val="0BE2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917B37"/>
    <w:multiLevelType w:val="multilevel"/>
    <w:tmpl w:val="A614E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B22463"/>
    <w:multiLevelType w:val="multilevel"/>
    <w:tmpl w:val="6A327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9E4D59"/>
    <w:multiLevelType w:val="multilevel"/>
    <w:tmpl w:val="16BED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3989471">
    <w:abstractNumId w:val="0"/>
  </w:num>
  <w:num w:numId="2" w16cid:durableId="581305027">
    <w:abstractNumId w:val="4"/>
  </w:num>
  <w:num w:numId="3" w16cid:durableId="1270774116">
    <w:abstractNumId w:val="10"/>
  </w:num>
  <w:num w:numId="4" w16cid:durableId="88891175">
    <w:abstractNumId w:val="8"/>
  </w:num>
  <w:num w:numId="5" w16cid:durableId="1479882231">
    <w:abstractNumId w:val="5"/>
  </w:num>
  <w:num w:numId="6" w16cid:durableId="758478759">
    <w:abstractNumId w:val="11"/>
  </w:num>
  <w:num w:numId="7" w16cid:durableId="589970150">
    <w:abstractNumId w:val="1"/>
  </w:num>
  <w:num w:numId="8" w16cid:durableId="418407272">
    <w:abstractNumId w:val="7"/>
  </w:num>
  <w:num w:numId="9" w16cid:durableId="1236739728">
    <w:abstractNumId w:val="9"/>
  </w:num>
  <w:num w:numId="10" w16cid:durableId="1297905212">
    <w:abstractNumId w:val="2"/>
  </w:num>
  <w:num w:numId="11" w16cid:durableId="6031778">
    <w:abstractNumId w:val="3"/>
  </w:num>
  <w:num w:numId="12" w16cid:durableId="19940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BF"/>
    <w:rsid w:val="00022508"/>
    <w:rsid w:val="000B0C22"/>
    <w:rsid w:val="000D1E55"/>
    <w:rsid w:val="000E777D"/>
    <w:rsid w:val="000F36F9"/>
    <w:rsid w:val="00140B26"/>
    <w:rsid w:val="001812D8"/>
    <w:rsid w:val="00193766"/>
    <w:rsid w:val="00194CB7"/>
    <w:rsid w:val="00251FC0"/>
    <w:rsid w:val="002577AC"/>
    <w:rsid w:val="002D4124"/>
    <w:rsid w:val="002E2049"/>
    <w:rsid w:val="00300EB7"/>
    <w:rsid w:val="003103A4"/>
    <w:rsid w:val="0031068B"/>
    <w:rsid w:val="003122F7"/>
    <w:rsid w:val="0034583A"/>
    <w:rsid w:val="00354C4F"/>
    <w:rsid w:val="00422A75"/>
    <w:rsid w:val="004A3B46"/>
    <w:rsid w:val="0053192A"/>
    <w:rsid w:val="00545CC4"/>
    <w:rsid w:val="00591B19"/>
    <w:rsid w:val="005D5120"/>
    <w:rsid w:val="006661BF"/>
    <w:rsid w:val="0067231D"/>
    <w:rsid w:val="006B43C6"/>
    <w:rsid w:val="006F4FEC"/>
    <w:rsid w:val="007718D8"/>
    <w:rsid w:val="007805A7"/>
    <w:rsid w:val="007B65FE"/>
    <w:rsid w:val="007F5985"/>
    <w:rsid w:val="00810261"/>
    <w:rsid w:val="00884BDB"/>
    <w:rsid w:val="00926696"/>
    <w:rsid w:val="009A16F7"/>
    <w:rsid w:val="009B57D2"/>
    <w:rsid w:val="009D22A0"/>
    <w:rsid w:val="00A55CF3"/>
    <w:rsid w:val="00AA7B4B"/>
    <w:rsid w:val="00B31625"/>
    <w:rsid w:val="00B33CF5"/>
    <w:rsid w:val="00BA25B2"/>
    <w:rsid w:val="00BA4481"/>
    <w:rsid w:val="00BC1C52"/>
    <w:rsid w:val="00C96684"/>
    <w:rsid w:val="00D2668E"/>
    <w:rsid w:val="00D52311"/>
    <w:rsid w:val="00DB40A2"/>
    <w:rsid w:val="00E455C4"/>
    <w:rsid w:val="00E959EB"/>
    <w:rsid w:val="00E95FEE"/>
    <w:rsid w:val="00ED4C35"/>
    <w:rsid w:val="00F003D6"/>
    <w:rsid w:val="00F27AE8"/>
    <w:rsid w:val="00F72D1A"/>
    <w:rsid w:val="00F85381"/>
    <w:rsid w:val="00F85875"/>
    <w:rsid w:val="00F85DBC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CA63B"/>
  <w15:docId w15:val="{B1808322-448F-4C69-B3A4-117179F3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6661BF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661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61B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661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6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6</TotalTime>
  <Pages>5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2024-08-31T14:11:00Z</dcterms:created>
  <dcterms:modified xsi:type="dcterms:W3CDTF">2025-02-19T23:08:00Z</dcterms:modified>
</cp:coreProperties>
</file>