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3A2BB" w14:textId="77777777" w:rsidR="0031068B" w:rsidRDefault="0031068B" w:rsidP="00BC1C52">
      <w:pPr>
        <w:ind w:hanging="1134"/>
      </w:pPr>
    </w:p>
    <w:p w14:paraId="32A6C204" w14:textId="77777777" w:rsidR="0053192A" w:rsidRDefault="0053192A"/>
    <w:p w14:paraId="426DE460" w14:textId="77777777" w:rsidR="0053192A" w:rsidRDefault="0053192A"/>
    <w:p w14:paraId="0CDF1750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21153" wp14:editId="2F9F6084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FB6060" w14:textId="22BC0926" w:rsidR="00BA4481" w:rsidRPr="00E455C4" w:rsidRDefault="00E455C4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r w:rsidRPr="00E455C4">
                              <w:rPr>
                                <w:rStyle w:val="SubtleReference"/>
                              </w:rPr>
                              <w:t xml:space="preserve">Internet of Things (IoT) </w:t>
                            </w:r>
                            <w:r w:rsidR="00965385">
                              <w:rPr>
                                <w:rStyle w:val="SubtleReference"/>
                              </w:rPr>
                              <w:t>Security</w:t>
                            </w:r>
                            <w:r w:rsidRPr="00E455C4">
                              <w:rPr>
                                <w:rStyle w:val="SubtleReference"/>
                              </w:rPr>
                              <w:t xml:space="preserve"> 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42115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75FB6060" w14:textId="22BC0926" w:rsidR="00BA4481" w:rsidRPr="00E455C4" w:rsidRDefault="00E455C4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r w:rsidRPr="00E455C4">
                        <w:rPr>
                          <w:rStyle w:val="SubtleReference"/>
                        </w:rPr>
                        <w:t xml:space="preserve">Internet of Things (IoT) </w:t>
                      </w:r>
                      <w:r w:rsidR="00965385">
                        <w:rPr>
                          <w:rStyle w:val="SubtleReference"/>
                        </w:rPr>
                        <w:t>Security</w:t>
                      </w:r>
                      <w:r w:rsidRPr="00E455C4">
                        <w:rPr>
                          <w:rStyle w:val="SubtleReference"/>
                        </w:rPr>
                        <w:t xml:space="preserve"> 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8E02C5" w14:textId="77777777" w:rsidR="0053192A" w:rsidRDefault="0053192A"/>
    <w:p w14:paraId="140D2DF0" w14:textId="77777777" w:rsidR="0053192A" w:rsidRDefault="0053192A"/>
    <w:p w14:paraId="58A81904" w14:textId="77777777" w:rsidR="0053192A" w:rsidRDefault="0053192A"/>
    <w:p w14:paraId="43D49D92" w14:textId="77777777" w:rsidR="0053192A" w:rsidRDefault="0053192A"/>
    <w:p w14:paraId="4EADD230" w14:textId="77777777" w:rsidR="0053192A" w:rsidRDefault="0053192A"/>
    <w:p w14:paraId="7D6567B5" w14:textId="77777777" w:rsidR="0053192A" w:rsidRDefault="0053192A"/>
    <w:p w14:paraId="364876A7" w14:textId="77777777" w:rsidR="0067231D" w:rsidRDefault="0067231D"/>
    <w:p w14:paraId="14FCADBA" w14:textId="77777777" w:rsidR="0067231D" w:rsidRDefault="0067231D"/>
    <w:p w14:paraId="3CA16FDE" w14:textId="77777777" w:rsidR="00BA4481" w:rsidRDefault="00BA4481"/>
    <w:p w14:paraId="184D7370" w14:textId="77777777" w:rsidR="00BA4481" w:rsidRDefault="00BA4481"/>
    <w:p w14:paraId="6E5256B8" w14:textId="77777777" w:rsidR="00BA4481" w:rsidRDefault="00BA4481"/>
    <w:p w14:paraId="67D5B22C" w14:textId="77777777" w:rsidR="00BA4481" w:rsidRDefault="00BA4481"/>
    <w:p w14:paraId="0C214064" w14:textId="77777777" w:rsidR="00BA4481" w:rsidRDefault="00BA4481"/>
    <w:p w14:paraId="72B00036" w14:textId="77777777" w:rsidR="00BA4481" w:rsidRDefault="00BA4481"/>
    <w:p w14:paraId="6505072F" w14:textId="77777777" w:rsidR="0067231D" w:rsidRDefault="0067231D"/>
    <w:p w14:paraId="0CF181C0" w14:textId="3E424ACB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6F19A5">
        <w:rPr>
          <w:sz w:val="56"/>
          <w:szCs w:val="56"/>
        </w:rPr>
        <w:t>Gap Analysis Template</w:t>
      </w:r>
      <w:r w:rsidRPr="0067231D">
        <w:rPr>
          <w:sz w:val="56"/>
          <w:szCs w:val="56"/>
        </w:rPr>
        <w:t>"</w:t>
      </w:r>
    </w:p>
    <w:p w14:paraId="280B56E7" w14:textId="77777777" w:rsidR="0053192A" w:rsidRDefault="0053192A"/>
    <w:p w14:paraId="56119F94" w14:textId="77777777" w:rsidR="0053192A" w:rsidRDefault="0053192A"/>
    <w:p w14:paraId="7D23CB6D" w14:textId="77777777" w:rsidR="0053192A" w:rsidRDefault="0053192A"/>
    <w:p w14:paraId="61400C8E" w14:textId="77777777" w:rsidR="0053192A" w:rsidRDefault="0053192A"/>
    <w:p w14:paraId="712E9C71" w14:textId="77777777" w:rsidR="0053192A" w:rsidRDefault="0053192A"/>
    <w:p w14:paraId="24349ABB" w14:textId="77777777" w:rsidR="0053192A" w:rsidRDefault="0053192A"/>
    <w:p w14:paraId="1120BF32" w14:textId="77777777" w:rsidR="0053192A" w:rsidRDefault="0053192A"/>
    <w:p w14:paraId="30538AAD" w14:textId="77777777" w:rsidR="0053192A" w:rsidRDefault="0053192A"/>
    <w:p w14:paraId="0FFBDA74" w14:textId="77777777" w:rsidR="0053192A" w:rsidRDefault="0053192A"/>
    <w:p w14:paraId="4BF8522E" w14:textId="77777777" w:rsidR="0053192A" w:rsidRDefault="0053192A"/>
    <w:p w14:paraId="107597D7" w14:textId="77777777" w:rsidR="0053192A" w:rsidRDefault="0053192A"/>
    <w:p w14:paraId="0A4EC084" w14:textId="77777777" w:rsidR="0053192A" w:rsidRDefault="0053192A"/>
    <w:p w14:paraId="0A3C3E48" w14:textId="77777777" w:rsidR="0053192A" w:rsidRDefault="0053192A"/>
    <w:p w14:paraId="442DF7B8" w14:textId="77777777" w:rsidR="00BA4481" w:rsidRDefault="00BA4481"/>
    <w:p w14:paraId="32852416" w14:textId="77777777" w:rsidR="00BA4481" w:rsidRDefault="00BA4481"/>
    <w:p w14:paraId="38C63C74" w14:textId="77777777" w:rsidR="00BA4481" w:rsidRDefault="00BA4481"/>
    <w:p w14:paraId="280A0D87" w14:textId="77777777" w:rsidR="00BA4481" w:rsidRDefault="00BA4481"/>
    <w:p w14:paraId="24B5B04A" w14:textId="77777777" w:rsidR="00BA4481" w:rsidRDefault="00BA4481"/>
    <w:p w14:paraId="6938BBDB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61AB0373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08BAA82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491910EC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4932FE78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8B04B2F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1E41464F" w14:textId="7F62866B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Internet of Things (IoT) </w:t>
            </w:r>
            <w:r w:rsidR="00965385">
              <w:rPr>
                <w:rFonts w:cs="Arial"/>
                <w:bCs/>
                <w:i/>
                <w:iCs/>
                <w:sz w:val="24"/>
                <w:szCs w:val="28"/>
              </w:rPr>
              <w:t>Security</w:t>
            </w: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 Framework for Industry 4.0</w:t>
            </w:r>
          </w:p>
        </w:tc>
      </w:tr>
      <w:tr w:rsidR="00F85381" w:rsidRPr="00302F91" w14:paraId="54308D83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4591D28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29C06006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69A1E19D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5B1B16E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6CF0B6CE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3270BC7A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25929B8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31A2179D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29FB6804" w14:textId="77777777" w:rsidR="00BA4481" w:rsidRDefault="00BA4481"/>
    <w:p w14:paraId="2CD2372C" w14:textId="77777777" w:rsidR="00BA4481" w:rsidRDefault="00BA4481"/>
    <w:p w14:paraId="179B6509" w14:textId="77777777" w:rsidR="0053192A" w:rsidRDefault="0053192A"/>
    <w:p w14:paraId="3F7FB9C6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2206C0EA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78239EA1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09898D96" w14:textId="77777777" w:rsidR="0053192A" w:rsidRDefault="0053192A" w:rsidP="0053192A"/>
    <w:p w14:paraId="7D097A25" w14:textId="77777777" w:rsidR="0053192A" w:rsidRDefault="0053192A" w:rsidP="0053192A">
      <w:r>
        <w:br w:type="page"/>
      </w:r>
    </w:p>
    <w:p w14:paraId="6F9FE8A8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64AD61C0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5D96713F" w14:textId="77777777" w:rsidTr="00E455C4">
        <w:tc>
          <w:tcPr>
            <w:tcW w:w="1097" w:type="dxa"/>
          </w:tcPr>
          <w:p w14:paraId="6A8BF22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15D6394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56605AF1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498DBCF2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0FAC2538" w14:textId="77777777" w:rsidTr="00E455C4">
        <w:tc>
          <w:tcPr>
            <w:tcW w:w="1097" w:type="dxa"/>
          </w:tcPr>
          <w:p w14:paraId="6F8355D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1C816F7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2C9E68B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54244D0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626D4F88" w14:textId="77777777" w:rsidTr="00E455C4">
        <w:tc>
          <w:tcPr>
            <w:tcW w:w="1097" w:type="dxa"/>
          </w:tcPr>
          <w:p w14:paraId="5A1C8BB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1429CCE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22A7257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01562F9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169108C6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550A563E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089B58DA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4AAC4BE2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4EE7E8C7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7EED1FFB" w14:textId="77777777" w:rsidTr="00E455C4">
        <w:tc>
          <w:tcPr>
            <w:tcW w:w="2534" w:type="dxa"/>
          </w:tcPr>
          <w:p w14:paraId="31DA05A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14182FC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5206D854" w14:textId="77777777" w:rsidTr="00E455C4">
        <w:tc>
          <w:tcPr>
            <w:tcW w:w="2534" w:type="dxa"/>
          </w:tcPr>
          <w:p w14:paraId="69F0DFB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58C328F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7E17B93C" w14:textId="77777777" w:rsidTr="00E455C4">
        <w:tc>
          <w:tcPr>
            <w:tcW w:w="2534" w:type="dxa"/>
          </w:tcPr>
          <w:p w14:paraId="6BA5F77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5914629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0627702C" w14:textId="77777777" w:rsidTr="00E455C4">
        <w:tc>
          <w:tcPr>
            <w:tcW w:w="2534" w:type="dxa"/>
          </w:tcPr>
          <w:p w14:paraId="6F2A265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3F0D8EA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3206FBFC" w14:textId="77777777" w:rsidR="0053192A" w:rsidRPr="00302F91" w:rsidRDefault="0053192A" w:rsidP="0053192A">
      <w:pPr>
        <w:rPr>
          <w:sz w:val="24"/>
          <w:szCs w:val="24"/>
        </w:rPr>
      </w:pPr>
    </w:p>
    <w:p w14:paraId="50FDCEA2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33ECFFC2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261C8653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2F59F79E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6869C49E" w14:textId="77777777" w:rsidTr="00E455C4">
        <w:tc>
          <w:tcPr>
            <w:tcW w:w="1674" w:type="dxa"/>
          </w:tcPr>
          <w:p w14:paraId="297D3D9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44B0B7D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4A89F28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292AC23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551CEB7F" w14:textId="77777777" w:rsidTr="00E455C4">
        <w:tc>
          <w:tcPr>
            <w:tcW w:w="1674" w:type="dxa"/>
          </w:tcPr>
          <w:p w14:paraId="3CA8DF4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358A86A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1E5B8E2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396A3D5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3BBF5EF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37ABCE7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5183446C" w14:textId="77777777" w:rsidR="0053192A" w:rsidRDefault="0053192A"/>
    <w:p w14:paraId="33E4C28B" w14:textId="77777777" w:rsidR="0067231D" w:rsidRDefault="0067231D"/>
    <w:p w14:paraId="6A082A22" w14:textId="77777777" w:rsidR="0067231D" w:rsidRDefault="0067231D"/>
    <w:p w14:paraId="564539CF" w14:textId="77777777" w:rsidR="0067231D" w:rsidRDefault="0067231D"/>
    <w:p w14:paraId="38C7A3C6" w14:textId="77777777" w:rsidR="0067231D" w:rsidRDefault="0067231D"/>
    <w:p w14:paraId="5DE2BA25" w14:textId="77777777" w:rsidR="0067231D" w:rsidRDefault="0067231D"/>
    <w:p w14:paraId="5E0C07C3" w14:textId="77777777" w:rsidR="0067231D" w:rsidRDefault="0067231D"/>
    <w:p w14:paraId="0E92BA61" w14:textId="77777777" w:rsidR="0067231D" w:rsidRDefault="0067231D"/>
    <w:p w14:paraId="2E04DC5A" w14:textId="77777777" w:rsidR="0067231D" w:rsidRDefault="0067231D"/>
    <w:p w14:paraId="0B863C9E" w14:textId="77777777" w:rsidR="0067231D" w:rsidRDefault="0067231D"/>
    <w:p w14:paraId="37D03DA9" w14:textId="77777777" w:rsidR="0067231D" w:rsidRDefault="0067231D"/>
    <w:p w14:paraId="4ADA4214" w14:textId="77777777" w:rsidR="0067231D" w:rsidRDefault="0067231D"/>
    <w:p w14:paraId="3225D042" w14:textId="77777777" w:rsidR="0067231D" w:rsidRDefault="0067231D"/>
    <w:p w14:paraId="6FB34964" w14:textId="77777777" w:rsidR="0067231D" w:rsidRDefault="0067231D"/>
    <w:p w14:paraId="4C13843A" w14:textId="77777777" w:rsidR="0067231D" w:rsidRDefault="0067231D"/>
    <w:p w14:paraId="23C48B80" w14:textId="77777777" w:rsidR="0067231D" w:rsidRDefault="0067231D"/>
    <w:p w14:paraId="46286C97" w14:textId="77777777" w:rsidR="0067231D" w:rsidRDefault="0067231D"/>
    <w:p w14:paraId="17DAB473" w14:textId="77777777" w:rsidR="0067231D" w:rsidRDefault="0067231D"/>
    <w:p w14:paraId="3C496037" w14:textId="77777777" w:rsidR="0067231D" w:rsidRDefault="0067231D"/>
    <w:p w14:paraId="65FCFFE9" w14:textId="77777777" w:rsidR="0067231D" w:rsidRDefault="0067231D"/>
    <w:p w14:paraId="35F276FF" w14:textId="77777777" w:rsidR="0067231D" w:rsidRDefault="0067231D"/>
    <w:p w14:paraId="31CBD6F3" w14:textId="77777777" w:rsidR="0067231D" w:rsidRDefault="0067231D"/>
    <w:p w14:paraId="7401F899" w14:textId="77777777" w:rsidR="0067231D" w:rsidRDefault="0067231D"/>
    <w:p w14:paraId="0AAAFB00" w14:textId="77777777" w:rsidR="0067231D" w:rsidRDefault="0067231D"/>
    <w:p w14:paraId="5C6BD463" w14:textId="77777777" w:rsidR="0067231D" w:rsidRDefault="0067231D"/>
    <w:p w14:paraId="2FBFCC4F" w14:textId="77777777" w:rsidR="0067231D" w:rsidRDefault="0067231D"/>
    <w:p w14:paraId="6C0DAD37" w14:textId="77777777" w:rsidR="0067231D" w:rsidRDefault="0067231D"/>
    <w:p w14:paraId="63BB11DC" w14:textId="77777777" w:rsidR="0067231D" w:rsidRDefault="0067231D"/>
    <w:p w14:paraId="1AA920EE" w14:textId="77777777" w:rsidR="0067231D" w:rsidRDefault="0067231D"/>
    <w:p w14:paraId="6561158A" w14:textId="77777777" w:rsidR="0067231D" w:rsidRDefault="00193766" w:rsidP="00193766">
      <w:pPr>
        <w:tabs>
          <w:tab w:val="left" w:pos="4055"/>
        </w:tabs>
      </w:pPr>
      <w:r>
        <w:tab/>
      </w:r>
    </w:p>
    <w:p w14:paraId="5884291F" w14:textId="77777777" w:rsidR="0067231D" w:rsidRDefault="0067231D"/>
    <w:p w14:paraId="612A69DE" w14:textId="77777777" w:rsidR="0067231D" w:rsidRDefault="0067231D"/>
    <w:p w14:paraId="332C6129" w14:textId="77777777" w:rsidR="0067231D" w:rsidRDefault="0067231D"/>
    <w:p w14:paraId="489830DE" w14:textId="77777777" w:rsidR="00193766" w:rsidRDefault="00193766"/>
    <w:p w14:paraId="3F6FB0B2" w14:textId="77777777" w:rsidR="006F19A5" w:rsidRPr="00A76DB0" w:rsidRDefault="006F19A5" w:rsidP="006F19A5">
      <w:pPr>
        <w:jc w:val="center"/>
        <w:rPr>
          <w:b/>
          <w:sz w:val="36"/>
          <w:szCs w:val="36"/>
        </w:rPr>
      </w:pPr>
      <w:r w:rsidRPr="00A76DB0">
        <w:rPr>
          <w:b/>
          <w:sz w:val="36"/>
          <w:szCs w:val="36"/>
        </w:rPr>
        <w:t>Gap Analysis Template</w:t>
      </w:r>
    </w:p>
    <w:p w14:paraId="3ADA75E8" w14:textId="77777777" w:rsidR="006F19A5" w:rsidRDefault="006F19A5" w:rsidP="006F19A5"/>
    <w:p w14:paraId="69EA0591" w14:textId="77777777" w:rsidR="006F19A5" w:rsidRDefault="006F19A5" w:rsidP="006F19A5"/>
    <w:p w14:paraId="51E48608" w14:textId="77777777" w:rsidR="006F19A5" w:rsidRDefault="006F19A5" w:rsidP="006F19A5"/>
    <w:p w14:paraId="46F6D27F" w14:textId="77777777" w:rsidR="006F19A5" w:rsidRPr="006F19A5" w:rsidRDefault="006F19A5" w:rsidP="006F19A5">
      <w:pPr>
        <w:jc w:val="right"/>
        <w:rPr>
          <w:bCs/>
        </w:rPr>
      </w:pPr>
      <w:r w:rsidRPr="006F19A5">
        <w:rPr>
          <w:bCs/>
        </w:rPr>
        <w:t>Date: ___________________________</w:t>
      </w:r>
    </w:p>
    <w:p w14:paraId="05F63A11" w14:textId="77777777" w:rsidR="006F19A5" w:rsidRPr="006F19A5" w:rsidRDefault="006F19A5" w:rsidP="006F19A5">
      <w:pPr>
        <w:rPr>
          <w:bCs/>
        </w:rPr>
      </w:pPr>
    </w:p>
    <w:p w14:paraId="521E4F2E" w14:textId="77777777" w:rsidR="006F19A5" w:rsidRPr="006F19A5" w:rsidRDefault="006F19A5" w:rsidP="006F19A5">
      <w:pPr>
        <w:rPr>
          <w:bCs/>
        </w:rPr>
      </w:pPr>
      <w:r w:rsidRPr="006F19A5">
        <w:rPr>
          <w:bCs/>
        </w:rPr>
        <w:t>Business Area: _______________________</w:t>
      </w:r>
    </w:p>
    <w:p w14:paraId="6FD0699B" w14:textId="77777777" w:rsidR="006F19A5" w:rsidRPr="006F19A5" w:rsidRDefault="006F19A5" w:rsidP="006F19A5">
      <w:pPr>
        <w:rPr>
          <w:bCs/>
        </w:rPr>
      </w:pPr>
    </w:p>
    <w:p w14:paraId="29704D9B" w14:textId="77777777" w:rsidR="006F19A5" w:rsidRPr="006F19A5" w:rsidRDefault="006F19A5" w:rsidP="006F19A5">
      <w:pPr>
        <w:rPr>
          <w:bCs/>
        </w:rPr>
      </w:pPr>
    </w:p>
    <w:p w14:paraId="545DF52B" w14:textId="77777777" w:rsidR="006F19A5" w:rsidRPr="006F19A5" w:rsidRDefault="006F19A5" w:rsidP="006F19A5">
      <w:pPr>
        <w:rPr>
          <w:bCs/>
        </w:rPr>
      </w:pPr>
      <w:r w:rsidRPr="006F19A5">
        <w:rPr>
          <w:bCs/>
        </w:rPr>
        <w:t>Business Goal: _______________________</w:t>
      </w:r>
    </w:p>
    <w:p w14:paraId="339365DD" w14:textId="77777777" w:rsidR="006F19A5" w:rsidRPr="006F19A5" w:rsidRDefault="006F19A5" w:rsidP="006F19A5">
      <w:pPr>
        <w:rPr>
          <w:bCs/>
        </w:rPr>
      </w:pPr>
    </w:p>
    <w:p w14:paraId="38B790B3" w14:textId="77777777" w:rsidR="006F19A5" w:rsidRPr="006F19A5" w:rsidRDefault="006F19A5" w:rsidP="006F19A5">
      <w:pPr>
        <w:rPr>
          <w:bCs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6F19A5" w:rsidRPr="006F19A5" w14:paraId="13AC2A39" w14:textId="77777777" w:rsidTr="006F1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7536EC74" w14:textId="77777777" w:rsidR="006F19A5" w:rsidRPr="006F19A5" w:rsidRDefault="006F19A5" w:rsidP="003540E9">
            <w:pPr>
              <w:rPr>
                <w:b w:val="0"/>
              </w:rPr>
            </w:pPr>
            <w:r w:rsidRPr="006F19A5">
              <w:rPr>
                <w:b w:val="0"/>
              </w:rPr>
              <w:t>(New) Business Requirement</w:t>
            </w:r>
          </w:p>
        </w:tc>
        <w:tc>
          <w:tcPr>
            <w:tcW w:w="1703" w:type="dxa"/>
          </w:tcPr>
          <w:p w14:paraId="571A1EA4" w14:textId="0963A724" w:rsidR="006F19A5" w:rsidRPr="006F19A5" w:rsidRDefault="006F19A5" w:rsidP="00354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F19A5">
              <w:rPr>
                <w:b w:val="0"/>
              </w:rPr>
              <w:t>Current Capability</w:t>
            </w:r>
          </w:p>
        </w:tc>
        <w:tc>
          <w:tcPr>
            <w:tcW w:w="1703" w:type="dxa"/>
          </w:tcPr>
          <w:p w14:paraId="20166733" w14:textId="34F02010" w:rsidR="006F19A5" w:rsidRPr="006F19A5" w:rsidRDefault="006F19A5" w:rsidP="00354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F19A5">
              <w:rPr>
                <w:b w:val="0"/>
              </w:rPr>
              <w:t>Gap between existing and new requirement</w:t>
            </w:r>
          </w:p>
        </w:tc>
        <w:tc>
          <w:tcPr>
            <w:tcW w:w="1703" w:type="dxa"/>
          </w:tcPr>
          <w:p w14:paraId="1681DF67" w14:textId="77777777" w:rsidR="006F19A5" w:rsidRPr="006F19A5" w:rsidRDefault="006F19A5" w:rsidP="00354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F19A5">
              <w:rPr>
                <w:b w:val="0"/>
              </w:rPr>
              <w:t>New capabilities needed to reduce or eliminate the gap</w:t>
            </w:r>
          </w:p>
        </w:tc>
        <w:tc>
          <w:tcPr>
            <w:tcW w:w="1704" w:type="dxa"/>
          </w:tcPr>
          <w:p w14:paraId="0F643E06" w14:textId="77777777" w:rsidR="006F19A5" w:rsidRPr="006F19A5" w:rsidRDefault="006F19A5" w:rsidP="00354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F19A5">
              <w:rPr>
                <w:b w:val="0"/>
              </w:rPr>
              <w:t>Issues and risks</w:t>
            </w:r>
          </w:p>
        </w:tc>
      </w:tr>
      <w:tr w:rsidR="006F19A5" w14:paraId="56802638" w14:textId="77777777" w:rsidTr="006F19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EDC8F78" w14:textId="77777777" w:rsidR="006F19A5" w:rsidRDefault="006F19A5" w:rsidP="003540E9"/>
          <w:p w14:paraId="7E78C25C" w14:textId="77777777" w:rsidR="006F19A5" w:rsidRDefault="006F19A5" w:rsidP="003540E9"/>
          <w:p w14:paraId="79C54678" w14:textId="77777777" w:rsidR="006F19A5" w:rsidRDefault="006F19A5" w:rsidP="003540E9"/>
        </w:tc>
        <w:tc>
          <w:tcPr>
            <w:tcW w:w="1703" w:type="dxa"/>
          </w:tcPr>
          <w:p w14:paraId="202D5DF6" w14:textId="77777777" w:rsidR="006F19A5" w:rsidRDefault="006F19A5" w:rsidP="00354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077A5D4B" w14:textId="77777777" w:rsidR="006F19A5" w:rsidRDefault="006F19A5" w:rsidP="00354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7C59BF30" w14:textId="77777777" w:rsidR="006F19A5" w:rsidRDefault="006F19A5" w:rsidP="00354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</w:tcPr>
          <w:p w14:paraId="1A089671" w14:textId="77777777" w:rsidR="006F19A5" w:rsidRDefault="006F19A5" w:rsidP="00354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19A5" w14:paraId="539739D5" w14:textId="77777777" w:rsidTr="006F19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D4722E4" w14:textId="77777777" w:rsidR="006F19A5" w:rsidRDefault="006F19A5" w:rsidP="003540E9"/>
          <w:p w14:paraId="7D12318F" w14:textId="77777777" w:rsidR="006F19A5" w:rsidRDefault="006F19A5" w:rsidP="003540E9"/>
          <w:p w14:paraId="3E0425A6" w14:textId="77777777" w:rsidR="006F19A5" w:rsidRDefault="006F19A5" w:rsidP="003540E9"/>
        </w:tc>
        <w:tc>
          <w:tcPr>
            <w:tcW w:w="1703" w:type="dxa"/>
          </w:tcPr>
          <w:p w14:paraId="40251DF5" w14:textId="77777777" w:rsidR="006F19A5" w:rsidRDefault="006F19A5" w:rsidP="00354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6AFB12DF" w14:textId="77777777" w:rsidR="006F19A5" w:rsidRDefault="006F19A5" w:rsidP="00354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3D0FF12B" w14:textId="77777777" w:rsidR="006F19A5" w:rsidRDefault="006F19A5" w:rsidP="00354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</w:tcPr>
          <w:p w14:paraId="27A3D7B6" w14:textId="77777777" w:rsidR="006F19A5" w:rsidRDefault="006F19A5" w:rsidP="00354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19A5" w14:paraId="0D4864E0" w14:textId="77777777" w:rsidTr="006F19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6B927C9D" w14:textId="77777777" w:rsidR="006F19A5" w:rsidRDefault="006F19A5" w:rsidP="003540E9"/>
          <w:p w14:paraId="6DC383E0" w14:textId="77777777" w:rsidR="006F19A5" w:rsidRDefault="006F19A5" w:rsidP="003540E9"/>
          <w:p w14:paraId="00A7177F" w14:textId="77777777" w:rsidR="006F19A5" w:rsidRDefault="006F19A5" w:rsidP="003540E9"/>
        </w:tc>
        <w:tc>
          <w:tcPr>
            <w:tcW w:w="1703" w:type="dxa"/>
          </w:tcPr>
          <w:p w14:paraId="253D2500" w14:textId="77777777" w:rsidR="006F19A5" w:rsidRDefault="006F19A5" w:rsidP="00354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35C13DE1" w14:textId="77777777" w:rsidR="006F19A5" w:rsidRDefault="006F19A5" w:rsidP="00354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516FADA7" w14:textId="77777777" w:rsidR="006F19A5" w:rsidRDefault="006F19A5" w:rsidP="00354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</w:tcPr>
          <w:p w14:paraId="4465B7C9" w14:textId="77777777" w:rsidR="006F19A5" w:rsidRDefault="006F19A5" w:rsidP="00354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19A5" w14:paraId="3ED87450" w14:textId="77777777" w:rsidTr="006F19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D52AA76" w14:textId="77777777" w:rsidR="006F19A5" w:rsidRDefault="006F19A5" w:rsidP="003540E9"/>
          <w:p w14:paraId="57623679" w14:textId="77777777" w:rsidR="006F19A5" w:rsidRDefault="006F19A5" w:rsidP="003540E9"/>
          <w:p w14:paraId="6DD0B657" w14:textId="77777777" w:rsidR="006F19A5" w:rsidRDefault="006F19A5" w:rsidP="003540E9"/>
        </w:tc>
        <w:tc>
          <w:tcPr>
            <w:tcW w:w="1703" w:type="dxa"/>
          </w:tcPr>
          <w:p w14:paraId="7AF02781" w14:textId="77777777" w:rsidR="006F19A5" w:rsidRDefault="006F19A5" w:rsidP="00354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6A288276" w14:textId="77777777" w:rsidR="006F19A5" w:rsidRDefault="006F19A5" w:rsidP="00354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2F21D9C9" w14:textId="77777777" w:rsidR="006F19A5" w:rsidRDefault="006F19A5" w:rsidP="00354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</w:tcPr>
          <w:p w14:paraId="40ACC398" w14:textId="77777777" w:rsidR="006F19A5" w:rsidRDefault="006F19A5" w:rsidP="00354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979FB9" w14:textId="77777777" w:rsidR="00193766" w:rsidRDefault="00193766"/>
    <w:p w14:paraId="00D74557" w14:textId="77777777" w:rsidR="00193766" w:rsidRDefault="00193766"/>
    <w:p w14:paraId="5D8BD8DF" w14:textId="77777777" w:rsidR="00193766" w:rsidRDefault="00193766"/>
    <w:p w14:paraId="590BBAAE" w14:textId="77777777" w:rsidR="00193766" w:rsidRDefault="00193766"/>
    <w:p w14:paraId="32057815" w14:textId="77777777" w:rsidR="00193766" w:rsidRDefault="00193766"/>
    <w:p w14:paraId="16DC936D" w14:textId="77777777" w:rsidR="00193766" w:rsidRDefault="00193766"/>
    <w:p w14:paraId="1D9485BC" w14:textId="77777777" w:rsidR="00193766" w:rsidRPr="00E3781C" w:rsidRDefault="00193766" w:rsidP="006F19A5">
      <w:pPr>
        <w:pStyle w:val="Heading1"/>
        <w:numPr>
          <w:ilvl w:val="0"/>
          <w:numId w:val="0"/>
        </w:numPr>
        <w:rPr>
          <w:rFonts w:ascii="Arial" w:hAnsi="Arial" w:cs="Arial"/>
          <w:lang w:val="en-US"/>
        </w:rPr>
      </w:pPr>
      <w:bookmarkStart w:id="0" w:name="_Toc491088520"/>
      <w:bookmarkStart w:id="1" w:name="_Toc491255835"/>
      <w:r w:rsidRPr="00E3781C">
        <w:rPr>
          <w:rFonts w:ascii="Arial" w:hAnsi="Arial" w:cs="Arial"/>
          <w:lang w:val="en-US"/>
        </w:rPr>
        <w:t>Document Management</w:t>
      </w:r>
      <w:bookmarkEnd w:id="0"/>
      <w:bookmarkEnd w:id="1"/>
    </w:p>
    <w:p w14:paraId="65DB3B43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[dd/mm/yyyy].</w:t>
      </w:r>
    </w:p>
    <w:p w14:paraId="267D5B7F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322BEF07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5A7DBBDA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249C9202" w14:textId="2271DE9E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965385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259A1B37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2412C135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7E8AD8E1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2FAF2CA5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6E5087FC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227DCAC8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4685635F" w14:textId="4F0FCD5E" w:rsidR="00193766" w:rsidRPr="006F19A5" w:rsidRDefault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sectPr w:rsidR="00193766" w:rsidRPr="006F19A5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8C25E8" w14:textId="77777777" w:rsidR="00E45D95" w:rsidRDefault="00E45D95" w:rsidP="00F27AE8">
      <w:r>
        <w:separator/>
      </w:r>
    </w:p>
  </w:endnote>
  <w:endnote w:type="continuationSeparator" w:id="0">
    <w:p w14:paraId="71DEFB76" w14:textId="77777777" w:rsidR="00E45D95" w:rsidRDefault="00E45D95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77E7272A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44D2B5DE" wp14:editId="6297D60B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35EE20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4D2B5DE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5C35EE20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AECBE0" w14:textId="77777777" w:rsidR="00E45D95" w:rsidRDefault="00E45D95" w:rsidP="00F27AE8">
      <w:r>
        <w:separator/>
      </w:r>
    </w:p>
  </w:footnote>
  <w:footnote w:type="continuationSeparator" w:id="0">
    <w:p w14:paraId="1500B77B" w14:textId="77777777" w:rsidR="00E45D95" w:rsidRDefault="00E45D95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082814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5CF53C16" wp14:editId="470EEF49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22FE8E73" wp14:editId="1AAB9DD5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F4B815" w14:textId="77777777" w:rsidR="00BC1C52" w:rsidRDefault="00BC1C52" w:rsidP="00BC1C52">
    <w:pPr>
      <w:pStyle w:val="Header"/>
      <w:ind w:hanging="1276"/>
    </w:pPr>
  </w:p>
  <w:p w14:paraId="5B46C0FD" w14:textId="77777777" w:rsidR="00BC1C52" w:rsidRDefault="00BC1C52">
    <w:pPr>
      <w:pStyle w:val="Header"/>
    </w:pPr>
  </w:p>
  <w:p w14:paraId="44668F10" w14:textId="77777777" w:rsidR="00BC1C52" w:rsidRDefault="00BC1C52">
    <w:pPr>
      <w:pStyle w:val="Header"/>
    </w:pPr>
  </w:p>
  <w:p w14:paraId="2D8B3AE5" w14:textId="77777777" w:rsidR="00BC1C52" w:rsidRDefault="00BC1C52">
    <w:pPr>
      <w:pStyle w:val="Header"/>
    </w:pPr>
  </w:p>
  <w:p w14:paraId="515F341D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F3D65" w14:textId="77777777" w:rsidR="00140B26" w:rsidRDefault="00140B26" w:rsidP="00F85381">
    <w:pPr>
      <w:pStyle w:val="Header"/>
    </w:pPr>
  </w:p>
  <w:p w14:paraId="7F431B7D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989471">
    <w:abstractNumId w:val="0"/>
  </w:num>
  <w:num w:numId="2" w16cid:durableId="581305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A5"/>
    <w:rsid w:val="000D1E55"/>
    <w:rsid w:val="000E777D"/>
    <w:rsid w:val="000F36F9"/>
    <w:rsid w:val="00140B26"/>
    <w:rsid w:val="001812D8"/>
    <w:rsid w:val="00193766"/>
    <w:rsid w:val="00194CB7"/>
    <w:rsid w:val="00251FC0"/>
    <w:rsid w:val="002577AC"/>
    <w:rsid w:val="002D4124"/>
    <w:rsid w:val="002E2049"/>
    <w:rsid w:val="003103A4"/>
    <w:rsid w:val="0031068B"/>
    <w:rsid w:val="003122F7"/>
    <w:rsid w:val="0034583A"/>
    <w:rsid w:val="00354C4F"/>
    <w:rsid w:val="003C7E11"/>
    <w:rsid w:val="004F01EB"/>
    <w:rsid w:val="0053192A"/>
    <w:rsid w:val="00591B19"/>
    <w:rsid w:val="005D5120"/>
    <w:rsid w:val="0067231D"/>
    <w:rsid w:val="006B43C6"/>
    <w:rsid w:val="006F19A5"/>
    <w:rsid w:val="007718D8"/>
    <w:rsid w:val="007805A7"/>
    <w:rsid w:val="007F5985"/>
    <w:rsid w:val="00810261"/>
    <w:rsid w:val="00926696"/>
    <w:rsid w:val="00965385"/>
    <w:rsid w:val="009A16F7"/>
    <w:rsid w:val="009B57D2"/>
    <w:rsid w:val="009D22A0"/>
    <w:rsid w:val="00A11D0F"/>
    <w:rsid w:val="00A55CF3"/>
    <w:rsid w:val="00B31625"/>
    <w:rsid w:val="00B33CF5"/>
    <w:rsid w:val="00BA4481"/>
    <w:rsid w:val="00BC1C52"/>
    <w:rsid w:val="00D52311"/>
    <w:rsid w:val="00DB40A2"/>
    <w:rsid w:val="00E455C4"/>
    <w:rsid w:val="00E45D95"/>
    <w:rsid w:val="00E959EB"/>
    <w:rsid w:val="00EB037B"/>
    <w:rsid w:val="00ED4C35"/>
    <w:rsid w:val="00F27AE8"/>
    <w:rsid w:val="00F72D1A"/>
    <w:rsid w:val="00F85381"/>
    <w:rsid w:val="00F85875"/>
    <w:rsid w:val="00FB0A9A"/>
    <w:rsid w:val="00FE0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41F26B"/>
  <w15:docId w15:val="{A4C74FEF-7593-4BDE-BC71-61E7B712B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table" w:styleId="LightGrid-Accent1">
    <w:name w:val="Light Grid Accent 1"/>
    <w:basedOn w:val="TableNormal"/>
    <w:uiPriority w:val="62"/>
    <w:rsid w:val="006F19A5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7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2</cp:revision>
  <dcterms:created xsi:type="dcterms:W3CDTF">2024-09-04T10:09:00Z</dcterms:created>
  <dcterms:modified xsi:type="dcterms:W3CDTF">2025-02-19T19:20:00Z</dcterms:modified>
</cp:coreProperties>
</file>